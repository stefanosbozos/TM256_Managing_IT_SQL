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A11EF" w14:textId="391AD252" w:rsidR="006237A6" w:rsidRDefault="006237A6" w:rsidP="006237A6">
      <w:pPr>
        <w:pStyle w:val="CTpCourseTitle"/>
      </w:pPr>
      <w:r>
        <w:rPr>
          <w:noProof/>
          <w:lang w:eastAsia="en-GB"/>
        </w:rPr>
        <w:drawing>
          <wp:anchor distT="0" distB="0" distL="114300" distR="114300" simplePos="0" relativeHeight="251659264" behindDoc="0" locked="0" layoutInCell="1" allowOverlap="1" wp14:anchorId="1DB125CA" wp14:editId="30037819">
            <wp:simplePos x="0" y="0"/>
            <wp:positionH relativeFrom="margin">
              <wp:posOffset>4398010</wp:posOffset>
            </wp:positionH>
            <wp:positionV relativeFrom="paragraph">
              <wp:posOffset>171450</wp:posOffset>
            </wp:positionV>
            <wp:extent cx="1331595" cy="982345"/>
            <wp:effectExtent l="0" t="0" r="1905" b="0"/>
            <wp:wrapSquare wrapText="bothSides"/>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1595" cy="982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E2E">
        <w:t xml:space="preserve"> </w:t>
      </w:r>
      <w:r>
        <w:t>TM254 Managing IT: the why, the what and the how</w:t>
      </w:r>
    </w:p>
    <w:p w14:paraId="590EB678" w14:textId="38F7CD08" w:rsidR="006237A6" w:rsidRDefault="00ED6D75" w:rsidP="006237A6">
      <w:pPr>
        <w:pStyle w:val="BTpBlockTitle"/>
      </w:pPr>
      <w:r>
        <w:t>SQL Implementation</w:t>
      </w:r>
      <w:r>
        <w:br/>
      </w:r>
      <w:r w:rsidR="006237A6">
        <w:t>Block 2 Part 6 Activity 6.1</w:t>
      </w:r>
    </w:p>
    <w:p w14:paraId="247AFFB9" w14:textId="7C2535B0" w:rsidR="006237A6" w:rsidRPr="004E6FF9" w:rsidRDefault="006237A6" w:rsidP="006237A6">
      <w:pPr>
        <w:pStyle w:val="BYpByline"/>
      </w:pPr>
      <w:r>
        <w:t>This activity should take you no more than 2 hours.</w:t>
      </w:r>
      <w:r w:rsidRPr="001945CB">
        <w:t xml:space="preserve"> </w:t>
      </w:r>
      <w:r>
        <w:t xml:space="preserve">It will </w:t>
      </w:r>
      <w:r w:rsidRPr="006237A6">
        <w:t>explore the process of translating the Feeding Time scenario’s posted-key relational representation (a logical schema) into PostgreSQL (a physical schema representation).</w:t>
      </w:r>
    </w:p>
    <w:p w14:paraId="5052EA86" w14:textId="16BFFA47" w:rsidR="008042B9" w:rsidRDefault="006237A6" w:rsidP="00491FDB">
      <w:pPr>
        <w:pStyle w:val="Heading1"/>
      </w:pPr>
      <w:r>
        <w:t>Introduction</w:t>
      </w:r>
    </w:p>
    <w:p w14:paraId="22E7FC79" w14:textId="4C127784" w:rsidR="00C44D08" w:rsidRDefault="00C44D08" w:rsidP="006533B5">
      <w:pPr>
        <w:rPr>
          <w:lang w:eastAsia="en-GB"/>
        </w:rPr>
      </w:pPr>
      <w:r>
        <w:rPr>
          <w:lang w:eastAsia="en-GB"/>
        </w:rPr>
        <w:t>In this activity</w:t>
      </w:r>
      <w:r w:rsidR="00C43E84">
        <w:rPr>
          <w:lang w:eastAsia="en-GB"/>
        </w:rPr>
        <w:t>,</w:t>
      </w:r>
      <w:r>
        <w:rPr>
          <w:lang w:eastAsia="en-GB"/>
        </w:rPr>
        <w:t xml:space="preserve"> we will walk through the translation of some of the Feed</w:t>
      </w:r>
      <w:r w:rsidR="00C43E84">
        <w:rPr>
          <w:lang w:eastAsia="en-GB"/>
        </w:rPr>
        <w:t>ing</w:t>
      </w:r>
      <w:r>
        <w:rPr>
          <w:lang w:eastAsia="en-GB"/>
        </w:rPr>
        <w:t xml:space="preserve"> Time relations</w:t>
      </w:r>
      <w:r w:rsidR="007C7D0D">
        <w:rPr>
          <w:lang w:eastAsia="en-GB"/>
        </w:rPr>
        <w:t xml:space="preserve"> (produced in Part 5, Activity 5.2)</w:t>
      </w:r>
      <w:r>
        <w:rPr>
          <w:lang w:eastAsia="en-GB"/>
        </w:rPr>
        <w:t xml:space="preserve"> into PostgreSQL</w:t>
      </w:r>
      <w:r w:rsidR="00C43E84">
        <w:rPr>
          <w:lang w:eastAsia="en-GB"/>
        </w:rPr>
        <w:t>;</w:t>
      </w:r>
      <w:r w:rsidR="00FB3F4C">
        <w:rPr>
          <w:lang w:eastAsia="en-GB"/>
        </w:rPr>
        <w:t xml:space="preserve"> then </w:t>
      </w:r>
      <w:r>
        <w:rPr>
          <w:lang w:eastAsia="en-GB"/>
        </w:rPr>
        <w:t>you will complete the implementation of the Feeding Time scenario.</w:t>
      </w:r>
      <w:r w:rsidR="006237A6">
        <w:rPr>
          <w:lang w:eastAsia="en-GB"/>
        </w:rPr>
        <w:t xml:space="preserve"> </w:t>
      </w:r>
      <w:r w:rsidR="00FB3F4C">
        <w:rPr>
          <w:lang w:eastAsia="en-GB"/>
        </w:rPr>
        <w:t>Prior to this w</w:t>
      </w:r>
      <w:r>
        <w:rPr>
          <w:lang w:eastAsia="en-GB"/>
        </w:rPr>
        <w:t>e</w:t>
      </w:r>
      <w:r w:rsidR="00C43E84">
        <w:rPr>
          <w:lang w:eastAsia="en-GB"/>
        </w:rPr>
        <w:t xml:space="preserve"> will</w:t>
      </w:r>
      <w:r>
        <w:rPr>
          <w:lang w:eastAsia="en-GB"/>
        </w:rPr>
        <w:t xml:space="preserve"> cover </w:t>
      </w:r>
      <w:r w:rsidR="00FB3F4C">
        <w:rPr>
          <w:lang w:eastAsia="en-GB"/>
        </w:rPr>
        <w:t>a</w:t>
      </w:r>
      <w:r>
        <w:rPr>
          <w:lang w:eastAsia="en-GB"/>
        </w:rPr>
        <w:t xml:space="preserve">spects of using the PostgreSQL DBMS to create a database and add </w:t>
      </w:r>
      <w:r w:rsidR="00FB3F4C">
        <w:rPr>
          <w:lang w:eastAsia="en-GB"/>
        </w:rPr>
        <w:t>u</w:t>
      </w:r>
      <w:r>
        <w:rPr>
          <w:lang w:eastAsia="en-GB"/>
        </w:rPr>
        <w:t>sers.</w:t>
      </w:r>
    </w:p>
    <w:p w14:paraId="0D8B345F" w14:textId="5DF14058" w:rsidR="00C44D08" w:rsidRPr="00C44D08" w:rsidRDefault="00CC6877" w:rsidP="00CC6877">
      <w:pPr>
        <w:pStyle w:val="Heading1"/>
      </w:pPr>
      <w:r>
        <w:t xml:space="preserve">1 </w:t>
      </w:r>
      <w:r w:rsidR="00C44D08" w:rsidRPr="00C44D08">
        <w:t>Preparation for implementing the SQL code</w:t>
      </w:r>
    </w:p>
    <w:p w14:paraId="3682489C" w14:textId="683377B4" w:rsidR="00FB3F4C" w:rsidRDefault="00BC6259" w:rsidP="006533B5">
      <w:r w:rsidRPr="00C44D08">
        <w:t xml:space="preserve">The final </w:t>
      </w:r>
      <w:r w:rsidR="00C44D08" w:rsidRPr="00C44D08">
        <w:t xml:space="preserve">task </w:t>
      </w:r>
      <w:r w:rsidRPr="00C44D08">
        <w:t xml:space="preserve">before translation to implementable code </w:t>
      </w:r>
      <w:r w:rsidR="006237A6">
        <w:t xml:space="preserve">is to review the model design. </w:t>
      </w:r>
      <w:r w:rsidR="008042B9" w:rsidRPr="00C44D08">
        <w:t xml:space="preserve">The logical schema can now be checked against the initial </w:t>
      </w:r>
      <w:r w:rsidR="00FB3F4C">
        <w:t>c</w:t>
      </w:r>
      <w:r w:rsidRPr="00C44D08">
        <w:t xml:space="preserve">onceptual </w:t>
      </w:r>
      <w:r w:rsidR="00FB3F4C">
        <w:t>d</w:t>
      </w:r>
      <w:r w:rsidRPr="00C44D08">
        <w:t xml:space="preserve">ata </w:t>
      </w:r>
      <w:r w:rsidR="00FB3F4C">
        <w:t>m</w:t>
      </w:r>
      <w:r w:rsidRPr="00C44D08">
        <w:t xml:space="preserve">odel </w:t>
      </w:r>
      <w:r w:rsidR="00FB3F4C">
        <w:t>t</w:t>
      </w:r>
      <w:r w:rsidR="008042B9" w:rsidRPr="00C44D08">
        <w:t xml:space="preserve">o ensure </w:t>
      </w:r>
      <w:r w:rsidR="00C43E84">
        <w:t xml:space="preserve">that </w:t>
      </w:r>
      <w:r w:rsidR="008042B9" w:rsidRPr="00C44D08">
        <w:t xml:space="preserve">there has been </w:t>
      </w:r>
      <w:r w:rsidR="00FB3F4C">
        <w:t>no drift from the original requirements</w:t>
      </w:r>
      <w:r w:rsidRPr="00C44D08">
        <w:t>, or that any drift is adequately documented.</w:t>
      </w:r>
      <w:r w:rsidR="006237A6">
        <w:t xml:space="preserve"> </w:t>
      </w:r>
      <w:r w:rsidR="00FB3F4C">
        <w:t>In addition, you should check that the relations have been normalised to third normal form, so that the database implemented has limited redundant duplication.</w:t>
      </w:r>
    </w:p>
    <w:p w14:paraId="17FE270C" w14:textId="0E567B20" w:rsidR="00B45979" w:rsidRPr="00C44D08" w:rsidRDefault="00B45979" w:rsidP="006533B5">
      <w:r w:rsidRPr="00C44D08">
        <w:t>There is often an initial activity to choose appropriate SQL data</w:t>
      </w:r>
      <w:r w:rsidR="00420633">
        <w:t xml:space="preserve"> </w:t>
      </w:r>
      <w:r w:rsidRPr="00C44D08">
        <w:t xml:space="preserve">types and </w:t>
      </w:r>
      <w:r>
        <w:t xml:space="preserve">value </w:t>
      </w:r>
      <w:r w:rsidRPr="00C44D08">
        <w:t xml:space="preserve">constraints </w:t>
      </w:r>
      <w:r>
        <w:t>that will</w:t>
      </w:r>
      <w:r w:rsidRPr="00C44D08">
        <w:t xml:space="preserve"> define appropriate domains</w:t>
      </w:r>
      <w:r>
        <w:t xml:space="preserve"> for the attribute values</w:t>
      </w:r>
      <w:r w:rsidR="006237A6">
        <w:t>.</w:t>
      </w:r>
    </w:p>
    <w:p w14:paraId="36B176B7" w14:textId="7D22153A" w:rsidR="008042B9" w:rsidRPr="00C44D08" w:rsidRDefault="00B45979" w:rsidP="006533B5">
      <w:r>
        <w:t>T</w:t>
      </w:r>
      <w:r w:rsidR="008042B9" w:rsidRPr="00C44D08">
        <w:t xml:space="preserve">he translation </w:t>
      </w:r>
      <w:r>
        <w:t xml:space="preserve">process </w:t>
      </w:r>
      <w:r w:rsidR="00BE25D7" w:rsidRPr="00C44D08">
        <w:t xml:space="preserve">is </w:t>
      </w:r>
      <w:r>
        <w:t xml:space="preserve">the same </w:t>
      </w:r>
      <w:r w:rsidR="00C43E84">
        <w:t xml:space="preserve">whether </w:t>
      </w:r>
      <w:r>
        <w:t xml:space="preserve">the relational model used the relation-for-relationship or posted-key representation. </w:t>
      </w:r>
      <w:r w:rsidR="00BE25D7" w:rsidRPr="00C44D08">
        <w:t xml:space="preserve">Choose a relation and convert </w:t>
      </w:r>
      <w:r>
        <w:t>it</w:t>
      </w:r>
      <w:r w:rsidR="006237A6">
        <w:t xml:space="preserve"> to SQL code. </w:t>
      </w:r>
      <w:r w:rsidR="00BE25D7" w:rsidRPr="00C44D08">
        <w:t xml:space="preserve">Remember that tables referred to by foreign keys </w:t>
      </w:r>
      <w:r w:rsidR="007C7D0D">
        <w:t>must be</w:t>
      </w:r>
      <w:r w:rsidR="00BE25D7" w:rsidRPr="00C44D08">
        <w:t xml:space="preserve"> defined before the foreign key that refers to them</w:t>
      </w:r>
      <w:r>
        <w:t xml:space="preserve"> (or use the </w:t>
      </w:r>
      <w:r w:rsidRPr="00C43E84">
        <w:rPr>
          <w:rStyle w:val="PAcProgramInText"/>
        </w:rPr>
        <w:t>ALTER TABLE</w:t>
      </w:r>
      <w:r>
        <w:t xml:space="preserve"> statement to declare all foreign keys after the main table definitions)</w:t>
      </w:r>
      <w:r w:rsidR="00BE25D7" w:rsidRPr="00C44D08">
        <w:t xml:space="preserve">. </w:t>
      </w:r>
    </w:p>
    <w:p w14:paraId="512413FC" w14:textId="60BA0EDA" w:rsidR="00832A24" w:rsidRPr="00C44D08" w:rsidRDefault="00832A24" w:rsidP="006533B5">
      <w:r w:rsidRPr="00C44D08">
        <w:t xml:space="preserve">Of </w:t>
      </w:r>
      <w:r w:rsidR="00BC6259" w:rsidRPr="00C44D08">
        <w:t>co</w:t>
      </w:r>
      <w:r w:rsidRPr="00C44D08">
        <w:t xml:space="preserve">urse, there is the problem of ensuring </w:t>
      </w:r>
      <w:r w:rsidR="00C43E84">
        <w:t xml:space="preserve">that </w:t>
      </w:r>
      <w:r w:rsidRPr="00C44D08">
        <w:t>your chosen SQL dialect contains the features you require, or hav</w:t>
      </w:r>
      <w:r w:rsidR="00C43E84">
        <w:t>ing</w:t>
      </w:r>
      <w:r w:rsidRPr="00C44D08">
        <w:t xml:space="preserve"> a strategy </w:t>
      </w:r>
      <w:r w:rsidR="00C43E84">
        <w:t>to</w:t>
      </w:r>
      <w:r w:rsidR="00C43E84" w:rsidRPr="00C44D08">
        <w:t xml:space="preserve"> </w:t>
      </w:r>
      <w:r w:rsidRPr="00C44D08">
        <w:t>handl</w:t>
      </w:r>
      <w:r w:rsidR="00C43E84">
        <w:t>e</w:t>
      </w:r>
      <w:r w:rsidRPr="00C44D08">
        <w:t xml:space="preserve"> those parts tha</w:t>
      </w:r>
      <w:r w:rsidR="006237A6">
        <w:t xml:space="preserve">t cannot be directly realised. </w:t>
      </w:r>
      <w:r w:rsidRPr="00C44D08">
        <w:t>The</w:t>
      </w:r>
      <w:r w:rsidR="00B45979">
        <w:t>se</w:t>
      </w:r>
      <w:r w:rsidRPr="00C44D08">
        <w:t xml:space="preserve"> limitations need resolution, or </w:t>
      </w:r>
      <w:r w:rsidR="00C43E84">
        <w:t xml:space="preserve">a </w:t>
      </w:r>
      <w:r w:rsidRPr="00C44D08">
        <w:t xml:space="preserve">workaround, </w:t>
      </w:r>
      <w:r w:rsidR="00C43E84">
        <w:t xml:space="preserve">and this </w:t>
      </w:r>
      <w:r w:rsidR="006237A6">
        <w:t xml:space="preserve">will need documenting. </w:t>
      </w:r>
      <w:r w:rsidRPr="00C44D08">
        <w:t xml:space="preserve">It is usually the case, however, that moving from a relational logical schema to </w:t>
      </w:r>
      <w:r w:rsidRPr="00C44D08">
        <w:lastRenderedPageBreak/>
        <w:t xml:space="preserve">a relational SQL implementation is </w:t>
      </w:r>
      <w:r w:rsidR="00B45979">
        <w:t xml:space="preserve">relatively </w:t>
      </w:r>
      <w:r w:rsidRPr="00C44D08">
        <w:t>straightforward</w:t>
      </w:r>
      <w:r w:rsidR="00C43E84">
        <w:t xml:space="preserve"> – o</w:t>
      </w:r>
      <w:r w:rsidRPr="00C44D08">
        <w:t>ften with a line</w:t>
      </w:r>
      <w:r w:rsidR="00C43E84">
        <w:t>-</w:t>
      </w:r>
      <w:r w:rsidRPr="00C44D08">
        <w:t>for</w:t>
      </w:r>
      <w:r w:rsidR="00C43E84">
        <w:t>-</w:t>
      </w:r>
      <w:r w:rsidRPr="00C44D08">
        <w:t>line translation from relation</w:t>
      </w:r>
      <w:r w:rsidR="00C43E84">
        <w:t>s</w:t>
      </w:r>
      <w:r w:rsidRPr="00C44D08">
        <w:t xml:space="preserve"> to SQL definitions.</w:t>
      </w:r>
    </w:p>
    <w:p w14:paraId="6017E2C8" w14:textId="4F8433FE" w:rsidR="00832A24" w:rsidRPr="00C44D08" w:rsidRDefault="00BC6259" w:rsidP="006533B5">
      <w:r w:rsidRPr="00C44D08">
        <w:t>I</w:t>
      </w:r>
      <w:r w:rsidR="00832A24" w:rsidRPr="00C44D08">
        <w:t>n a company setting</w:t>
      </w:r>
      <w:r w:rsidR="00C43E84">
        <w:t>,</w:t>
      </w:r>
      <w:r w:rsidR="00832A24" w:rsidRPr="00C44D08">
        <w:t xml:space="preserve"> you will find </w:t>
      </w:r>
      <w:r w:rsidR="00C43E84">
        <w:t xml:space="preserve">that </w:t>
      </w:r>
      <w:r w:rsidR="00832A24" w:rsidRPr="00C44D08">
        <w:t>there are s</w:t>
      </w:r>
      <w:r w:rsidR="00C44D08" w:rsidRPr="00C44D08">
        <w:t xml:space="preserve">tyle guides and </w:t>
      </w:r>
      <w:r w:rsidR="001E33E7">
        <w:t xml:space="preserve">standard </w:t>
      </w:r>
      <w:r w:rsidR="00C44D08" w:rsidRPr="00C44D08">
        <w:t>practices</w:t>
      </w:r>
      <w:r w:rsidR="00832A24" w:rsidRPr="00C44D08">
        <w:t xml:space="preserve"> </w:t>
      </w:r>
      <w:r w:rsidR="00C44D08" w:rsidRPr="00C44D08">
        <w:t xml:space="preserve">(hopefully </w:t>
      </w:r>
      <w:r w:rsidR="00832A24" w:rsidRPr="00C44D08">
        <w:t>best</w:t>
      </w:r>
      <w:r w:rsidR="00C43E84">
        <w:t>-</w:t>
      </w:r>
      <w:r w:rsidR="00832A24" w:rsidRPr="00C44D08">
        <w:t>practice</w:t>
      </w:r>
      <w:r w:rsidR="00C44D08" w:rsidRPr="00C44D08">
        <w:t xml:space="preserve"> guidance) </w:t>
      </w:r>
      <w:r w:rsidR="00832A24" w:rsidRPr="00C44D08">
        <w:t>that you are expected to follow, along with advice on documenta</w:t>
      </w:r>
      <w:r w:rsidR="006237A6">
        <w:t>tion and any supporting files.</w:t>
      </w:r>
      <w:r w:rsidR="00832A24" w:rsidRPr="00C44D08">
        <w:t xml:space="preserve"> The decision to use graphical interface tools rather than SQL language statements is another option available. </w:t>
      </w:r>
      <w:r w:rsidR="00B45979">
        <w:t>If the development has been taking place within a supporting CASE tool</w:t>
      </w:r>
      <w:r w:rsidR="00C43E84">
        <w:t>,</w:t>
      </w:r>
      <w:r w:rsidR="00B45979">
        <w:t xml:space="preserve"> then the tool may be capable of generating the SQL statements and documenting the database. </w:t>
      </w:r>
      <w:r w:rsidR="00832A24" w:rsidRPr="00C44D08">
        <w:t xml:space="preserve">All of these aim to turn code generated by a ‘quick’ translation into a software engineering artefact that can be </w:t>
      </w:r>
      <w:r w:rsidR="00C44D08">
        <w:t>safely</w:t>
      </w:r>
      <w:r w:rsidR="00832A24" w:rsidRPr="00C44D08">
        <w:t xml:space="preserve"> </w:t>
      </w:r>
      <w:r w:rsidR="00C44D08">
        <w:t>integrated</w:t>
      </w:r>
      <w:r w:rsidR="00832A24" w:rsidRPr="00C44D08">
        <w:t xml:space="preserve"> </w:t>
      </w:r>
      <w:r w:rsidR="00C44D08">
        <w:t>in</w:t>
      </w:r>
      <w:r w:rsidR="00832A24" w:rsidRPr="00C44D08">
        <w:t xml:space="preserve">to </w:t>
      </w:r>
      <w:r w:rsidR="00B45979">
        <w:t>a</w:t>
      </w:r>
      <w:r w:rsidR="006237A6">
        <w:t xml:space="preserve"> corporate information system.</w:t>
      </w:r>
    </w:p>
    <w:p w14:paraId="0F640C45" w14:textId="5FA246ED" w:rsidR="006D19FC" w:rsidRDefault="00BC6259" w:rsidP="006533B5">
      <w:r>
        <w:t>Before we can start creating SQL tables</w:t>
      </w:r>
      <w:r w:rsidR="00C43E84">
        <w:t>,</w:t>
      </w:r>
      <w:r>
        <w:t xml:space="preserve"> we need to gain access to the Postg</w:t>
      </w:r>
      <w:r w:rsidR="00574FE4">
        <w:t>r</w:t>
      </w:r>
      <w:r>
        <w:t xml:space="preserve">eSQL environment and </w:t>
      </w:r>
      <w:r w:rsidRPr="001D7CA8">
        <w:rPr>
          <w:spacing w:val="-2"/>
        </w:rPr>
        <w:t xml:space="preserve">create a user who will </w:t>
      </w:r>
      <w:r w:rsidR="00E06E23" w:rsidRPr="001D7CA8">
        <w:rPr>
          <w:spacing w:val="-2"/>
        </w:rPr>
        <w:t xml:space="preserve">create and </w:t>
      </w:r>
      <w:r w:rsidR="006237A6" w:rsidRPr="001D7CA8">
        <w:rPr>
          <w:spacing w:val="-2"/>
        </w:rPr>
        <w:t xml:space="preserve">own the tables. </w:t>
      </w:r>
      <w:r w:rsidRPr="001D7CA8">
        <w:rPr>
          <w:spacing w:val="-2"/>
        </w:rPr>
        <w:t xml:space="preserve">At this point in the </w:t>
      </w:r>
      <w:r w:rsidR="00C43E84" w:rsidRPr="001D7CA8">
        <w:rPr>
          <w:spacing w:val="-2"/>
        </w:rPr>
        <w:t xml:space="preserve">module, </w:t>
      </w:r>
      <w:r w:rsidRPr="001D7CA8">
        <w:rPr>
          <w:spacing w:val="-2"/>
        </w:rPr>
        <w:t xml:space="preserve">we’ll create a very simple </w:t>
      </w:r>
      <w:r>
        <w:t>set-up</w:t>
      </w:r>
      <w:r w:rsidR="00C43E84">
        <w:t>:</w:t>
      </w:r>
      <w:r>
        <w:t xml:space="preserve"> a user who </w:t>
      </w:r>
      <w:r w:rsidR="00E07E33">
        <w:t xml:space="preserve">is </w:t>
      </w:r>
      <w:r w:rsidR="00564AF0">
        <w:t xml:space="preserve">able to </w:t>
      </w:r>
      <w:r>
        <w:t>access a schema in which all the</w:t>
      </w:r>
      <w:r w:rsidR="00574FE4">
        <w:t xml:space="preserve"> </w:t>
      </w:r>
      <w:r w:rsidR="001E5559">
        <w:t xml:space="preserve">SQL </w:t>
      </w:r>
      <w:r w:rsidR="00E06E23">
        <w:t xml:space="preserve">statements </w:t>
      </w:r>
      <w:r w:rsidR="001E5559">
        <w:t>can be evaluated.</w:t>
      </w:r>
    </w:p>
    <w:p w14:paraId="0C375EFA" w14:textId="7EDB324C" w:rsidR="00564AF0" w:rsidRDefault="00CC6877" w:rsidP="00491FDB">
      <w:pPr>
        <w:pStyle w:val="Heading2"/>
      </w:pPr>
      <w:r>
        <w:t xml:space="preserve">1.1 </w:t>
      </w:r>
      <w:r w:rsidR="00B45979">
        <w:t>T</w:t>
      </w:r>
      <w:r w:rsidR="00C44D08">
        <w:t xml:space="preserve">he </w:t>
      </w:r>
      <w:r w:rsidR="00564AF0">
        <w:t xml:space="preserve">PostgreSQL </w:t>
      </w:r>
      <w:r w:rsidR="00656D4C">
        <w:t xml:space="preserve">database and </w:t>
      </w:r>
      <w:r w:rsidR="00564AF0">
        <w:t>schema</w:t>
      </w:r>
    </w:p>
    <w:p w14:paraId="4343613B" w14:textId="481A82B0" w:rsidR="00284F42" w:rsidRDefault="0043196C" w:rsidP="006533B5">
      <w:r>
        <w:t>We’ll</w:t>
      </w:r>
      <w:r w:rsidR="00B45979">
        <w:t xml:space="preserve"> be</w:t>
      </w:r>
      <w:r>
        <w:t xml:space="preserve"> cover</w:t>
      </w:r>
      <w:r w:rsidR="00B45979">
        <w:t>ing</w:t>
      </w:r>
      <w:r>
        <w:t xml:space="preserve"> the following in more detail in later </w:t>
      </w:r>
      <w:r w:rsidR="00E07E33">
        <w:t>p</w:t>
      </w:r>
      <w:r>
        <w:t xml:space="preserve">arts of the </w:t>
      </w:r>
      <w:r w:rsidR="00E07E33">
        <w:t>module,</w:t>
      </w:r>
      <w:r>
        <w:t xml:space="preserve"> but a quick overview of the PostgreSQL database structure is needed here.</w:t>
      </w:r>
    </w:p>
    <w:p w14:paraId="0AF5E80F" w14:textId="73789D41" w:rsidR="0043196C" w:rsidRDefault="0043196C" w:rsidP="006533B5">
      <w:r>
        <w:t xml:space="preserve">You’ll know from the </w:t>
      </w:r>
      <w:r w:rsidR="00246680">
        <w:rPr>
          <w:i/>
        </w:rPr>
        <w:t xml:space="preserve">Databases </w:t>
      </w:r>
      <w:r w:rsidRPr="0075747B">
        <w:rPr>
          <w:i/>
        </w:rPr>
        <w:t>Software Guide</w:t>
      </w:r>
      <w:r>
        <w:t xml:space="preserve"> that a default database </w:t>
      </w:r>
      <w:proofErr w:type="spellStart"/>
      <w:r w:rsidRPr="00B45979">
        <w:rPr>
          <w:rStyle w:val="PAcProgramInText"/>
        </w:rPr>
        <w:t>postgres</w:t>
      </w:r>
      <w:proofErr w:type="spellEnd"/>
      <w:r>
        <w:t xml:space="preserve"> is created when Postg</w:t>
      </w:r>
      <w:r w:rsidR="0075747B">
        <w:t>r</w:t>
      </w:r>
      <w:r>
        <w:t xml:space="preserve">eSQL is installed, </w:t>
      </w:r>
      <w:r w:rsidR="0075747B">
        <w:t>along with</w:t>
      </w:r>
      <w:r>
        <w:t xml:space="preserve"> a </w:t>
      </w:r>
      <w:r w:rsidR="00420633">
        <w:t>s</w:t>
      </w:r>
      <w:r w:rsidRPr="0075747B">
        <w:t>uper</w:t>
      </w:r>
      <w:r w:rsidR="00420633">
        <w:t>u</w:t>
      </w:r>
      <w:r w:rsidRPr="0075747B">
        <w:t xml:space="preserve">ser </w:t>
      </w:r>
      <w:r>
        <w:t xml:space="preserve">known as </w:t>
      </w:r>
      <w:proofErr w:type="spellStart"/>
      <w:r w:rsidRPr="00B45979">
        <w:rPr>
          <w:rStyle w:val="PAcProgramInText"/>
        </w:rPr>
        <w:t>postgres</w:t>
      </w:r>
      <w:proofErr w:type="spellEnd"/>
      <w:r w:rsidR="006237A6">
        <w:t xml:space="preserve">. </w:t>
      </w:r>
      <w:r w:rsidR="009A1E53">
        <w:t xml:space="preserve">In the </w:t>
      </w:r>
      <w:r w:rsidR="00246680">
        <w:rPr>
          <w:i/>
        </w:rPr>
        <w:t xml:space="preserve">Databases </w:t>
      </w:r>
      <w:r w:rsidR="009A1E53" w:rsidRPr="0075747B">
        <w:rPr>
          <w:i/>
        </w:rPr>
        <w:t>Software Guide</w:t>
      </w:r>
      <w:r w:rsidR="009A1E53">
        <w:t>, w</w:t>
      </w:r>
      <w:r>
        <w:t>e then went on to run a script to create a new user</w:t>
      </w:r>
      <w:r w:rsidR="009A1E53">
        <w:t>,</w:t>
      </w:r>
      <w:r>
        <w:t xml:space="preserve"> </w:t>
      </w:r>
      <w:r w:rsidR="009A1E53" w:rsidRPr="00851AF2">
        <w:rPr>
          <w:rStyle w:val="PAcProgramInText"/>
        </w:rPr>
        <w:t>s</w:t>
      </w:r>
      <w:r w:rsidRPr="00851AF2">
        <w:rPr>
          <w:rStyle w:val="PAcProgramInText"/>
        </w:rPr>
        <w:t>tudent</w:t>
      </w:r>
      <w:r>
        <w:t>, and a new database</w:t>
      </w:r>
      <w:r w:rsidR="0075747B">
        <w:t>,</w:t>
      </w:r>
      <w:r>
        <w:t xml:space="preserve"> </w:t>
      </w:r>
      <w:r w:rsidR="0075747B">
        <w:rPr>
          <w:rStyle w:val="PAcProgramInText"/>
        </w:rPr>
        <w:t>s</w:t>
      </w:r>
      <w:r w:rsidRPr="00851AF2">
        <w:rPr>
          <w:rStyle w:val="PAcProgramInText"/>
        </w:rPr>
        <w:t>tudy</w:t>
      </w:r>
      <w:r w:rsidR="0075747B">
        <w:t>;</w:t>
      </w:r>
      <w:r w:rsidR="00FE0A69">
        <w:t xml:space="preserve"> within that database</w:t>
      </w:r>
      <w:r w:rsidR="0075747B">
        <w:t>,</w:t>
      </w:r>
      <w:r w:rsidR="00FE0A69">
        <w:t xml:space="preserve"> we created the </w:t>
      </w:r>
      <w:r w:rsidR="0075747B">
        <w:rPr>
          <w:rStyle w:val="PAcProgramInText"/>
        </w:rPr>
        <w:t>e</w:t>
      </w:r>
      <w:r w:rsidR="00FE0A69" w:rsidRPr="00851AF2">
        <w:rPr>
          <w:rStyle w:val="PAcProgramInText"/>
        </w:rPr>
        <w:t>conomics</w:t>
      </w:r>
      <w:r w:rsidR="00FE0A69">
        <w:t xml:space="preserve"> schema</w:t>
      </w:r>
      <w:r w:rsidR="006237A6">
        <w:t xml:space="preserve">. </w:t>
      </w:r>
      <w:r w:rsidR="0075747B">
        <w:t xml:space="preserve">You </w:t>
      </w:r>
      <w:r>
        <w:t>saw how to log</w:t>
      </w:r>
      <w:r w:rsidR="0075747B">
        <w:t xml:space="preserve"> </w:t>
      </w:r>
      <w:r>
        <w:t>in to those and check that the installation was successful.</w:t>
      </w:r>
      <w:r w:rsidR="006237A6">
        <w:t xml:space="preserve"> </w:t>
      </w:r>
      <w:r w:rsidR="00851AF2">
        <w:t>The following explains how to create</w:t>
      </w:r>
      <w:r w:rsidR="001E33E7">
        <w:t xml:space="preserve"> and populate a database with tables in the </w:t>
      </w:r>
      <w:r w:rsidR="00246680" w:rsidRPr="0075747B">
        <w:rPr>
          <w:rStyle w:val="PAcProgramInText"/>
        </w:rPr>
        <w:t>public</w:t>
      </w:r>
      <w:r w:rsidR="001E33E7">
        <w:t xml:space="preserve"> schema within that database.</w:t>
      </w:r>
    </w:p>
    <w:p w14:paraId="653BFAE8" w14:textId="5F6A0085" w:rsidR="0043196C" w:rsidRDefault="00B45979" w:rsidP="006533B5">
      <w:r>
        <w:t>A PostgreSQL</w:t>
      </w:r>
      <w:r w:rsidR="00E06E23">
        <w:t xml:space="preserve"> </w:t>
      </w:r>
      <w:r w:rsidR="0043196C">
        <w:t>schema</w:t>
      </w:r>
      <w:r>
        <w:t xml:space="preserve"> is </w:t>
      </w:r>
      <w:r w:rsidR="0043196C">
        <w:t xml:space="preserve">a way of allowing multiple users to share a database while keeping their database objects, </w:t>
      </w:r>
      <w:r w:rsidR="00851AF2">
        <w:t>table</w:t>
      </w:r>
      <w:r w:rsidR="0043196C">
        <w:t>s</w:t>
      </w:r>
      <w:r w:rsidR="0075747B">
        <w:t>,</w:t>
      </w:r>
      <w:r w:rsidR="0043196C">
        <w:t xml:space="preserve"> etc. separate </w:t>
      </w:r>
      <w:r w:rsidR="00FE0A69">
        <w:t>to which users may or may not have access</w:t>
      </w:r>
      <w:r w:rsidR="006237A6">
        <w:t>.</w:t>
      </w:r>
    </w:p>
    <w:p w14:paraId="0569B5DB" w14:textId="58F3F054" w:rsidR="00FE0A69" w:rsidRDefault="00851AF2" w:rsidP="006533B5">
      <w:r>
        <w:t xml:space="preserve">Creating </w:t>
      </w:r>
      <w:r w:rsidR="00FE0A69">
        <w:t>a database</w:t>
      </w:r>
      <w:r>
        <w:t xml:space="preserve"> in</w:t>
      </w:r>
      <w:r w:rsidR="00FE0A69">
        <w:t xml:space="preserve"> PostgreSQL always creates a default schema called </w:t>
      </w:r>
      <w:r w:rsidR="00FE0A69" w:rsidRPr="00851AF2">
        <w:rPr>
          <w:rStyle w:val="PAcProgramInText"/>
        </w:rPr>
        <w:t>public</w:t>
      </w:r>
      <w:r w:rsidR="006237A6" w:rsidRPr="0075747B">
        <w:t xml:space="preserve">. </w:t>
      </w:r>
      <w:r w:rsidR="00FE0A69">
        <w:t xml:space="preserve">The </w:t>
      </w:r>
      <w:r w:rsidR="00FE0A69" w:rsidRPr="0075747B">
        <w:rPr>
          <w:rStyle w:val="PAcProgramInText"/>
        </w:rPr>
        <w:t>public</w:t>
      </w:r>
      <w:r w:rsidR="00FE0A69">
        <w:t xml:space="preserve"> schema is the one where, by defaul</w:t>
      </w:r>
      <w:r w:rsidR="006237A6">
        <w:t xml:space="preserve">t, all new tables are created. </w:t>
      </w:r>
      <w:r w:rsidR="00FE0A69">
        <w:t>It’s also a schema that, as its name suggests, is u</w:t>
      </w:r>
      <w:r w:rsidR="006237A6">
        <w:t>sually available to all users.</w:t>
      </w:r>
      <w:r w:rsidR="00FE0A69">
        <w:t xml:space="preserve"> However, it is also possible to have more than one schema within a database, and we can control w</w:t>
      </w:r>
      <w:r w:rsidR="006237A6">
        <w:t xml:space="preserve">ho has access to which schema. </w:t>
      </w:r>
      <w:r w:rsidR="00FE0A69">
        <w:t xml:space="preserve">The </w:t>
      </w:r>
      <w:r w:rsidR="00420633">
        <w:t>s</w:t>
      </w:r>
      <w:r w:rsidR="00FE0A69">
        <w:t>uper</w:t>
      </w:r>
      <w:r w:rsidR="00420633">
        <w:t>u</w:t>
      </w:r>
      <w:r w:rsidR="00FE0A69">
        <w:t>ser and database owners can create different schemas and grant access to th</w:t>
      </w:r>
      <w:r w:rsidR="0075747B">
        <w:t>o</w:t>
      </w:r>
      <w:r w:rsidR="006237A6">
        <w:t>se schemas to different users</w:t>
      </w:r>
      <w:r w:rsidR="0075747B">
        <w:t>, as shown in Figure 1</w:t>
      </w:r>
      <w:r w:rsidR="006237A6">
        <w:t>.</w:t>
      </w:r>
    </w:p>
    <w:p w14:paraId="1E6C5488" w14:textId="1BE5BAFB" w:rsidR="00FE0A69" w:rsidRDefault="00C65E2E" w:rsidP="00FE0A69">
      <w:r>
        <w:rPr>
          <w:rFonts w:eastAsia="Calibri"/>
          <w:sz w:val="16"/>
          <w:szCs w:val="16"/>
          <w:lang w:eastAsia="en-GB"/>
        </w:rPr>
        <w:lastRenderedPageBreak/>
        <w:pict w14:anchorId="5742F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pt;height:379.65pt">
            <v:imagedata r:id="rId9" o:title="tm254_blk02_pt6_act01_f001"/>
          </v:shape>
        </w:pict>
      </w:r>
    </w:p>
    <w:p w14:paraId="49159223" w14:textId="3E473FD6" w:rsidR="00E06E23" w:rsidRDefault="00E56633" w:rsidP="00E56633">
      <w:pPr>
        <w:pStyle w:val="FCpFigureCaption"/>
      </w:pPr>
      <w:r>
        <w:t xml:space="preserve">Figure </w:t>
      </w:r>
      <w:proofErr w:type="gramStart"/>
      <w:r>
        <w:t>1</w:t>
      </w:r>
      <w:r w:rsidR="006237A6">
        <w:t>  </w:t>
      </w:r>
      <w:r>
        <w:t>A</w:t>
      </w:r>
      <w:proofErr w:type="gramEnd"/>
      <w:r>
        <w:t xml:space="preserve"> </w:t>
      </w:r>
      <w:r w:rsidRPr="0075747B">
        <w:rPr>
          <w:rStyle w:val="PAcProgramInText"/>
        </w:rPr>
        <w:t>study</w:t>
      </w:r>
      <w:r>
        <w:t xml:space="preserve"> database with three schema</w:t>
      </w:r>
      <w:r w:rsidR="0075747B">
        <w:t>s</w:t>
      </w:r>
      <w:r>
        <w:t xml:space="preserve"> and two users</w:t>
      </w:r>
    </w:p>
    <w:p w14:paraId="5B942C38" w14:textId="57901C76" w:rsidR="0043196C" w:rsidRPr="007F6C71" w:rsidRDefault="0043196C" w:rsidP="00E56633">
      <w:pPr>
        <w:pStyle w:val="FDpFigureDescription"/>
        <w:rPr>
          <w:color w:val="323E4F" w:themeColor="text2" w:themeShade="BF"/>
        </w:rPr>
      </w:pPr>
    </w:p>
    <w:p w14:paraId="5E714293" w14:textId="597921FC" w:rsidR="00E06E23" w:rsidRDefault="00E06E23" w:rsidP="006533B5">
      <w:r>
        <w:t>So if we create a new user</w:t>
      </w:r>
      <w:r w:rsidR="0075747B">
        <w:t>,</w:t>
      </w:r>
      <w:r>
        <w:t xml:space="preserve"> we know that all objects </w:t>
      </w:r>
      <w:r w:rsidR="0075747B">
        <w:t xml:space="preserve">created by </w:t>
      </w:r>
      <w:r>
        <w:t xml:space="preserve">that user will be, by default, in the </w:t>
      </w:r>
      <w:r w:rsidRPr="00851AF2">
        <w:rPr>
          <w:rStyle w:val="PAcProgramInText"/>
        </w:rPr>
        <w:t>public</w:t>
      </w:r>
      <w:r w:rsidR="006237A6">
        <w:t xml:space="preserve"> schema. </w:t>
      </w:r>
      <w:r>
        <w:t xml:space="preserve">Later in the </w:t>
      </w:r>
      <w:r w:rsidR="0075747B">
        <w:t>b</w:t>
      </w:r>
      <w:r>
        <w:t>lock we’ll see how to use multiple schema</w:t>
      </w:r>
      <w:r w:rsidR="009A1E53">
        <w:t>s</w:t>
      </w:r>
      <w:r>
        <w:t xml:space="preserve">, but for now we’ll use the </w:t>
      </w:r>
      <w:r w:rsidRPr="0075747B">
        <w:rPr>
          <w:rStyle w:val="PAcProgramInText"/>
        </w:rPr>
        <w:t>publi</w:t>
      </w:r>
      <w:r w:rsidR="00851AF2" w:rsidRPr="0075747B">
        <w:rPr>
          <w:rStyle w:val="PAcProgramInText"/>
        </w:rPr>
        <w:t>c</w:t>
      </w:r>
      <w:r>
        <w:t xml:space="preserve"> schema as our workspace.</w:t>
      </w:r>
    </w:p>
    <w:p w14:paraId="3A13E043" w14:textId="38F82309" w:rsidR="00E06E23" w:rsidRDefault="00CC6877" w:rsidP="00491FDB">
      <w:pPr>
        <w:pStyle w:val="Heading2"/>
      </w:pPr>
      <w:r>
        <w:t xml:space="preserve">1.2 </w:t>
      </w:r>
      <w:r w:rsidR="00564AF0" w:rsidRPr="00491FDB">
        <w:t xml:space="preserve">Creating a new </w:t>
      </w:r>
      <w:r w:rsidR="00851AF2">
        <w:t>u</w:t>
      </w:r>
      <w:r w:rsidR="00564AF0" w:rsidRPr="00491FDB">
        <w:t>ser</w:t>
      </w:r>
      <w:r w:rsidR="007C7D0D">
        <w:t xml:space="preserve"> in psql</w:t>
      </w:r>
    </w:p>
    <w:p w14:paraId="7A8ADCB8" w14:textId="1B68FC4D" w:rsidR="00E56633" w:rsidRPr="00E56633" w:rsidRDefault="008E03B8" w:rsidP="006533B5">
      <w:pPr>
        <w:rPr>
          <w:lang w:eastAsia="en-GB"/>
        </w:rPr>
      </w:pPr>
      <w:r>
        <w:rPr>
          <w:lang w:eastAsia="en-GB"/>
        </w:rPr>
        <w:t xml:space="preserve">Initially we’re going to create our tables in the default database </w:t>
      </w:r>
      <w:proofErr w:type="spellStart"/>
      <w:r w:rsidRPr="00851AF2">
        <w:rPr>
          <w:rStyle w:val="PAcProgramInText"/>
        </w:rPr>
        <w:t>postgres</w:t>
      </w:r>
      <w:proofErr w:type="spellEnd"/>
      <w:r>
        <w:rPr>
          <w:lang w:eastAsia="en-GB"/>
        </w:rPr>
        <w:t xml:space="preserve">, in the </w:t>
      </w:r>
      <w:r w:rsidRPr="00851AF2">
        <w:rPr>
          <w:rStyle w:val="PAcProgramInText"/>
        </w:rPr>
        <w:t>public</w:t>
      </w:r>
      <w:r>
        <w:rPr>
          <w:lang w:eastAsia="en-GB"/>
        </w:rPr>
        <w:t xml:space="preserve"> schema. We’ll create a new user </w:t>
      </w:r>
      <w:r w:rsidR="00851AF2">
        <w:rPr>
          <w:lang w:eastAsia="en-GB"/>
        </w:rPr>
        <w:t xml:space="preserve">with the name </w:t>
      </w:r>
      <w:r w:rsidR="004212DC" w:rsidRPr="00851AF2">
        <w:rPr>
          <w:rStyle w:val="PAcProgramInText"/>
        </w:rPr>
        <w:t>r</w:t>
      </w:r>
      <w:r w:rsidRPr="00851AF2">
        <w:rPr>
          <w:rStyle w:val="PAcProgramInText"/>
        </w:rPr>
        <w:t>2</w:t>
      </w:r>
      <w:r w:rsidR="004212DC" w:rsidRPr="00851AF2">
        <w:rPr>
          <w:rStyle w:val="PAcProgramInText"/>
        </w:rPr>
        <w:t>d</w:t>
      </w:r>
      <w:r w:rsidRPr="00851AF2">
        <w:rPr>
          <w:rStyle w:val="PAcProgramInText"/>
        </w:rPr>
        <w:t>2</w:t>
      </w:r>
      <w:r>
        <w:rPr>
          <w:lang w:eastAsia="en-GB"/>
        </w:rPr>
        <w:t xml:space="preserve"> who will be given access rights to the </w:t>
      </w:r>
      <w:proofErr w:type="spellStart"/>
      <w:r w:rsidRPr="00851AF2">
        <w:rPr>
          <w:rStyle w:val="PAcProgramInText"/>
        </w:rPr>
        <w:t>postgres</w:t>
      </w:r>
      <w:proofErr w:type="spellEnd"/>
      <w:r>
        <w:rPr>
          <w:lang w:eastAsia="en-GB"/>
        </w:rPr>
        <w:t xml:space="preserve"> database, and by default will be given access to the </w:t>
      </w:r>
      <w:r w:rsidRPr="00851AF2">
        <w:rPr>
          <w:rStyle w:val="PAcProgramInText"/>
        </w:rPr>
        <w:t>public</w:t>
      </w:r>
      <w:r>
        <w:rPr>
          <w:lang w:eastAsia="en-GB"/>
        </w:rPr>
        <w:t xml:space="preserve"> schema</w:t>
      </w:r>
      <w:r w:rsidR="006237A6">
        <w:rPr>
          <w:lang w:eastAsia="en-GB"/>
        </w:rPr>
        <w:t xml:space="preserve">. </w:t>
      </w:r>
      <w:r>
        <w:rPr>
          <w:lang w:eastAsia="en-GB"/>
        </w:rPr>
        <w:t xml:space="preserve">Any tables, domains, etc. created by </w:t>
      </w:r>
      <w:r w:rsidR="004212DC" w:rsidRPr="00851AF2">
        <w:rPr>
          <w:rStyle w:val="PAcProgramInText"/>
        </w:rPr>
        <w:t>r2d</w:t>
      </w:r>
      <w:r w:rsidRPr="00851AF2">
        <w:rPr>
          <w:rStyle w:val="PAcProgramInText"/>
        </w:rPr>
        <w:t>2</w:t>
      </w:r>
      <w:r>
        <w:rPr>
          <w:lang w:eastAsia="en-GB"/>
        </w:rPr>
        <w:t xml:space="preserve"> will appear in the </w:t>
      </w:r>
      <w:r w:rsidRPr="00851AF2">
        <w:rPr>
          <w:rStyle w:val="PAcProgramInText"/>
        </w:rPr>
        <w:t>public</w:t>
      </w:r>
      <w:r>
        <w:rPr>
          <w:lang w:eastAsia="en-GB"/>
        </w:rPr>
        <w:t xml:space="preserve"> schema, and any SQL queries will look to the </w:t>
      </w:r>
      <w:r w:rsidRPr="00851AF2">
        <w:rPr>
          <w:rStyle w:val="PAcProgramInText"/>
        </w:rPr>
        <w:t>public</w:t>
      </w:r>
      <w:r>
        <w:rPr>
          <w:lang w:eastAsia="en-GB"/>
        </w:rPr>
        <w:t xml:space="preserve"> schema for the tables they reference.</w:t>
      </w:r>
    </w:p>
    <w:p w14:paraId="278F4288" w14:textId="325F40DB" w:rsidR="00564AF0" w:rsidRDefault="00564AF0" w:rsidP="006533B5">
      <w:r>
        <w:t xml:space="preserve">If you have followed the </w:t>
      </w:r>
      <w:r w:rsidR="00246680">
        <w:rPr>
          <w:i/>
        </w:rPr>
        <w:t xml:space="preserve">Databases </w:t>
      </w:r>
      <w:r w:rsidRPr="0075747B">
        <w:rPr>
          <w:i/>
        </w:rPr>
        <w:t>Software Guide</w:t>
      </w:r>
      <w:r>
        <w:t xml:space="preserve"> instructions for installing PostgreSQL, you should be able to start the </w:t>
      </w:r>
      <w:r w:rsidR="005C62B6">
        <w:t>psql</w:t>
      </w:r>
      <w:r>
        <w:t xml:space="preserve"> tool and connect to the default</w:t>
      </w:r>
      <w:r w:rsidR="008E03B8">
        <w:t xml:space="preserve"> </w:t>
      </w:r>
      <w:proofErr w:type="spellStart"/>
      <w:r w:rsidR="008E03B8" w:rsidRPr="00851AF2">
        <w:rPr>
          <w:rStyle w:val="PAcProgramInText"/>
        </w:rPr>
        <w:t>postgres</w:t>
      </w:r>
      <w:proofErr w:type="spellEnd"/>
      <w:r w:rsidR="008E03B8">
        <w:t xml:space="preserve"> </w:t>
      </w:r>
      <w:r w:rsidR="006237A6">
        <w:t>database.</w:t>
      </w:r>
      <w:r>
        <w:t xml:space="preserve"> </w:t>
      </w:r>
      <w:r w:rsidR="00851AF2">
        <w:t xml:space="preserve">In </w:t>
      </w:r>
      <w:r w:rsidR="005C62B6">
        <w:t>psql</w:t>
      </w:r>
      <w:r w:rsidR="002933C9">
        <w:t>,</w:t>
      </w:r>
      <w:r>
        <w:t xml:space="preserve"> accept the def</w:t>
      </w:r>
      <w:r w:rsidRPr="002933C9">
        <w:t>ault</w:t>
      </w:r>
      <w:r w:rsidR="00851AF2" w:rsidRPr="002933C9">
        <w:t xml:space="preserve"> values</w:t>
      </w:r>
      <w:r w:rsidRPr="002933C9">
        <w:t xml:space="preserve"> </w:t>
      </w:r>
      <w:r w:rsidR="008F31F0" w:rsidRPr="002933C9">
        <w:t>by</w:t>
      </w:r>
      <w:r w:rsidR="008F31F0">
        <w:t xml:space="preserve"> hitting </w:t>
      </w:r>
      <w:r w:rsidR="002933C9">
        <w:t>E</w:t>
      </w:r>
      <w:r w:rsidR="008F31F0">
        <w:t>nter</w:t>
      </w:r>
      <w:r w:rsidR="00851AF2">
        <w:t>,</w:t>
      </w:r>
      <w:r w:rsidR="008F31F0">
        <w:t xml:space="preserve"> then </w:t>
      </w:r>
      <w:r>
        <w:t>supply the password you us</w:t>
      </w:r>
      <w:r w:rsidR="006237A6">
        <w:t xml:space="preserve">ed when installing the system. </w:t>
      </w:r>
      <w:r>
        <w:t>This logs you in</w:t>
      </w:r>
      <w:r w:rsidR="002933C9">
        <w:t xml:space="preserve"> </w:t>
      </w:r>
      <w:r>
        <w:t xml:space="preserve">to the default </w:t>
      </w:r>
      <w:proofErr w:type="spellStart"/>
      <w:r w:rsidRPr="004736E8">
        <w:rPr>
          <w:rStyle w:val="PAcProgramInText"/>
        </w:rPr>
        <w:t>postgres</w:t>
      </w:r>
      <w:proofErr w:type="spellEnd"/>
      <w:r>
        <w:t xml:space="preserve"> database as the </w:t>
      </w:r>
      <w:r w:rsidR="00420633">
        <w:t>s</w:t>
      </w:r>
      <w:r>
        <w:t>uper</w:t>
      </w:r>
      <w:r w:rsidR="00420633">
        <w:t>u</w:t>
      </w:r>
      <w:r>
        <w:t xml:space="preserve">ser known as </w:t>
      </w:r>
      <w:proofErr w:type="spellStart"/>
      <w:r w:rsidRPr="004736E8">
        <w:rPr>
          <w:rStyle w:val="PAcProgramInText"/>
        </w:rPr>
        <w:t>postgres</w:t>
      </w:r>
      <w:proofErr w:type="spellEnd"/>
      <w:r>
        <w:t>.</w:t>
      </w:r>
      <w:r w:rsidR="006237A6">
        <w:t xml:space="preserve"> </w:t>
      </w:r>
      <w:r w:rsidR="002905B0">
        <w:t xml:space="preserve">Notice that </w:t>
      </w:r>
      <w:r w:rsidR="005C62B6">
        <w:t>psql</w:t>
      </w:r>
      <w:r w:rsidR="002905B0">
        <w:t xml:space="preserve"> shows a prompt that ends in a </w:t>
      </w:r>
      <w:r w:rsidR="002905B0" w:rsidRPr="008E03B8">
        <w:rPr>
          <w:rStyle w:val="PAcProgramInText"/>
        </w:rPr>
        <w:t>#</w:t>
      </w:r>
      <w:r w:rsidR="002905B0">
        <w:t xml:space="preserve"> as a reminder that </w:t>
      </w:r>
      <w:r w:rsidR="002905B0">
        <w:lastRenderedPageBreak/>
        <w:t xml:space="preserve">you have </w:t>
      </w:r>
      <w:proofErr w:type="spellStart"/>
      <w:r w:rsidR="002933C9">
        <w:t>S</w:t>
      </w:r>
      <w:r w:rsidR="002905B0">
        <w:t>uper</w:t>
      </w:r>
      <w:r w:rsidR="002933C9">
        <w:t>U</w:t>
      </w:r>
      <w:r w:rsidR="002905B0">
        <w:t>ser</w:t>
      </w:r>
      <w:proofErr w:type="spellEnd"/>
      <w:r w:rsidR="002905B0">
        <w:t xml:space="preserve"> privil</w:t>
      </w:r>
      <w:r w:rsidR="002933C9">
        <w:t>e</w:t>
      </w:r>
      <w:r w:rsidR="002905B0">
        <w:t>ges</w:t>
      </w:r>
      <w:r w:rsidR="002933C9">
        <w:t>;</w:t>
      </w:r>
      <w:r w:rsidR="008E03B8">
        <w:t xml:space="preserve"> if you did not have </w:t>
      </w:r>
      <w:proofErr w:type="spellStart"/>
      <w:r w:rsidR="002933C9">
        <w:t>S</w:t>
      </w:r>
      <w:r w:rsidR="008E03B8">
        <w:t>uper</w:t>
      </w:r>
      <w:r w:rsidR="002933C9">
        <w:t>U</w:t>
      </w:r>
      <w:r w:rsidR="008E03B8">
        <w:t>ser</w:t>
      </w:r>
      <w:proofErr w:type="spellEnd"/>
      <w:r w:rsidR="008E03B8">
        <w:t xml:space="preserve"> privil</w:t>
      </w:r>
      <w:r w:rsidR="002933C9">
        <w:t>e</w:t>
      </w:r>
      <w:r w:rsidR="008E03B8">
        <w:t>ges</w:t>
      </w:r>
      <w:r w:rsidR="002933C9">
        <w:t>,</w:t>
      </w:r>
      <w:r w:rsidR="008E03B8">
        <w:t xml:space="preserve"> the prompt would end with </w:t>
      </w:r>
      <w:r w:rsidR="008E03B8" w:rsidRPr="008E03B8">
        <w:rPr>
          <w:rStyle w:val="PAcProgramInText"/>
        </w:rPr>
        <w:t>&gt;</w:t>
      </w:r>
      <w:r w:rsidR="002905B0">
        <w:t>.</w:t>
      </w:r>
    </w:p>
    <w:p w14:paraId="3DF82D3A" w14:textId="56DC8C70" w:rsidR="00564AF0" w:rsidRDefault="00564AF0" w:rsidP="006533B5">
      <w:r>
        <w:t xml:space="preserve">You </w:t>
      </w:r>
      <w:r w:rsidR="00851AF2">
        <w:t>could</w:t>
      </w:r>
      <w:r>
        <w:t xml:space="preserve"> choose your own username – if you do </w:t>
      </w:r>
      <w:r w:rsidR="00851AF2">
        <w:t>so</w:t>
      </w:r>
      <w:r w:rsidR="002933C9">
        <w:t>,</w:t>
      </w:r>
      <w:r w:rsidR="00851AF2">
        <w:t xml:space="preserve"> </w:t>
      </w:r>
      <w:r>
        <w:t xml:space="preserve">you’ll need to remember it – but for this activity I’ll create a user called </w:t>
      </w:r>
      <w:r w:rsidR="008E03B8" w:rsidRPr="00851AF2">
        <w:rPr>
          <w:rStyle w:val="PAcProgramInText"/>
        </w:rPr>
        <w:t>r</w:t>
      </w:r>
      <w:r w:rsidRPr="00851AF2">
        <w:rPr>
          <w:rStyle w:val="PAcProgramInText"/>
        </w:rPr>
        <w:t>2</w:t>
      </w:r>
      <w:r w:rsidR="008E03B8" w:rsidRPr="00851AF2">
        <w:rPr>
          <w:rStyle w:val="PAcProgramInText"/>
        </w:rPr>
        <w:t>d</w:t>
      </w:r>
      <w:r w:rsidRPr="00851AF2">
        <w:rPr>
          <w:rStyle w:val="PAcProgramInText"/>
        </w:rPr>
        <w:t>2</w:t>
      </w:r>
      <w:r>
        <w:t xml:space="preserve"> and </w:t>
      </w:r>
      <w:r w:rsidR="008E03B8">
        <w:t xml:space="preserve">declare </w:t>
      </w:r>
      <w:r>
        <w:t xml:space="preserve">that the user is permitted to </w:t>
      </w:r>
      <w:r w:rsidR="002933C9">
        <w:t>log in</w:t>
      </w:r>
      <w:r>
        <w:t>.</w:t>
      </w:r>
    </w:p>
    <w:p w14:paraId="74EBF165" w14:textId="0B47F194" w:rsidR="00564AF0" w:rsidRDefault="00564AF0" w:rsidP="0043196C">
      <w:r>
        <w:t xml:space="preserve">At the command prompt in </w:t>
      </w:r>
      <w:r w:rsidR="005C62B6">
        <w:t>psql</w:t>
      </w:r>
      <w:r w:rsidR="002933C9">
        <w:t>,</w:t>
      </w:r>
      <w:r>
        <w:t xml:space="preserve"> type:</w:t>
      </w:r>
    </w:p>
    <w:p w14:paraId="1A989C0A" w14:textId="52888869" w:rsidR="00564AF0" w:rsidRPr="00733B8D" w:rsidRDefault="00564AF0" w:rsidP="00733B8D">
      <w:pPr>
        <w:pStyle w:val="LUpListUnnumbered"/>
      </w:pPr>
      <w:r w:rsidRPr="004736E8">
        <w:rPr>
          <w:rStyle w:val="PAcProgramInText"/>
        </w:rPr>
        <w:t xml:space="preserve">CREATE USER </w:t>
      </w:r>
      <w:r w:rsidR="008E03B8">
        <w:rPr>
          <w:rStyle w:val="PAcProgramInText"/>
        </w:rPr>
        <w:t>r2d</w:t>
      </w:r>
      <w:r w:rsidRPr="004736E8">
        <w:rPr>
          <w:rStyle w:val="PAcProgramInText"/>
        </w:rPr>
        <w:t>2 WITH LOGIN;</w:t>
      </w:r>
    </w:p>
    <w:p w14:paraId="6BA6F848" w14:textId="6BFCDD58" w:rsidR="00564AF0" w:rsidRDefault="002933C9" w:rsidP="0043196C">
      <w:r>
        <w:t>W</w:t>
      </w:r>
      <w:r w:rsidR="00564AF0">
        <w:t xml:space="preserve">ith my security hat on, I </w:t>
      </w:r>
      <w:r>
        <w:t xml:space="preserve">also </w:t>
      </w:r>
      <w:r w:rsidR="00564AF0">
        <w:t xml:space="preserve">need to set a password for </w:t>
      </w:r>
      <w:r w:rsidR="004212DC" w:rsidRPr="00851AF2">
        <w:rPr>
          <w:rStyle w:val="PAcProgramInText"/>
        </w:rPr>
        <w:t>r</w:t>
      </w:r>
      <w:r w:rsidR="00564AF0" w:rsidRPr="00851AF2">
        <w:rPr>
          <w:rStyle w:val="PAcProgramInText"/>
        </w:rPr>
        <w:t>2</w:t>
      </w:r>
      <w:r w:rsidR="004212DC" w:rsidRPr="00851AF2">
        <w:rPr>
          <w:rStyle w:val="PAcProgramInText"/>
        </w:rPr>
        <w:t>d</w:t>
      </w:r>
      <w:r w:rsidR="00564AF0" w:rsidRPr="00851AF2">
        <w:rPr>
          <w:rStyle w:val="PAcProgramInText"/>
        </w:rPr>
        <w:t>2</w:t>
      </w:r>
      <w:r w:rsidR="00564AF0">
        <w:t xml:space="preserve">, which I can </w:t>
      </w:r>
      <w:r w:rsidR="004736E8">
        <w:t xml:space="preserve">trigger using </w:t>
      </w:r>
      <w:r w:rsidR="00564AF0">
        <w:t>a command</w:t>
      </w:r>
      <w:r>
        <w:t>-</w:t>
      </w:r>
      <w:r w:rsidR="00564AF0">
        <w:t xml:space="preserve">line directive in </w:t>
      </w:r>
      <w:r w:rsidR="005C62B6">
        <w:t>psql</w:t>
      </w:r>
      <w:r w:rsidR="00564AF0">
        <w:t>.</w:t>
      </w:r>
      <w:r w:rsidR="00851AF2">
        <w:t xml:space="preserve"> So, at the </w:t>
      </w:r>
      <w:r w:rsidR="005C62B6">
        <w:t>psql</w:t>
      </w:r>
      <w:r w:rsidR="00851AF2">
        <w:t xml:space="preserve"> prompt, after evaluating the above SQL statement, type:</w:t>
      </w:r>
    </w:p>
    <w:p w14:paraId="7F8FDB63" w14:textId="482C2632" w:rsidR="00564AF0" w:rsidRPr="00733B8D" w:rsidRDefault="004736E8" w:rsidP="00733B8D">
      <w:pPr>
        <w:pStyle w:val="LUpListUnnumbered"/>
      </w:pPr>
      <w:r w:rsidRPr="004736E8">
        <w:rPr>
          <w:rStyle w:val="PAcProgramInText"/>
        </w:rPr>
        <w:t xml:space="preserve">\password </w:t>
      </w:r>
      <w:r w:rsidR="008E03B8">
        <w:rPr>
          <w:rStyle w:val="PAcProgramInText"/>
        </w:rPr>
        <w:t>r</w:t>
      </w:r>
      <w:r w:rsidRPr="004736E8">
        <w:rPr>
          <w:rStyle w:val="PAcProgramInText"/>
        </w:rPr>
        <w:t>2</w:t>
      </w:r>
      <w:r w:rsidR="004212DC">
        <w:rPr>
          <w:rStyle w:val="PAcProgramInText"/>
        </w:rPr>
        <w:t>d</w:t>
      </w:r>
      <w:r w:rsidR="008E03B8">
        <w:rPr>
          <w:rStyle w:val="PAcProgramInText"/>
        </w:rPr>
        <w:t>2</w:t>
      </w:r>
    </w:p>
    <w:p w14:paraId="4CE06145" w14:textId="00E55897" w:rsidR="0043196C" w:rsidRDefault="004736E8" w:rsidP="00AB4D48">
      <w:r>
        <w:t xml:space="preserve">This will prompt for a new password for the </w:t>
      </w:r>
      <w:r w:rsidR="00662613" w:rsidRPr="00851AF2">
        <w:rPr>
          <w:rStyle w:val="PAcProgramInText"/>
        </w:rPr>
        <w:t>r</w:t>
      </w:r>
      <w:r w:rsidRPr="00851AF2">
        <w:rPr>
          <w:rStyle w:val="PAcProgramInText"/>
        </w:rPr>
        <w:t>2</w:t>
      </w:r>
      <w:r w:rsidR="00662613" w:rsidRPr="00851AF2">
        <w:rPr>
          <w:rStyle w:val="PAcProgramInText"/>
        </w:rPr>
        <w:t>d</w:t>
      </w:r>
      <w:r w:rsidRPr="00851AF2">
        <w:rPr>
          <w:rStyle w:val="PAcProgramInText"/>
        </w:rPr>
        <w:t>2</w:t>
      </w:r>
      <w:r>
        <w:t xml:space="preserve"> user. </w:t>
      </w:r>
      <w:r w:rsidR="008F31F0">
        <w:t>Note that the characters you enter will not be displayed, so be careful as you type. You will be prompted to enter your password again as a check that it is correct.</w:t>
      </w:r>
      <w:r>
        <w:t xml:space="preserve"> (Do not forget the password you choose! Although if you do forget a user password, then a user with </w:t>
      </w:r>
      <w:r w:rsidR="00420633">
        <w:t>s</w:t>
      </w:r>
      <w:r>
        <w:t>uper</w:t>
      </w:r>
      <w:r w:rsidR="00420633">
        <w:t>u</w:t>
      </w:r>
      <w:r>
        <w:t>ser privileges can reset it</w:t>
      </w:r>
      <w:r w:rsidR="002933C9">
        <w:t>.</w:t>
      </w:r>
      <w:r>
        <w:t>)</w:t>
      </w:r>
    </w:p>
    <w:p w14:paraId="1FAF2026" w14:textId="0CDDDA83" w:rsidR="00323CC7" w:rsidRDefault="00323CC7" w:rsidP="00AB4D48">
      <w:r>
        <w:t xml:space="preserve">Also, with my security hat on, we need to give the new user we have created the necessary permission access the </w:t>
      </w:r>
      <w:r w:rsidRPr="00323CC7">
        <w:rPr>
          <w:rStyle w:val="PAcProgramInText"/>
        </w:rPr>
        <w:t>public</w:t>
      </w:r>
      <w:r>
        <w:t xml:space="preserve"> schema. (Originally Postgresql the default setting that all new users could access the </w:t>
      </w:r>
      <w:proofErr w:type="spellStart"/>
      <w:r w:rsidRPr="00323CC7">
        <w:rPr>
          <w:rStyle w:val="PAcProgramInText"/>
        </w:rPr>
        <w:t>postgres</w:t>
      </w:r>
      <w:proofErr w:type="spellEnd"/>
      <w:r>
        <w:t xml:space="preserve"> database </w:t>
      </w:r>
      <w:r w:rsidRPr="00323CC7">
        <w:rPr>
          <w:rStyle w:val="PAcProgramInText"/>
        </w:rPr>
        <w:t>public</w:t>
      </w:r>
      <w:r>
        <w:t xml:space="preserve"> schema, but to make it more secure, the superuser now needs to grant that access explicitly). </w:t>
      </w:r>
    </w:p>
    <w:p w14:paraId="389DC084" w14:textId="2C5A4FAB" w:rsidR="00323CC7" w:rsidRDefault="00323CC7" w:rsidP="00AB4D48">
      <w:r>
        <w:t xml:space="preserve">So, at the </w:t>
      </w:r>
      <w:proofErr w:type="spellStart"/>
      <w:r>
        <w:t>sql</w:t>
      </w:r>
      <w:proofErr w:type="spellEnd"/>
      <w:r>
        <w:t xml:space="preserve"> prompt, type:</w:t>
      </w:r>
    </w:p>
    <w:p w14:paraId="3F38A98F" w14:textId="36149035" w:rsidR="00323CC7" w:rsidRDefault="00323CC7" w:rsidP="00323CC7">
      <w:pPr>
        <w:pStyle w:val="LUpListUnnumbered"/>
        <w:rPr>
          <w:rStyle w:val="PAcProgramInText"/>
        </w:rPr>
      </w:pPr>
      <w:r w:rsidRPr="00323CC7">
        <w:rPr>
          <w:rStyle w:val="PAcProgramInText"/>
        </w:rPr>
        <w:t xml:space="preserve">GRANT ALL ON SCHEMA public TO </w:t>
      </w:r>
      <w:proofErr w:type="gramStart"/>
      <w:r w:rsidRPr="00323CC7">
        <w:rPr>
          <w:rStyle w:val="PAcProgramInText"/>
        </w:rPr>
        <w:t>r2d2;</w:t>
      </w:r>
      <w:proofErr w:type="gramEnd"/>
    </w:p>
    <w:p w14:paraId="1F7A5FAC" w14:textId="24386315" w:rsidR="00323CC7" w:rsidRDefault="00323CC7" w:rsidP="00323CC7">
      <w:r w:rsidRPr="00323CC7">
        <w:t>(</w:t>
      </w:r>
      <w:r>
        <w:t xml:space="preserve">We cover more on the GRANT command in Part 9: Managing data access) </w:t>
      </w:r>
    </w:p>
    <w:p w14:paraId="5042AEC2" w14:textId="5EC4646A" w:rsidR="00662613" w:rsidRDefault="00662613" w:rsidP="00AB4D48">
      <w:r>
        <w:t xml:space="preserve">If you ever need to remove a user, they can be </w:t>
      </w:r>
      <w:proofErr w:type="spellStart"/>
      <w:r w:rsidR="0054422F" w:rsidRPr="002933C9">
        <w:rPr>
          <w:rStyle w:val="PAcProgramInText"/>
        </w:rPr>
        <w:t>DROP</w:t>
      </w:r>
      <w:r>
        <w:t>ped</w:t>
      </w:r>
      <w:proofErr w:type="spellEnd"/>
      <w:r>
        <w:t xml:space="preserve"> by the </w:t>
      </w:r>
      <w:r w:rsidR="00420633">
        <w:t>s</w:t>
      </w:r>
      <w:r>
        <w:t>uper</w:t>
      </w:r>
      <w:r w:rsidR="00420633">
        <w:t>u</w:t>
      </w:r>
      <w:r>
        <w:t>ser or any other user who has been given appropriate privil</w:t>
      </w:r>
      <w:r w:rsidR="0054422F">
        <w:t>e</w:t>
      </w:r>
      <w:r>
        <w:t>ges</w:t>
      </w:r>
      <w:r w:rsidR="0054422F">
        <w:t xml:space="preserve"> (</w:t>
      </w:r>
      <w:r w:rsidR="0054422F" w:rsidRPr="0054422F">
        <w:rPr>
          <w:rStyle w:val="PAcProgramInText"/>
        </w:rPr>
        <w:t>DROP user r2d2;</w:t>
      </w:r>
      <w:r w:rsidR="0054422F">
        <w:t>)</w:t>
      </w:r>
      <w:r w:rsidR="006237A6">
        <w:t>.</w:t>
      </w:r>
      <w:r>
        <w:t xml:space="preserve"> (If you forget a username</w:t>
      </w:r>
      <w:r w:rsidR="002933C9">
        <w:t>,</w:t>
      </w:r>
      <w:r>
        <w:t xml:space="preserve"> you can produce a list of current usernames</w:t>
      </w:r>
      <w:r w:rsidR="006237A6">
        <w:t xml:space="preserve"> defined on a server by typing </w:t>
      </w:r>
      <w:r w:rsidRPr="00851AF2">
        <w:rPr>
          <w:rStyle w:val="PAcProgramInText"/>
        </w:rPr>
        <w:t>\dg</w:t>
      </w:r>
      <w:r>
        <w:t xml:space="preserve"> </w:t>
      </w:r>
      <w:r w:rsidR="00851AF2">
        <w:t xml:space="preserve">at the </w:t>
      </w:r>
      <w:r w:rsidR="005C62B6">
        <w:t>psql</w:t>
      </w:r>
      <w:r w:rsidR="00851AF2">
        <w:t xml:space="preserve"> prompt.</w:t>
      </w:r>
      <w:r w:rsidR="002933C9">
        <w:t>)</w:t>
      </w:r>
      <w:r w:rsidR="00851AF2">
        <w:t xml:space="preserve"> </w:t>
      </w:r>
    </w:p>
    <w:p w14:paraId="6F007EAC" w14:textId="74A386AE" w:rsidR="00662613" w:rsidRPr="00662613" w:rsidRDefault="002933C9" w:rsidP="00733B8D">
      <w:pPr>
        <w:pStyle w:val="BHpBoxHead"/>
      </w:pPr>
      <w:r>
        <w:t>Warning</w:t>
      </w:r>
    </w:p>
    <w:p w14:paraId="14D07A0F" w14:textId="4072CA54" w:rsidR="00662613" w:rsidRDefault="0054422F" w:rsidP="00733B8D">
      <w:pPr>
        <w:pStyle w:val="BXpBox"/>
      </w:pPr>
      <w:r>
        <w:t>SQL is case insensitive; however, passwords are case sensitive.</w:t>
      </w:r>
    </w:p>
    <w:p w14:paraId="35B64301" w14:textId="68EC0513" w:rsidR="0054422F" w:rsidRDefault="00662613" w:rsidP="00733B8D">
      <w:pPr>
        <w:pStyle w:val="BXpBox"/>
      </w:pPr>
      <w:r>
        <w:t>SQL converts usernames to lower</w:t>
      </w:r>
      <w:r w:rsidR="002933C9">
        <w:t xml:space="preserve"> </w:t>
      </w:r>
      <w:r>
        <w:t xml:space="preserve">case – so if we had entered </w:t>
      </w:r>
      <w:r w:rsidRPr="002933C9">
        <w:rPr>
          <w:rStyle w:val="PAcProgramInText"/>
        </w:rPr>
        <w:t>CREATE USER R2D2 WITH LOGIN;</w:t>
      </w:r>
      <w:r>
        <w:t xml:space="preserve"> this would have created the username </w:t>
      </w:r>
      <w:r w:rsidRPr="002933C9">
        <w:rPr>
          <w:rStyle w:val="PAcProgramInText"/>
        </w:rPr>
        <w:t>r2d2</w:t>
      </w:r>
      <w:r>
        <w:t xml:space="preserve">, and at the </w:t>
      </w:r>
      <w:r w:rsidR="005C62B6">
        <w:t>psql</w:t>
      </w:r>
      <w:r>
        <w:t xml:space="preserve"> prompt you would have had to enter </w:t>
      </w:r>
      <w:r w:rsidRPr="002933C9">
        <w:rPr>
          <w:rStyle w:val="PAcProgramInText"/>
        </w:rPr>
        <w:t>r2d2</w:t>
      </w:r>
      <w:r>
        <w:t xml:space="preserve"> as the username (</w:t>
      </w:r>
      <w:r w:rsidR="005C62B6">
        <w:t>psql</w:t>
      </w:r>
      <w:r>
        <w:t xml:space="preserve"> d</w:t>
      </w:r>
      <w:r w:rsidR="006237A6">
        <w:t>oes not convert to lower</w:t>
      </w:r>
      <w:r w:rsidR="002933C9">
        <w:t xml:space="preserve"> </w:t>
      </w:r>
      <w:r w:rsidR="006237A6">
        <w:t xml:space="preserve">case). </w:t>
      </w:r>
      <w:r>
        <w:t xml:space="preserve">However, the connection password remains case sensitive – so if you create the password </w:t>
      </w:r>
      <w:r w:rsidRPr="002933C9">
        <w:rPr>
          <w:rStyle w:val="PAcProgramInText"/>
        </w:rPr>
        <w:t>BEEP</w:t>
      </w:r>
      <w:r w:rsidR="002933C9">
        <w:t>,</w:t>
      </w:r>
      <w:r>
        <w:t xml:space="preserve"> then </w:t>
      </w:r>
      <w:r w:rsidR="005C62B6">
        <w:t>psql</w:t>
      </w:r>
      <w:r>
        <w:t xml:space="preserve"> requires the password </w:t>
      </w:r>
      <w:r w:rsidRPr="002933C9">
        <w:rPr>
          <w:rStyle w:val="PAcProgramInText"/>
        </w:rPr>
        <w:t>BEEP</w:t>
      </w:r>
      <w:r w:rsidR="002933C9">
        <w:t xml:space="preserve">; </w:t>
      </w:r>
      <w:r w:rsidRPr="002933C9">
        <w:rPr>
          <w:rStyle w:val="PAcProgramInText"/>
        </w:rPr>
        <w:t>beep</w:t>
      </w:r>
      <w:r>
        <w:t xml:space="preserve"> would not be accepted.</w:t>
      </w:r>
      <w:r w:rsidR="0054422F">
        <w:t xml:space="preserve"> </w:t>
      </w:r>
    </w:p>
    <w:p w14:paraId="7C1303D7" w14:textId="418B86D0" w:rsidR="00662613" w:rsidRDefault="0054422F" w:rsidP="00733B8D">
      <w:pPr>
        <w:pStyle w:val="BXpBox"/>
      </w:pPr>
      <w:r>
        <w:t>If you are having problems connecting to a database</w:t>
      </w:r>
      <w:r w:rsidR="002933C9">
        <w:t>,</w:t>
      </w:r>
      <w:r>
        <w:t xml:space="preserve"> try going lower</w:t>
      </w:r>
      <w:r w:rsidR="002933C9">
        <w:t xml:space="preserve"> </w:t>
      </w:r>
      <w:r>
        <w:t>case for the username and think carefully about the case of the original password characters.</w:t>
      </w:r>
    </w:p>
    <w:p w14:paraId="222325FA" w14:textId="05D65E1B" w:rsidR="00662613" w:rsidRPr="00662613" w:rsidRDefault="00662613" w:rsidP="00970287">
      <w:pPr>
        <w:pStyle w:val="BHpBoxHead"/>
        <w:keepNext w:val="0"/>
        <w:ind w:left="181" w:right="198"/>
      </w:pPr>
    </w:p>
    <w:p w14:paraId="487F1831" w14:textId="20BFBC65" w:rsidR="004736E8" w:rsidRDefault="004736E8" w:rsidP="00AB4D48">
      <w:r>
        <w:t>Now that you’ve created the new user and given that user an initial password</w:t>
      </w:r>
      <w:r w:rsidR="002933C9">
        <w:t>,</w:t>
      </w:r>
      <w:r>
        <w:t xml:space="preserve"> you can stop working with </w:t>
      </w:r>
      <w:r w:rsidR="00420633">
        <w:t>s</w:t>
      </w:r>
      <w:r>
        <w:t>uper</w:t>
      </w:r>
      <w:r w:rsidR="00420633">
        <w:t>u</w:t>
      </w:r>
      <w:r>
        <w:t>ser privil</w:t>
      </w:r>
      <w:r w:rsidR="002933C9">
        <w:t>e</w:t>
      </w:r>
      <w:r>
        <w:t>ges</w:t>
      </w:r>
      <w:r w:rsidR="00662613">
        <w:t xml:space="preserve">, </w:t>
      </w:r>
      <w:r w:rsidR="0054422F">
        <w:t>disconnect from the database and connect</w:t>
      </w:r>
      <w:r w:rsidR="00662613">
        <w:t xml:space="preserve"> again as </w:t>
      </w:r>
      <w:r w:rsidR="00662613" w:rsidRPr="00D21AFA">
        <w:rPr>
          <w:rStyle w:val="PAcProgramInText"/>
        </w:rPr>
        <w:t>r2d2</w:t>
      </w:r>
      <w:r w:rsidR="002933C9">
        <w:t xml:space="preserve">. </w:t>
      </w:r>
      <w:r>
        <w:t xml:space="preserve">So, use </w:t>
      </w:r>
      <w:r w:rsidRPr="0054422F">
        <w:rPr>
          <w:rStyle w:val="PAcProgramInText"/>
        </w:rPr>
        <w:t>\q</w:t>
      </w:r>
      <w:r>
        <w:t xml:space="preserve"> to leave </w:t>
      </w:r>
      <w:r w:rsidR="005C62B6">
        <w:t>psql</w:t>
      </w:r>
      <w:r>
        <w:t>.</w:t>
      </w:r>
    </w:p>
    <w:p w14:paraId="4ECFECC9" w14:textId="7359A838" w:rsidR="004736E8" w:rsidRDefault="004736E8" w:rsidP="00AB4D48">
      <w:r>
        <w:t>From this point onwards in this activity</w:t>
      </w:r>
      <w:r w:rsidR="00D21AFA">
        <w:t>,</w:t>
      </w:r>
      <w:r>
        <w:t xml:space="preserve"> you can connect to the default database using the username </w:t>
      </w:r>
      <w:r w:rsidR="00662613" w:rsidRPr="0054422F">
        <w:rPr>
          <w:rStyle w:val="PAcProgramInText"/>
        </w:rPr>
        <w:t>r</w:t>
      </w:r>
      <w:r w:rsidRPr="0054422F">
        <w:rPr>
          <w:rStyle w:val="PAcProgramInText"/>
        </w:rPr>
        <w:t>2</w:t>
      </w:r>
      <w:r w:rsidR="00662613" w:rsidRPr="0054422F">
        <w:rPr>
          <w:rStyle w:val="PAcProgramInText"/>
        </w:rPr>
        <w:t>d</w:t>
      </w:r>
      <w:r w:rsidRPr="0054422F">
        <w:rPr>
          <w:rStyle w:val="PAcProgramInText"/>
        </w:rPr>
        <w:t>2</w:t>
      </w:r>
      <w:r>
        <w:t xml:space="preserve"> </w:t>
      </w:r>
      <w:r w:rsidR="00D21AFA">
        <w:t>(</w:t>
      </w:r>
      <w:r>
        <w:t>or the username you ch</w:t>
      </w:r>
      <w:r w:rsidR="006237A6">
        <w:t>ose</w:t>
      </w:r>
      <w:r w:rsidR="00D21AFA">
        <w:t>)</w:t>
      </w:r>
      <w:r w:rsidR="006237A6">
        <w:t xml:space="preserve"> and the password you set. </w:t>
      </w:r>
      <w:r>
        <w:t>Any domains and tables you create will be cr</w:t>
      </w:r>
      <w:r w:rsidR="00662613">
        <w:t>e</w:t>
      </w:r>
      <w:r>
        <w:t xml:space="preserve">ated in the </w:t>
      </w:r>
      <w:r w:rsidRPr="0054422F">
        <w:rPr>
          <w:rStyle w:val="PAcProgramInText"/>
        </w:rPr>
        <w:t>public</w:t>
      </w:r>
      <w:r>
        <w:t xml:space="preserve"> schema of the default </w:t>
      </w:r>
      <w:proofErr w:type="spellStart"/>
      <w:r w:rsidR="0054422F" w:rsidRPr="0054422F">
        <w:rPr>
          <w:rStyle w:val="PAcProgramInText"/>
        </w:rPr>
        <w:t>postgres</w:t>
      </w:r>
      <w:proofErr w:type="spellEnd"/>
      <w:r w:rsidR="0054422F">
        <w:t xml:space="preserve"> </w:t>
      </w:r>
      <w:r>
        <w:t>database.</w:t>
      </w:r>
    </w:p>
    <w:p w14:paraId="1BF65F17" w14:textId="596869C3" w:rsidR="00B5696A" w:rsidRDefault="00CC6877" w:rsidP="00C6423F">
      <w:pPr>
        <w:pStyle w:val="Heading2"/>
      </w:pPr>
      <w:r>
        <w:t xml:space="preserve">1.3 </w:t>
      </w:r>
      <w:r w:rsidR="00B5696A">
        <w:t>Working with SQL statements</w:t>
      </w:r>
    </w:p>
    <w:p w14:paraId="55AAABE7" w14:textId="76AB3891" w:rsidR="00B5696A" w:rsidRDefault="00B5696A" w:rsidP="00B5696A">
      <w:r>
        <w:t>When developing a database</w:t>
      </w:r>
      <w:r w:rsidR="007D527B">
        <w:t>,</w:t>
      </w:r>
      <w:r>
        <w:t xml:space="preserve"> it’s usually not a good idea </w:t>
      </w:r>
      <w:r w:rsidR="007D527B">
        <w:t xml:space="preserve">to </w:t>
      </w:r>
      <w:r>
        <w:t xml:space="preserve">work with </w:t>
      </w:r>
      <w:r w:rsidR="0050690F">
        <w:t xml:space="preserve">an </w:t>
      </w:r>
      <w:r>
        <w:t xml:space="preserve">interactive interface such as </w:t>
      </w:r>
      <w:r w:rsidR="005C62B6">
        <w:t>psql</w:t>
      </w:r>
      <w:r>
        <w:t xml:space="preserve">. It’s hard to correct missteps and </w:t>
      </w:r>
      <w:r w:rsidR="00C6423F">
        <w:t>mistakes</w:t>
      </w:r>
      <w:r>
        <w:t xml:space="preserve">, and after a long interactive debugging session it can be hard to recreate </w:t>
      </w:r>
      <w:r w:rsidR="0054422F">
        <w:t>a</w:t>
      </w:r>
      <w:r>
        <w:t xml:space="preserve"> sequence of </w:t>
      </w:r>
      <w:r w:rsidR="00C6423F">
        <w:t xml:space="preserve">working </w:t>
      </w:r>
      <w:r w:rsidR="002066E9">
        <w:t xml:space="preserve">statements accurately. </w:t>
      </w:r>
    </w:p>
    <w:p w14:paraId="0F919FC0" w14:textId="61CC0AF0" w:rsidR="00B5696A" w:rsidRDefault="0054422F" w:rsidP="00B5696A">
      <w:r>
        <w:t>I</w:t>
      </w:r>
      <w:r w:rsidR="00C6423F">
        <w:t>t</w:t>
      </w:r>
      <w:r>
        <w:t xml:space="preserve"> i</w:t>
      </w:r>
      <w:r w:rsidR="00C6423F">
        <w:t>s preferable to w</w:t>
      </w:r>
      <w:r w:rsidR="00B5696A">
        <w:t xml:space="preserve">ork with a text editor to create </w:t>
      </w:r>
      <w:r w:rsidR="00C6423F">
        <w:t>the</w:t>
      </w:r>
      <w:r w:rsidR="00B5696A">
        <w:t xml:space="preserve"> script file</w:t>
      </w:r>
      <w:r w:rsidR="00C6423F">
        <w:t xml:space="preserve">. You can </w:t>
      </w:r>
      <w:r w:rsidR="00B5696A">
        <w:t>then either copy and past</w:t>
      </w:r>
      <w:r w:rsidR="00C6423F">
        <w:t>e</w:t>
      </w:r>
      <w:r w:rsidR="00B5696A">
        <w:t xml:space="preserve"> lines from the script file, or hav</w:t>
      </w:r>
      <w:r w:rsidR="00C6423F">
        <w:t>e</w:t>
      </w:r>
      <w:r w:rsidR="00B5696A">
        <w:t xml:space="preserve"> </w:t>
      </w:r>
      <w:r w:rsidR="005C62B6">
        <w:t>psql</w:t>
      </w:r>
      <w:r w:rsidR="00B5696A">
        <w:t xml:space="preserve"> read the content of the entire script file</w:t>
      </w:r>
      <w:r w:rsidR="00246680">
        <w:t xml:space="preserve"> (as described in the </w:t>
      </w:r>
      <w:r w:rsidR="00246680" w:rsidRPr="00246680">
        <w:rPr>
          <w:i/>
        </w:rPr>
        <w:t>Databases Software Guide</w:t>
      </w:r>
      <w:r w:rsidR="00246680">
        <w:t>)</w:t>
      </w:r>
      <w:r w:rsidR="00C6423F">
        <w:t>.</w:t>
      </w:r>
      <w:r w:rsidR="006237A6">
        <w:t xml:space="preserve"> </w:t>
      </w:r>
      <w:r w:rsidR="00B5696A">
        <w:t xml:space="preserve">I </w:t>
      </w:r>
      <w:r w:rsidR="00C6423F">
        <w:t xml:space="preserve">tend to </w:t>
      </w:r>
      <w:r w:rsidR="00B5696A">
        <w:t xml:space="preserve">work using the Windows operating system, so I use Notepad to create my text files </w:t>
      </w:r>
      <w:r>
        <w:t>(</w:t>
      </w:r>
      <w:r w:rsidR="00B5696A">
        <w:t>but any text editor will do</w:t>
      </w:r>
      <w:r>
        <w:t>)</w:t>
      </w:r>
      <w:r w:rsidR="006237A6">
        <w:t xml:space="preserve">. </w:t>
      </w:r>
      <w:r w:rsidR="00C6423F">
        <w:t xml:space="preserve">Getting into the habit of </w:t>
      </w:r>
      <w:r w:rsidR="007D527B">
        <w:t xml:space="preserve">copying </w:t>
      </w:r>
      <w:r w:rsidR="00C6423F">
        <w:t xml:space="preserve">and pasting into </w:t>
      </w:r>
      <w:r w:rsidR="005C62B6">
        <w:t>psql</w:t>
      </w:r>
      <w:r w:rsidR="00C6423F">
        <w:t xml:space="preserve"> </w:t>
      </w:r>
      <w:r>
        <w:t xml:space="preserve">has the advantage </w:t>
      </w:r>
      <w:r w:rsidR="00C6423F">
        <w:t xml:space="preserve">that </w:t>
      </w:r>
      <w:r>
        <w:t>you can c</w:t>
      </w:r>
      <w:r w:rsidR="007D527B">
        <w:t xml:space="preserve">opy </w:t>
      </w:r>
      <w:r>
        <w:t>and</w:t>
      </w:r>
      <w:r w:rsidR="007D527B">
        <w:t xml:space="preserve"> </w:t>
      </w:r>
      <w:r>
        <w:t>paste many of the</w:t>
      </w:r>
      <w:r w:rsidR="00C6423F">
        <w:t xml:space="preserve"> example SQL statements in the </w:t>
      </w:r>
      <w:r w:rsidR="007D527B">
        <w:t xml:space="preserve">module </w:t>
      </w:r>
      <w:r w:rsidR="00C6423F">
        <w:t>material to see how they behave.</w:t>
      </w:r>
    </w:p>
    <w:p w14:paraId="553604B2" w14:textId="68DC7B39" w:rsidR="002066E9" w:rsidRDefault="00B5696A" w:rsidP="00B5696A">
      <w:r>
        <w:t xml:space="preserve">Ideally, the text file(s) will eventually </w:t>
      </w:r>
      <w:r w:rsidR="00C6423F">
        <w:t xml:space="preserve">be edited to </w:t>
      </w:r>
      <w:r>
        <w:t>contain a script</w:t>
      </w:r>
      <w:r w:rsidR="007D527B">
        <w:t xml:space="preserve"> or scripts</w:t>
      </w:r>
      <w:r>
        <w:t xml:space="preserve"> that can be executed, without error, to create the required table and suppor</w:t>
      </w:r>
      <w:r w:rsidR="006237A6">
        <w:t>ting objects for the database.</w:t>
      </w:r>
    </w:p>
    <w:p w14:paraId="60AA52A1" w14:textId="26BA013F" w:rsidR="00B5696A" w:rsidRDefault="00B5696A" w:rsidP="00B5696A">
      <w:r>
        <w:t xml:space="preserve">If </w:t>
      </w:r>
      <w:r w:rsidR="002066E9">
        <w:t xml:space="preserve">the script starts to </w:t>
      </w:r>
      <w:r>
        <w:t>get complex</w:t>
      </w:r>
      <w:r w:rsidR="002066E9">
        <w:t>,</w:t>
      </w:r>
      <w:r>
        <w:t xml:space="preserve"> splitting </w:t>
      </w:r>
      <w:r w:rsidR="007D527B">
        <w:t>it</w:t>
      </w:r>
      <w:r>
        <w:t xml:space="preserve"> into different files c</w:t>
      </w:r>
      <w:r w:rsidR="006237A6">
        <w:t xml:space="preserve">an help </w:t>
      </w:r>
      <w:r w:rsidR="007D527B">
        <w:t xml:space="preserve">to </w:t>
      </w:r>
      <w:r w:rsidR="006237A6">
        <w:t xml:space="preserve">manage the complexity. </w:t>
      </w:r>
      <w:r>
        <w:t>So, I often have a script for any user</w:t>
      </w:r>
      <w:r w:rsidR="002066E9">
        <w:t>,</w:t>
      </w:r>
      <w:r>
        <w:t xml:space="preserve"> </w:t>
      </w:r>
      <w:r w:rsidR="002066E9">
        <w:t xml:space="preserve">database and schema </w:t>
      </w:r>
      <w:r>
        <w:t>creation (often one that</w:t>
      </w:r>
      <w:r w:rsidR="006237A6">
        <w:t xml:space="preserve"> I run with </w:t>
      </w:r>
      <w:r w:rsidR="00420633">
        <w:t>s</w:t>
      </w:r>
      <w:r w:rsidR="006237A6">
        <w:t>uper</w:t>
      </w:r>
      <w:r w:rsidR="00420633">
        <w:t>u</w:t>
      </w:r>
      <w:r w:rsidR="006237A6">
        <w:t xml:space="preserve">ser status). </w:t>
      </w:r>
      <w:r>
        <w:t xml:space="preserve">I </w:t>
      </w:r>
      <w:r w:rsidR="002066E9">
        <w:t>have a separate</w:t>
      </w:r>
      <w:r>
        <w:t xml:space="preserve"> script of domain declarations, </w:t>
      </w:r>
      <w:r w:rsidR="007D527B">
        <w:t xml:space="preserve">and </w:t>
      </w:r>
      <w:r>
        <w:t>a script of table and view declarations</w:t>
      </w:r>
      <w:r w:rsidR="002066E9">
        <w:t xml:space="preserve"> (which can be run without </w:t>
      </w:r>
      <w:r w:rsidR="00420633">
        <w:t>s</w:t>
      </w:r>
      <w:r w:rsidR="002066E9">
        <w:t>uper</w:t>
      </w:r>
      <w:r w:rsidR="00420633">
        <w:t>u</w:t>
      </w:r>
      <w:r w:rsidR="002066E9">
        <w:t>ser status)</w:t>
      </w:r>
      <w:r w:rsidR="006237A6">
        <w:t xml:space="preserve">. </w:t>
      </w:r>
      <w:r>
        <w:t>I also tend to keep data insertion scripts (</w:t>
      </w:r>
      <w:r w:rsidR="002066E9">
        <w:t>to initialise table content</w:t>
      </w:r>
      <w:r>
        <w:t>) separate from da</w:t>
      </w:r>
      <w:r w:rsidR="006237A6">
        <w:t xml:space="preserve">tabase implementation scripts. </w:t>
      </w:r>
      <w:r>
        <w:t xml:space="preserve">However, you may have other preferences, or you may work in a setting where there is a </w:t>
      </w:r>
      <w:r w:rsidR="00C6423F">
        <w:t xml:space="preserve">standard expectation of how to partition and name </w:t>
      </w:r>
      <w:r>
        <w:t>script files.</w:t>
      </w:r>
    </w:p>
    <w:p w14:paraId="0130C814" w14:textId="57DB0D6D" w:rsidR="00B5696A" w:rsidRDefault="00B5696A" w:rsidP="00B5696A">
      <w:r>
        <w:t xml:space="preserve">For this </w:t>
      </w:r>
      <w:r w:rsidR="002066E9">
        <w:t>a</w:t>
      </w:r>
      <w:r>
        <w:t xml:space="preserve">ctivity I’d suggest keeping it simple, with all implementation </w:t>
      </w:r>
      <w:r w:rsidR="002066E9">
        <w:t>statements</w:t>
      </w:r>
      <w:r>
        <w:t xml:space="preserve"> in one script.</w:t>
      </w:r>
    </w:p>
    <w:p w14:paraId="5E4054FF" w14:textId="73D84B5F" w:rsidR="00DC2FD4" w:rsidRDefault="006237A6" w:rsidP="00DC2FD4">
      <w:pPr>
        <w:pStyle w:val="Heading2"/>
      </w:pPr>
      <w:r>
        <w:t>1.4 Comments in SQL scripts</w:t>
      </w:r>
    </w:p>
    <w:p w14:paraId="7E32D5BA" w14:textId="35E3B758" w:rsidR="00DC2FD4" w:rsidRPr="00DC2FD4" w:rsidRDefault="00DC2FD4" w:rsidP="00DC2FD4">
      <w:pPr>
        <w:rPr>
          <w:lang w:eastAsia="en-GB"/>
        </w:rPr>
      </w:pPr>
      <w:r>
        <w:rPr>
          <w:lang w:eastAsia="en-GB"/>
        </w:rPr>
        <w:t>It’s always good to be able to comment code files</w:t>
      </w:r>
      <w:r w:rsidR="007D527B">
        <w:rPr>
          <w:lang w:eastAsia="en-GB"/>
        </w:rPr>
        <w:t>.</w:t>
      </w:r>
      <w:r>
        <w:rPr>
          <w:lang w:eastAsia="en-GB"/>
        </w:rPr>
        <w:t xml:space="preserve"> SQL has two standard notations for comments</w:t>
      </w:r>
      <w:r w:rsidR="007D527B">
        <w:rPr>
          <w:lang w:eastAsia="en-GB"/>
        </w:rPr>
        <w:t>, one using double dashes and the other using slashes and stars:</w:t>
      </w:r>
    </w:p>
    <w:p w14:paraId="6509AC87" w14:textId="5AFA8511" w:rsidR="00DC2FD4" w:rsidRPr="00733B8D" w:rsidRDefault="00DC2FD4" w:rsidP="00DC2FD4">
      <w:r w:rsidRPr="00C5021F">
        <w:rPr>
          <w:rStyle w:val="PAcProgramInText"/>
        </w:rPr>
        <w:t xml:space="preserve">-- </w:t>
      </w:r>
      <w:r w:rsidR="007D527B">
        <w:rPr>
          <w:rStyle w:val="PAcProgramInText"/>
        </w:rPr>
        <w:t>L</w:t>
      </w:r>
      <w:r w:rsidRPr="00C5021F">
        <w:rPr>
          <w:rStyle w:val="PAcProgramInText"/>
        </w:rPr>
        <w:t>ines beginning with the dou</w:t>
      </w:r>
      <w:r w:rsidR="00733B8D">
        <w:rPr>
          <w:rStyle w:val="PAcProgramInText"/>
        </w:rPr>
        <w:t>ble dash are SQL comment lines</w:t>
      </w:r>
      <w:r w:rsidR="007D527B">
        <w:rPr>
          <w:rStyle w:val="PAcProgramInText"/>
        </w:rPr>
        <w:t>.</w:t>
      </w:r>
    </w:p>
    <w:p w14:paraId="3F2C947B" w14:textId="17864CAE" w:rsidR="00DC2FD4" w:rsidRPr="00733B8D" w:rsidRDefault="00B93893" w:rsidP="00DC2FD4">
      <w:pPr>
        <w:contextualSpacing/>
      </w:pPr>
      <w:r>
        <w:rPr>
          <w:rStyle w:val="PAcProgramInText"/>
        </w:rPr>
        <w:t xml:space="preserve">SELECT * FROM table; </w:t>
      </w:r>
      <w:r w:rsidR="00DC2FD4" w:rsidRPr="00C5021F">
        <w:rPr>
          <w:rStyle w:val="PAcProgramInText"/>
        </w:rPr>
        <w:t>–</w:t>
      </w:r>
      <w:r w:rsidR="00DC2FD4">
        <w:rPr>
          <w:rStyle w:val="PAcProgramInText"/>
        </w:rPr>
        <w:t>-</w:t>
      </w:r>
      <w:r w:rsidR="00DC2FD4" w:rsidRPr="00C5021F">
        <w:rPr>
          <w:rStyle w:val="PAcProgramInText"/>
        </w:rPr>
        <w:t xml:space="preserve"> </w:t>
      </w:r>
      <w:r w:rsidR="007D527B">
        <w:rPr>
          <w:rStyle w:val="PAcProgramInText"/>
        </w:rPr>
        <w:t>C</w:t>
      </w:r>
      <w:r w:rsidR="00DC2FD4" w:rsidRPr="00C5021F">
        <w:rPr>
          <w:rStyle w:val="PAcProgramInText"/>
        </w:rPr>
        <w:t>omments can appear at the end of lines</w:t>
      </w:r>
    </w:p>
    <w:p w14:paraId="2C48F991" w14:textId="16385DBF" w:rsidR="00DC2FD4" w:rsidRPr="00733B8D" w:rsidRDefault="00DC2FD4" w:rsidP="00DC2FD4">
      <w:r>
        <w:rPr>
          <w:rStyle w:val="PAcProgramInText"/>
        </w:rPr>
        <w:lastRenderedPageBreak/>
        <w:t xml:space="preserve">               </w:t>
      </w:r>
      <w:r w:rsidR="00B93893">
        <w:rPr>
          <w:rStyle w:val="PAcProgramInText"/>
        </w:rPr>
        <w:t xml:space="preserve">     </w:t>
      </w:r>
      <w:r>
        <w:rPr>
          <w:rStyle w:val="PAcProgramInText"/>
        </w:rPr>
        <w:t xml:space="preserve"> -- </w:t>
      </w:r>
      <w:r w:rsidRPr="00C5021F">
        <w:rPr>
          <w:rStyle w:val="PAcProgramInText"/>
        </w:rPr>
        <w:t>and run to the end of the line.</w:t>
      </w:r>
    </w:p>
    <w:p w14:paraId="069B0313" w14:textId="0FEEEDFF" w:rsidR="00DC2FD4" w:rsidRPr="00733B8D" w:rsidRDefault="00DC2FD4" w:rsidP="00DC2FD4">
      <w:pPr>
        <w:contextualSpacing/>
      </w:pPr>
      <w:r w:rsidRPr="00DE1A9F">
        <w:rPr>
          <w:rStyle w:val="PAcProgramInText"/>
        </w:rPr>
        <w:t xml:space="preserve">/* </w:t>
      </w:r>
      <w:r w:rsidR="007D527B">
        <w:rPr>
          <w:rStyle w:val="PAcProgramInText"/>
        </w:rPr>
        <w:t>A</w:t>
      </w:r>
      <w:r w:rsidRPr="00DE1A9F">
        <w:rPr>
          <w:rStyle w:val="PAcProgramInText"/>
        </w:rPr>
        <w:t xml:space="preserve"> multi-line comment</w:t>
      </w:r>
      <w:r w:rsidR="007D527B">
        <w:rPr>
          <w:rStyle w:val="PAcProgramInText"/>
        </w:rPr>
        <w:t xml:space="preserve"> can appear</w:t>
      </w:r>
    </w:p>
    <w:p w14:paraId="03D1A9C0" w14:textId="5C2D0FC6" w:rsidR="00DC2FD4" w:rsidRPr="00733B8D" w:rsidRDefault="00DC2FD4" w:rsidP="00DC2FD4">
      <w:pPr>
        <w:contextualSpacing/>
      </w:pPr>
      <w:r w:rsidRPr="00DE1A9F">
        <w:rPr>
          <w:rStyle w:val="PAcProgramInText"/>
        </w:rPr>
        <w:t>between these begin</w:t>
      </w:r>
      <w:r w:rsidR="002066E9">
        <w:rPr>
          <w:rStyle w:val="PAcProgramInText"/>
        </w:rPr>
        <w:t xml:space="preserve"> (slash star)</w:t>
      </w:r>
    </w:p>
    <w:p w14:paraId="083116B2" w14:textId="7B93837D" w:rsidR="00DC2FD4" w:rsidRPr="00733B8D" w:rsidRDefault="00DC2FD4" w:rsidP="00B5696A">
      <w:r w:rsidRPr="00DE1A9F">
        <w:rPr>
          <w:rStyle w:val="PAcProgramInText"/>
        </w:rPr>
        <w:t xml:space="preserve">and end </w:t>
      </w:r>
      <w:r w:rsidR="007D527B">
        <w:rPr>
          <w:rStyle w:val="PAcProgramInText"/>
        </w:rPr>
        <w:t xml:space="preserve">(star slash) </w:t>
      </w:r>
      <w:r w:rsidRPr="00DE1A9F">
        <w:rPr>
          <w:rStyle w:val="PAcProgramInText"/>
        </w:rPr>
        <w:t>markers</w:t>
      </w:r>
      <w:r w:rsidR="007D527B">
        <w:rPr>
          <w:rStyle w:val="PAcProgramInText"/>
        </w:rPr>
        <w:t>.</w:t>
      </w:r>
      <w:r w:rsidR="002066E9">
        <w:rPr>
          <w:rStyle w:val="PAcProgramInText"/>
        </w:rPr>
        <w:t xml:space="preserve"> </w:t>
      </w:r>
      <w:r w:rsidR="007F6C71">
        <w:rPr>
          <w:rStyle w:val="PAcProgramInText"/>
        </w:rPr>
        <w:t>*/</w:t>
      </w:r>
    </w:p>
    <w:p w14:paraId="0F1B36DA" w14:textId="4852A592" w:rsidR="00CC6877" w:rsidRPr="00886EE8" w:rsidRDefault="00CC6877" w:rsidP="00CC6877">
      <w:pPr>
        <w:pStyle w:val="Heading2"/>
      </w:pPr>
      <w:r>
        <w:t>1.</w:t>
      </w:r>
      <w:r w:rsidR="00DC2FD4">
        <w:t>5</w:t>
      </w:r>
      <w:r>
        <w:t xml:space="preserve"> </w:t>
      </w:r>
      <w:r w:rsidRPr="007D527B">
        <w:rPr>
          <w:rStyle w:val="PAcProgramInText"/>
        </w:rPr>
        <w:t>DROP</w:t>
      </w:r>
      <w:r w:rsidRPr="00886EE8">
        <w:t xml:space="preserve"> scripts</w:t>
      </w:r>
    </w:p>
    <w:p w14:paraId="17DFF06F" w14:textId="03BB43D5" w:rsidR="00CC6877" w:rsidRDefault="00CC6877" w:rsidP="00CC6877">
      <w:r>
        <w:t>While developing a new database implementation, it’s very easy to construct a complex collection of interdependent objects in your SQL implementation – domains, tab</w:t>
      </w:r>
      <w:r w:rsidR="006237A6">
        <w:t xml:space="preserve">les, foreign keys, views, etc. </w:t>
      </w:r>
      <w:r>
        <w:t>SQL will not allow you to remove an object if some other object depends on it</w:t>
      </w:r>
      <w:r w:rsidR="002066E9">
        <w:t>. (</w:t>
      </w:r>
      <w:r w:rsidR="007D527B">
        <w:t xml:space="preserve">This is </w:t>
      </w:r>
      <w:r w:rsidR="002066E9">
        <w:t>a consequence of declaration before use</w:t>
      </w:r>
      <w:r w:rsidR="007D527B">
        <w:t xml:space="preserve"> –</w:t>
      </w:r>
      <w:r w:rsidR="002066E9">
        <w:t xml:space="preserve"> if you are using it</w:t>
      </w:r>
      <w:r w:rsidR="007D527B">
        <w:t>,</w:t>
      </w:r>
      <w:r w:rsidR="002066E9">
        <w:t xml:space="preserve"> you can’t delete it!)</w:t>
      </w:r>
      <w:r>
        <w:t xml:space="preserve"> </w:t>
      </w:r>
      <w:r w:rsidR="002066E9">
        <w:t>S</w:t>
      </w:r>
      <w:r>
        <w:t>o</w:t>
      </w:r>
      <w:r w:rsidR="002066E9">
        <w:t>,</w:t>
      </w:r>
      <w:r>
        <w:t xml:space="preserve"> if you make a mistake in a domain declaration</w:t>
      </w:r>
      <w:r w:rsidR="002066E9">
        <w:t>, say,</w:t>
      </w:r>
      <w:r>
        <w:t xml:space="preserve"> and have already used this in a table declaration, then you cannot simply delete the domain and recreate it. SQL will tell you that the object you are trying to delete is being used by another ob</w:t>
      </w:r>
      <w:r w:rsidR="006237A6">
        <w:t>ject, and refuse to remove it.</w:t>
      </w:r>
    </w:p>
    <w:p w14:paraId="22140EA8" w14:textId="6CBA3BB8" w:rsidR="00CC6877" w:rsidRPr="00970287" w:rsidRDefault="00CC6877" w:rsidP="00CC6877">
      <w:pPr>
        <w:rPr>
          <w:spacing w:val="-2"/>
        </w:rPr>
      </w:pPr>
      <w:r w:rsidRPr="00970287">
        <w:rPr>
          <w:spacing w:val="-2"/>
        </w:rPr>
        <w:t>To correct this problematic domain, you will need to delete and recreate any tables that depend on it</w:t>
      </w:r>
      <w:r w:rsidR="007D527B" w:rsidRPr="00970287">
        <w:rPr>
          <w:spacing w:val="-2"/>
        </w:rPr>
        <w:t>; yet</w:t>
      </w:r>
      <w:r w:rsidRPr="00970287">
        <w:rPr>
          <w:spacing w:val="-2"/>
        </w:rPr>
        <w:t xml:space="preserve"> </w:t>
      </w:r>
      <w:r w:rsidRPr="00970287">
        <w:t>to delete those tables</w:t>
      </w:r>
      <w:r w:rsidR="007D527B" w:rsidRPr="00970287">
        <w:t>,</w:t>
      </w:r>
      <w:r w:rsidRPr="00970287">
        <w:t xml:space="preserve"> you need to delete any tables that depe</w:t>
      </w:r>
      <w:r w:rsidR="006237A6" w:rsidRPr="00970287">
        <w:t xml:space="preserve">nd on those tables, and so on. </w:t>
      </w:r>
      <w:r w:rsidRPr="00970287">
        <w:t xml:space="preserve">Often it is </w:t>
      </w:r>
      <w:r w:rsidRPr="00970287">
        <w:rPr>
          <w:spacing w:val="-2"/>
        </w:rPr>
        <w:t>easier to edit the implementation scripts (say</w:t>
      </w:r>
      <w:r w:rsidR="007D527B" w:rsidRPr="00970287">
        <w:rPr>
          <w:spacing w:val="-2"/>
        </w:rPr>
        <w:t>, to</w:t>
      </w:r>
      <w:r w:rsidRPr="00970287">
        <w:rPr>
          <w:spacing w:val="-2"/>
        </w:rPr>
        <w:t xml:space="preserve"> correct the domain mistake), delete the entire contents </w:t>
      </w:r>
      <w:r w:rsidRPr="00970287">
        <w:t>of the databases and then rerun the installation scripts</w:t>
      </w:r>
      <w:r w:rsidR="007D527B" w:rsidRPr="00970287">
        <w:t>.</w:t>
      </w:r>
      <w:r w:rsidRPr="00970287">
        <w:t xml:space="preserve"> (</w:t>
      </w:r>
      <w:r w:rsidR="007D527B" w:rsidRPr="00970287">
        <w:rPr>
          <w:b/>
        </w:rPr>
        <w:t>Warning</w:t>
      </w:r>
      <w:r w:rsidR="007D527B" w:rsidRPr="00970287">
        <w:t>:</w:t>
      </w:r>
      <w:r w:rsidRPr="00970287">
        <w:t xml:space="preserve"> never do this with a database containing ‘live’ data</w:t>
      </w:r>
      <w:r w:rsidR="002066E9" w:rsidRPr="00970287">
        <w:t xml:space="preserve"> unless you have a strategy for saving and re-importing the data</w:t>
      </w:r>
      <w:r w:rsidR="006237A6" w:rsidRPr="00970287">
        <w:t xml:space="preserve">!) </w:t>
      </w:r>
      <w:r w:rsidRPr="00970287">
        <w:t>To simplify this process</w:t>
      </w:r>
      <w:r w:rsidR="007D527B" w:rsidRPr="00970287">
        <w:t>,</w:t>
      </w:r>
      <w:r w:rsidRPr="00970287">
        <w:t xml:space="preserve"> developers often create </w:t>
      </w:r>
      <w:r w:rsidRPr="00970287">
        <w:rPr>
          <w:rStyle w:val="PAcProgramInText"/>
        </w:rPr>
        <w:t>DROP</w:t>
      </w:r>
      <w:r w:rsidR="006237A6" w:rsidRPr="00970287">
        <w:t xml:space="preserve"> scripts. </w:t>
      </w:r>
      <w:r w:rsidRPr="00970287">
        <w:t xml:space="preserve">The purpose of </w:t>
      </w:r>
      <w:r w:rsidR="007D527B" w:rsidRPr="00970287">
        <w:t xml:space="preserve">these </w:t>
      </w:r>
      <w:r w:rsidRPr="00970287">
        <w:t xml:space="preserve">is to </w:t>
      </w:r>
      <w:r w:rsidRPr="00970287">
        <w:rPr>
          <w:rStyle w:val="PAcProgramInText"/>
        </w:rPr>
        <w:t>DROP</w:t>
      </w:r>
      <w:r w:rsidRPr="00970287">
        <w:t xml:space="preserve"> (delete) the SQL </w:t>
      </w:r>
      <w:r w:rsidRPr="00970287">
        <w:rPr>
          <w:spacing w:val="-2"/>
        </w:rPr>
        <w:t xml:space="preserve">objects they have been working on, but to do it in </w:t>
      </w:r>
      <w:r w:rsidR="002066E9" w:rsidRPr="00970287">
        <w:rPr>
          <w:spacing w:val="-2"/>
        </w:rPr>
        <w:t>an order</w:t>
      </w:r>
      <w:r w:rsidRPr="00970287">
        <w:rPr>
          <w:spacing w:val="-2"/>
        </w:rPr>
        <w:t xml:space="preserve"> that ensures </w:t>
      </w:r>
      <w:r w:rsidR="002066E9" w:rsidRPr="00970287">
        <w:rPr>
          <w:spacing w:val="-2"/>
        </w:rPr>
        <w:t>any</w:t>
      </w:r>
      <w:r w:rsidRPr="00970287">
        <w:rPr>
          <w:spacing w:val="-2"/>
        </w:rPr>
        <w:t xml:space="preserve"> dependencies are respected.</w:t>
      </w:r>
    </w:p>
    <w:p w14:paraId="1B6831AF" w14:textId="3F1B9ABD" w:rsidR="00CC6877" w:rsidRDefault="00CC6877" w:rsidP="00CC6877">
      <w:r>
        <w:t xml:space="preserve">So, if you make a mistake running a </w:t>
      </w:r>
      <w:r w:rsidRPr="002066E9">
        <w:rPr>
          <w:rStyle w:val="PAcProgramInText"/>
        </w:rPr>
        <w:t>CREATE</w:t>
      </w:r>
      <w:r>
        <w:t xml:space="preserve"> script (and you will)</w:t>
      </w:r>
      <w:r w:rsidR="007D527B">
        <w:t>,</w:t>
      </w:r>
      <w:r>
        <w:t xml:space="preserve"> you need to know how to und</w:t>
      </w:r>
      <w:r w:rsidR="006237A6">
        <w:t xml:space="preserve">o the things you have created. </w:t>
      </w:r>
      <w:r>
        <w:t xml:space="preserve">It </w:t>
      </w:r>
      <w:r w:rsidR="00D01DF5">
        <w:t xml:space="preserve">should </w:t>
      </w:r>
      <w:r>
        <w:t xml:space="preserve">become a habit to write the </w:t>
      </w:r>
      <w:r w:rsidRPr="002066E9">
        <w:rPr>
          <w:rStyle w:val="PAcProgramInText"/>
        </w:rPr>
        <w:t>DROP</w:t>
      </w:r>
      <w:r>
        <w:t xml:space="preserve"> script at the same time as you develop the </w:t>
      </w:r>
      <w:r w:rsidRPr="002066E9">
        <w:rPr>
          <w:rStyle w:val="PAcProgramInText"/>
        </w:rPr>
        <w:t>CREATE</w:t>
      </w:r>
      <w:r>
        <w:t xml:space="preserve"> scripts – the idea is that running the </w:t>
      </w:r>
      <w:r w:rsidRPr="002066E9">
        <w:rPr>
          <w:rStyle w:val="PAcProgramInText"/>
        </w:rPr>
        <w:t>DROP</w:t>
      </w:r>
      <w:r>
        <w:t xml:space="preserve"> script will undo anything in the related </w:t>
      </w:r>
      <w:r w:rsidRPr="002066E9">
        <w:rPr>
          <w:rStyle w:val="PAcProgramInText"/>
        </w:rPr>
        <w:t>CREATE</w:t>
      </w:r>
      <w:r>
        <w:t xml:space="preserve"> scripts and allow you to rerun the </w:t>
      </w:r>
      <w:r w:rsidRPr="002066E9">
        <w:rPr>
          <w:rStyle w:val="PAcProgramInText"/>
        </w:rPr>
        <w:t>CREATE</w:t>
      </w:r>
      <w:r w:rsidR="006237A6">
        <w:t xml:space="preserve"> scripts. </w:t>
      </w:r>
      <w:r>
        <w:t xml:space="preserve">When writing the </w:t>
      </w:r>
      <w:r w:rsidRPr="002066E9">
        <w:rPr>
          <w:rStyle w:val="PAcProgramInText"/>
        </w:rPr>
        <w:t>DROP</w:t>
      </w:r>
      <w:r>
        <w:t xml:space="preserve"> script</w:t>
      </w:r>
      <w:r w:rsidR="00D01DF5">
        <w:t>,</w:t>
      </w:r>
      <w:r>
        <w:t xml:space="preserve"> the dependencies mean that you usually end up dropping things in the reverse order to the scripts that create the objects. </w:t>
      </w:r>
    </w:p>
    <w:p w14:paraId="462EF24C" w14:textId="6B84F6AC" w:rsidR="00D01DF5" w:rsidRDefault="00CC6877" w:rsidP="00CC6877">
      <w:r>
        <w:t>In the sample scripts at the end of this activity</w:t>
      </w:r>
      <w:r w:rsidR="00ED6D75">
        <w:t xml:space="preserve"> (you can see this in the file Feeding_Time_DROP_script.txt)</w:t>
      </w:r>
      <w:r>
        <w:t xml:space="preserve"> I’ve coded the </w:t>
      </w:r>
      <w:r w:rsidRPr="002066E9">
        <w:rPr>
          <w:rStyle w:val="PAcProgramInText"/>
        </w:rPr>
        <w:t>DROP</w:t>
      </w:r>
      <w:r>
        <w:t xml:space="preserve"> statements using the </w:t>
      </w:r>
      <w:r w:rsidRPr="002066E9">
        <w:rPr>
          <w:rStyle w:val="PAcProgramInText"/>
        </w:rPr>
        <w:t>IF EXISTS</w:t>
      </w:r>
      <w:r>
        <w:t xml:space="preserve"> version of </w:t>
      </w:r>
      <w:r w:rsidRPr="002066E9">
        <w:rPr>
          <w:rStyle w:val="PAcProgramInText"/>
        </w:rPr>
        <w:t>DROP</w:t>
      </w:r>
      <w:r w:rsidR="00D01DF5">
        <w:t>:</w:t>
      </w:r>
    </w:p>
    <w:p w14:paraId="603D98E4" w14:textId="6B0EAE3F" w:rsidR="00D01DF5" w:rsidRDefault="00CC6877" w:rsidP="00D01DF5">
      <w:pPr>
        <w:pStyle w:val="LUpListUnnumbered"/>
      </w:pPr>
      <w:r w:rsidRPr="00CC6877">
        <w:rPr>
          <w:rStyle w:val="PAcProgramInText"/>
        </w:rPr>
        <w:t>DROP TABLE IF EXISTS feeds</w:t>
      </w:r>
      <w:r w:rsidR="006237A6" w:rsidRPr="00D01DF5">
        <w:rPr>
          <w:rStyle w:val="PAcProgramInText"/>
        </w:rPr>
        <w:t>;</w:t>
      </w:r>
    </w:p>
    <w:p w14:paraId="0746BBB4" w14:textId="78E3C9C2" w:rsidR="00CC6877" w:rsidRDefault="00CC6877" w:rsidP="00CC6877">
      <w:r>
        <w:t>This ensures that the script doesn’t stop when it tries to drop an object that has not been created</w:t>
      </w:r>
      <w:r w:rsidR="00D01DF5">
        <w:t>. This provides</w:t>
      </w:r>
      <w:r>
        <w:t xml:space="preserve"> an easy way to entirely replace the fragments of the databases created if an implementation script breaks partway through, or at any time after we’ve created and populated the tables with data. </w:t>
      </w:r>
    </w:p>
    <w:p w14:paraId="04DAFB77" w14:textId="3BE79156" w:rsidR="00D01DF5" w:rsidRDefault="00D01DF5" w:rsidP="00D01DF5">
      <w:pPr>
        <w:pStyle w:val="BHpBoxHead"/>
      </w:pPr>
      <w:r>
        <w:lastRenderedPageBreak/>
        <w:t>Warning</w:t>
      </w:r>
    </w:p>
    <w:p w14:paraId="3F9B938D" w14:textId="456D5F21" w:rsidR="00CC6877" w:rsidRDefault="00CC6877" w:rsidP="00D01DF5">
      <w:pPr>
        <w:pStyle w:val="BXpBox"/>
      </w:pPr>
      <w:r>
        <w:t>While this is good practice in a development or teaching environment</w:t>
      </w:r>
      <w:r w:rsidR="00D01DF5">
        <w:t>,</w:t>
      </w:r>
      <w:r>
        <w:t xml:space="preserve"> </w:t>
      </w:r>
      <w:r w:rsidR="00D01DF5">
        <w:t xml:space="preserve">it </w:t>
      </w:r>
      <w:r>
        <w:t xml:space="preserve">is a </w:t>
      </w:r>
      <w:r w:rsidR="00D01DF5" w:rsidRPr="00D01DF5">
        <w:rPr>
          <w:b/>
        </w:rPr>
        <w:t>very bad thing</w:t>
      </w:r>
      <w:r>
        <w:t xml:space="preserve"> when the organisation depends on the data in the </w:t>
      </w:r>
      <w:r w:rsidR="006237A6">
        <w:t xml:space="preserve">tables that have been dropped. </w:t>
      </w:r>
      <w:r w:rsidR="00D01DF5">
        <w:t xml:space="preserve">So </w:t>
      </w:r>
      <w:r w:rsidR="00D01DF5" w:rsidRPr="00D01DF5">
        <w:rPr>
          <w:b/>
        </w:rPr>
        <w:t>be very careful</w:t>
      </w:r>
      <w:r>
        <w:t xml:space="preserve"> </w:t>
      </w:r>
      <w:r w:rsidR="007947F5">
        <w:t xml:space="preserve">with </w:t>
      </w:r>
      <w:r w:rsidR="00D01DF5" w:rsidRPr="002066E9">
        <w:rPr>
          <w:rStyle w:val="PAcProgramInText"/>
        </w:rPr>
        <w:t>DROP</w:t>
      </w:r>
      <w:r w:rsidR="007947F5">
        <w:t xml:space="preserve"> scripts</w:t>
      </w:r>
      <w:r>
        <w:t xml:space="preserve"> after your database goes live!</w:t>
      </w:r>
    </w:p>
    <w:p w14:paraId="5FEDA4AC" w14:textId="77777777" w:rsidR="00D01DF5" w:rsidRDefault="00D01DF5" w:rsidP="00D01DF5">
      <w:pPr>
        <w:pStyle w:val="BHpBoxHead"/>
      </w:pPr>
    </w:p>
    <w:p w14:paraId="66F80836" w14:textId="475E7B4A" w:rsidR="00ED6D75" w:rsidRPr="00ED6D75" w:rsidRDefault="00ED6D75" w:rsidP="00ED6D75">
      <w:pPr>
        <w:pStyle w:val="BXpBox"/>
        <w:ind w:left="0"/>
      </w:pPr>
      <w:r>
        <w:t>If you are working interactively, one statement at a time in psql, you may make a mistake when creating a table – getting its name wrong, missing an attribute or foreign key, etc.  When you are more experienced with SQL you may find ways to fix the error without needing to recreate the table – but the easiest way to fix an immediate error is to execute DROP TABLE &lt;name of table just created&gt;;  then re-type the CREATE statement.</w:t>
      </w:r>
    </w:p>
    <w:p w14:paraId="2ECF0C86" w14:textId="4BD07066" w:rsidR="00C6423F" w:rsidRPr="008042B9" w:rsidRDefault="00EE2771" w:rsidP="00CC6877">
      <w:pPr>
        <w:pStyle w:val="Heading1"/>
      </w:pPr>
      <w:r>
        <w:t xml:space="preserve">2 </w:t>
      </w:r>
      <w:r w:rsidR="00656D4C">
        <w:t>T</w:t>
      </w:r>
      <w:r>
        <w:t>ranslating the relational representation to SQL</w:t>
      </w:r>
    </w:p>
    <w:p w14:paraId="6E7D655C" w14:textId="1273F440" w:rsidR="00B5696A" w:rsidRDefault="00C6423F" w:rsidP="00C6423F">
      <w:r w:rsidRPr="006A3AF4">
        <w:t>This activity has a similar</w:t>
      </w:r>
      <w:r>
        <w:t xml:space="preserve"> format to the previous activities</w:t>
      </w:r>
      <w:r w:rsidRPr="006A3AF4">
        <w:t xml:space="preserve"> </w:t>
      </w:r>
      <w:r w:rsidR="004A23E0">
        <w:t xml:space="preserve">that </w:t>
      </w:r>
      <w:r w:rsidRPr="006A3AF4">
        <w:t>produce</w:t>
      </w:r>
      <w:r w:rsidR="00EE2771">
        <w:t>d</w:t>
      </w:r>
      <w:r w:rsidRPr="006A3AF4">
        <w:t xml:space="preserve"> the logical schema from the </w:t>
      </w:r>
      <w:r w:rsidR="00EE2771">
        <w:t>c</w:t>
      </w:r>
      <w:r w:rsidR="006237A6">
        <w:t xml:space="preserve">onceptual data model. </w:t>
      </w:r>
      <w:r w:rsidRPr="006A3AF4">
        <w:t>I’ll present the translation of one of the relationships (</w:t>
      </w:r>
      <w:proofErr w:type="spellStart"/>
      <w:r w:rsidRPr="00D01DF5">
        <w:t>Occurs</w:t>
      </w:r>
      <w:r w:rsidRPr="006A3AF4">
        <w:t>At</w:t>
      </w:r>
      <w:proofErr w:type="spellEnd"/>
      <w:r w:rsidRPr="006A3AF4">
        <w:t>) from its relational representation and produce an SQL code fragment that implements t</w:t>
      </w:r>
      <w:r w:rsidR="006237A6">
        <w:t xml:space="preserve">he relevant tables. </w:t>
      </w:r>
      <w:r w:rsidRPr="006A3AF4">
        <w:t xml:space="preserve">You will then be able to see how the </w:t>
      </w:r>
      <w:r w:rsidRPr="00D01DF5">
        <w:t>Feeds</w:t>
      </w:r>
      <w:r w:rsidR="00ED6D75">
        <w:t>, Supervises</w:t>
      </w:r>
      <w:r w:rsidRPr="006A3AF4">
        <w:t xml:space="preserve"> and </w:t>
      </w:r>
      <w:r w:rsidRPr="00D01DF5">
        <w:t>Classifies</w:t>
      </w:r>
      <w:r w:rsidRPr="006A3AF4">
        <w:t xml:space="preserve"> </w:t>
      </w:r>
      <w:r>
        <w:t>relationships</w:t>
      </w:r>
      <w:r w:rsidRPr="006A3AF4">
        <w:t xml:space="preserve"> are implemented in SQL</w:t>
      </w:r>
      <w:r>
        <w:t xml:space="preserve"> tables</w:t>
      </w:r>
      <w:r w:rsidRPr="006A3AF4">
        <w:t>, before trying to write your own SQL code for the remaining relationships.</w:t>
      </w:r>
    </w:p>
    <w:p w14:paraId="5BA666D7" w14:textId="3AB39115" w:rsidR="006A3AF4" w:rsidRDefault="006A3AF4" w:rsidP="006A3AF4">
      <w:r>
        <w:t>We’ll use the posted</w:t>
      </w:r>
      <w:r w:rsidR="004A23E0">
        <w:t>-</w:t>
      </w:r>
      <w:r>
        <w:t xml:space="preserve">key representation of the relational model, as this contains </w:t>
      </w:r>
      <w:r w:rsidR="00ED6D75">
        <w:t xml:space="preserve">examples of </w:t>
      </w:r>
      <w:r>
        <w:t>both posted</w:t>
      </w:r>
      <w:r w:rsidR="004A23E0">
        <w:t>-</w:t>
      </w:r>
      <w:r>
        <w:t>key and re</w:t>
      </w:r>
      <w:r w:rsidR="00ED6D75">
        <w:t>lation-for-relationship representations</w:t>
      </w:r>
      <w:r>
        <w:t xml:space="preserve">. </w:t>
      </w:r>
      <w:r w:rsidR="00B5696A">
        <w:t xml:space="preserve">As a reminder of the relational model developed at the end </w:t>
      </w:r>
      <w:r w:rsidR="00B5696A" w:rsidRPr="000013E3">
        <w:t xml:space="preserve">of </w:t>
      </w:r>
      <w:r w:rsidR="00FC4B0E">
        <w:t xml:space="preserve">the </w:t>
      </w:r>
      <w:r w:rsidR="00B5696A" w:rsidRPr="000013E3">
        <w:t>Part</w:t>
      </w:r>
      <w:r w:rsidR="00D01DF5">
        <w:t> </w:t>
      </w:r>
      <w:r w:rsidR="00B5696A" w:rsidRPr="000013E3">
        <w:t>5</w:t>
      </w:r>
      <w:r w:rsidR="00FC4B0E">
        <w:t xml:space="preserve"> Activities (Logical Schema 1, and Logical Schema 2)</w:t>
      </w:r>
      <w:r w:rsidR="00B5696A" w:rsidRPr="000013E3">
        <w:t>, you can look at</w:t>
      </w:r>
      <w:r w:rsidR="006A0FE0" w:rsidRPr="000013E3">
        <w:t xml:space="preserve"> the document</w:t>
      </w:r>
      <w:r w:rsidR="00574FE4" w:rsidRPr="00D01DF5">
        <w:t xml:space="preserve"> </w:t>
      </w:r>
      <w:r w:rsidR="00D01DF5">
        <w:t xml:space="preserve">Solution </w:t>
      </w:r>
      <w:r w:rsidR="007C7D0D">
        <w:t>for</w:t>
      </w:r>
      <w:r w:rsidR="006A0FE0" w:rsidRPr="00D01DF5">
        <w:t xml:space="preserve"> Logical Schema</w:t>
      </w:r>
      <w:r w:rsidR="00D01DF5">
        <w:t> 2</w:t>
      </w:r>
      <w:r w:rsidR="006A0FE0" w:rsidRPr="00D01DF5">
        <w:t xml:space="preserve"> </w:t>
      </w:r>
      <w:r w:rsidR="006A0FE0" w:rsidRPr="000013E3">
        <w:t xml:space="preserve">on the </w:t>
      </w:r>
      <w:r w:rsidR="00D01DF5">
        <w:t>module website</w:t>
      </w:r>
      <w:r w:rsidR="006A0FE0" w:rsidRPr="000013E3">
        <w:t>.</w:t>
      </w:r>
      <w:r w:rsidR="00B5696A" w:rsidRPr="000013E3">
        <w:t xml:space="preserve"> </w:t>
      </w:r>
    </w:p>
    <w:p w14:paraId="19C44004" w14:textId="642C8643" w:rsidR="006A3AF4" w:rsidRDefault="006A3AF4" w:rsidP="006A3AF4">
      <w:r>
        <w:t xml:space="preserve">The output of this process will be a text file containing executable SQL code that can be imported and run in the PostgreSQL DBMS through the </w:t>
      </w:r>
      <w:r w:rsidR="005C62B6">
        <w:t>psql</w:t>
      </w:r>
      <w:r>
        <w:t xml:space="preserve"> interface tools.</w:t>
      </w:r>
      <w:r w:rsidR="0040512A">
        <w:t xml:space="preserve"> I’ll include comments in the SQL code text to explain what the code represents – but Part</w:t>
      </w:r>
      <w:r w:rsidR="004A23E0">
        <w:t> </w:t>
      </w:r>
      <w:r w:rsidR="00C6423F">
        <w:t>6</w:t>
      </w:r>
      <w:r w:rsidR="0040512A">
        <w:t xml:space="preserve"> covers the </w:t>
      </w:r>
      <w:r w:rsidR="0040512A" w:rsidRPr="007947F5">
        <w:rPr>
          <w:rStyle w:val="PAcProgramInText"/>
        </w:rPr>
        <w:t>CREATE TABLE</w:t>
      </w:r>
      <w:r w:rsidR="0040512A" w:rsidRPr="004A23E0">
        <w:t xml:space="preserve"> </w:t>
      </w:r>
      <w:r w:rsidR="0040512A">
        <w:t>statement and the structural elements need</w:t>
      </w:r>
      <w:r w:rsidR="004736E8">
        <w:t>ed</w:t>
      </w:r>
      <w:r w:rsidR="0040512A">
        <w:t xml:space="preserve"> to represent relationships.</w:t>
      </w:r>
    </w:p>
    <w:p w14:paraId="18D8A13D" w14:textId="4BAFAE90" w:rsidR="006A3AF4" w:rsidRPr="00970287" w:rsidRDefault="006A3AF4" w:rsidP="00AB4D48">
      <w:pPr>
        <w:rPr>
          <w:spacing w:val="-2"/>
        </w:rPr>
      </w:pPr>
      <w:r w:rsidRPr="00970287">
        <w:rPr>
          <w:spacing w:val="-2"/>
        </w:rPr>
        <w:t>There are t</w:t>
      </w:r>
      <w:r w:rsidR="00CF2536" w:rsidRPr="00970287">
        <w:rPr>
          <w:spacing w:val="-2"/>
        </w:rPr>
        <w:t xml:space="preserve">wo </w:t>
      </w:r>
      <w:r w:rsidR="004A23E0" w:rsidRPr="00970287">
        <w:rPr>
          <w:spacing w:val="-2"/>
        </w:rPr>
        <w:t xml:space="preserve">possible </w:t>
      </w:r>
      <w:r w:rsidR="00CF2536" w:rsidRPr="00970287">
        <w:rPr>
          <w:spacing w:val="-2"/>
        </w:rPr>
        <w:t xml:space="preserve">approaches to </w:t>
      </w:r>
      <w:r w:rsidRPr="00970287">
        <w:rPr>
          <w:spacing w:val="-2"/>
        </w:rPr>
        <w:t xml:space="preserve">preparing the </w:t>
      </w:r>
      <w:r w:rsidR="00CF2536" w:rsidRPr="00970287">
        <w:rPr>
          <w:spacing w:val="-2"/>
        </w:rPr>
        <w:t>SQL code</w:t>
      </w:r>
      <w:r w:rsidRPr="00970287">
        <w:rPr>
          <w:spacing w:val="-2"/>
        </w:rPr>
        <w:t xml:space="preserve"> that will produce the implemented tables</w:t>
      </w:r>
      <w:r w:rsidR="004A23E0" w:rsidRPr="00970287">
        <w:rPr>
          <w:spacing w:val="-2"/>
        </w:rPr>
        <w:t>:</w:t>
      </w:r>
    </w:p>
    <w:p w14:paraId="49AE5516" w14:textId="066DB0E9" w:rsidR="005E7AC8" w:rsidRDefault="007F6C71" w:rsidP="007F6C71">
      <w:pPr>
        <w:pStyle w:val="LNpListNumbered"/>
      </w:pPr>
      <w:r>
        <w:t>1</w:t>
      </w:r>
      <w:r>
        <w:tab/>
      </w:r>
      <w:r w:rsidR="006A3AF4">
        <w:t>F</w:t>
      </w:r>
      <w:r w:rsidR="00CF2536">
        <w:t>or each table</w:t>
      </w:r>
      <w:r w:rsidR="004A23E0">
        <w:t>,</w:t>
      </w:r>
      <w:r w:rsidR="00CF2536">
        <w:t xml:space="preserve"> define its attributes and primary keys, then go through and add into that definition the foreign keys and constraints to the </w:t>
      </w:r>
      <w:r w:rsidR="00CF2536" w:rsidRPr="007947F5">
        <w:rPr>
          <w:rStyle w:val="PAcProgramInText"/>
        </w:rPr>
        <w:t>CREATE TABLE</w:t>
      </w:r>
      <w:r w:rsidR="006237A6">
        <w:t xml:space="preserve"> statements. </w:t>
      </w:r>
      <w:r w:rsidR="00CF2536">
        <w:t xml:space="preserve">Then check for the ordering dependency between </w:t>
      </w:r>
      <w:r w:rsidR="00CC6877">
        <w:t>two tables in</w:t>
      </w:r>
      <w:r w:rsidR="00CF2536">
        <w:t xml:space="preserve"> case of circular definitions, and co</w:t>
      </w:r>
      <w:r w:rsidR="00CC6877">
        <w:t>n</w:t>
      </w:r>
      <w:r w:rsidR="00CF2536">
        <w:t xml:space="preserve">vert to the </w:t>
      </w:r>
      <w:r w:rsidR="00D25B0A">
        <w:t>‘</w:t>
      </w:r>
      <w:r w:rsidR="00CF2536" w:rsidRPr="007947F5">
        <w:rPr>
          <w:rStyle w:val="PAcProgramInText"/>
        </w:rPr>
        <w:t>CREATE</w:t>
      </w:r>
      <w:r w:rsidR="00D25B0A">
        <w:t>, then</w:t>
      </w:r>
      <w:r w:rsidR="00CF2536" w:rsidRPr="00D25B0A">
        <w:t xml:space="preserve"> </w:t>
      </w:r>
      <w:r w:rsidR="00CF2536" w:rsidRPr="007947F5">
        <w:rPr>
          <w:rStyle w:val="PAcProgramInText"/>
        </w:rPr>
        <w:t>ALTER</w:t>
      </w:r>
      <w:r w:rsidR="00D25B0A" w:rsidRPr="00D25B0A">
        <w:t>’</w:t>
      </w:r>
      <w:r w:rsidR="00CF2536">
        <w:t xml:space="preserve"> order described in the text.</w:t>
      </w:r>
    </w:p>
    <w:p w14:paraId="1B27B58C" w14:textId="5D6C8357" w:rsidR="00ED6D75" w:rsidRDefault="00ED6D75" w:rsidP="007F6C71">
      <w:pPr>
        <w:pStyle w:val="LNpListNumbered"/>
      </w:pPr>
      <w:r>
        <w:t>Or</w:t>
      </w:r>
    </w:p>
    <w:p w14:paraId="4003021C" w14:textId="2AAD39EB" w:rsidR="00CF2536" w:rsidRDefault="007F6C71" w:rsidP="007F6C71">
      <w:pPr>
        <w:pStyle w:val="LNpListNumbered"/>
      </w:pPr>
      <w:r>
        <w:lastRenderedPageBreak/>
        <w:t>2</w:t>
      </w:r>
      <w:r>
        <w:tab/>
      </w:r>
      <w:r w:rsidR="006A3AF4">
        <w:t>Fo</w:t>
      </w:r>
      <w:r w:rsidR="00CF2536">
        <w:t>r each table</w:t>
      </w:r>
      <w:r w:rsidR="004A23E0">
        <w:t>,</w:t>
      </w:r>
      <w:r w:rsidR="00CF2536">
        <w:t xml:space="preserve"> define the attributes and prima</w:t>
      </w:r>
      <w:r w:rsidR="006237A6">
        <w:t xml:space="preserve">ry keys needed for that table. </w:t>
      </w:r>
      <w:r w:rsidR="00CF2536">
        <w:t xml:space="preserve">Then write an </w:t>
      </w:r>
      <w:r w:rsidR="00CF2536" w:rsidRPr="007947F5">
        <w:rPr>
          <w:rStyle w:val="PAcProgramInText"/>
        </w:rPr>
        <w:t>ALTER</w:t>
      </w:r>
      <w:r w:rsidR="004A23E0" w:rsidRPr="007947F5">
        <w:rPr>
          <w:rStyle w:val="PAcProgramInText"/>
        </w:rPr>
        <w:t xml:space="preserve"> TABLE</w:t>
      </w:r>
      <w:r w:rsidR="00CF2536">
        <w:t xml:space="preserve"> statement for each foreign key</w:t>
      </w:r>
      <w:r w:rsidR="006237A6">
        <w:t xml:space="preserve"> and each constraint required. </w:t>
      </w:r>
      <w:r w:rsidR="00CF2536">
        <w:t>This should avoid any circular definition issues</w:t>
      </w:r>
      <w:r w:rsidR="004A23E0">
        <w:t>; also,</w:t>
      </w:r>
      <w:r w:rsidR="00CF2536">
        <w:t xml:space="preserve"> for some people</w:t>
      </w:r>
      <w:r w:rsidR="004A23E0">
        <w:t>,</w:t>
      </w:r>
      <w:r w:rsidR="00CF2536">
        <w:t xml:space="preserve"> the ability to keep together the </w:t>
      </w:r>
      <w:r w:rsidR="00CF2536" w:rsidRPr="007947F5">
        <w:rPr>
          <w:rStyle w:val="PAcProgramInText"/>
        </w:rPr>
        <w:t>ALTER</w:t>
      </w:r>
      <w:r w:rsidR="004A23E0" w:rsidRPr="007947F5">
        <w:rPr>
          <w:rStyle w:val="PAcProgramInText"/>
        </w:rPr>
        <w:t xml:space="preserve"> TABLE</w:t>
      </w:r>
      <w:r w:rsidR="00CF2536">
        <w:t xml:space="preserve"> statements that represent a relationship or define a constraint makes it easier to read the SQL code – especially if the script file has useful comments to describe the conten</w:t>
      </w:r>
      <w:r w:rsidR="00CC6877">
        <w:t>t</w:t>
      </w:r>
      <w:r w:rsidR="00CF2536">
        <w:t>.</w:t>
      </w:r>
    </w:p>
    <w:p w14:paraId="4E74D333" w14:textId="26F78563" w:rsidR="0040512A" w:rsidRDefault="0040512A" w:rsidP="00AB4D48">
      <w:r>
        <w:t xml:space="preserve">The individual </w:t>
      </w:r>
      <w:r w:rsidR="007947F5" w:rsidRPr="007947F5">
        <w:rPr>
          <w:rStyle w:val="PAcProgramInText"/>
        </w:rPr>
        <w:t>CREATE</w:t>
      </w:r>
      <w:r w:rsidR="007947F5">
        <w:t xml:space="preserve"> </w:t>
      </w:r>
      <w:r>
        <w:t xml:space="preserve">statements are very similar, so </w:t>
      </w:r>
      <w:r w:rsidR="004A23E0" w:rsidRPr="004A23E0">
        <w:t>I’ll show the two versions</w:t>
      </w:r>
      <w:r w:rsidR="004A23E0">
        <w:t xml:space="preserve"> </w:t>
      </w:r>
      <w:r>
        <w:t xml:space="preserve">in </w:t>
      </w:r>
      <w:r w:rsidR="00CC6877">
        <w:t>t</w:t>
      </w:r>
      <w:r>
        <w:t xml:space="preserve">he worked example </w:t>
      </w:r>
      <w:r w:rsidRPr="004A23E0">
        <w:t xml:space="preserve">for </w:t>
      </w:r>
      <w:proofErr w:type="spellStart"/>
      <w:r w:rsidR="004A23E0">
        <w:t>Occurs</w:t>
      </w:r>
      <w:r w:rsidRPr="004A23E0">
        <w:t>At</w:t>
      </w:r>
      <w:proofErr w:type="spellEnd"/>
      <w:r w:rsidR="004736E8" w:rsidRPr="004A23E0">
        <w:t>,</w:t>
      </w:r>
      <w:r w:rsidRPr="004A23E0">
        <w:t xml:space="preserve"> but not for the Feeds</w:t>
      </w:r>
      <w:r w:rsidR="00ED6D75">
        <w:t>, Supervises</w:t>
      </w:r>
      <w:r w:rsidRPr="004A23E0">
        <w:t xml:space="preserve"> and Classifies</w:t>
      </w:r>
      <w:r w:rsidR="006237A6" w:rsidRPr="004A23E0">
        <w:t xml:space="preserve"> relationships.</w:t>
      </w:r>
      <w:r w:rsidR="006237A6">
        <w:t xml:space="preserve"> </w:t>
      </w:r>
      <w:r>
        <w:t>You can choose which you p</w:t>
      </w:r>
      <w:r w:rsidR="006237A6">
        <w:t xml:space="preserve">refer for your SQL generation. </w:t>
      </w:r>
      <w:r>
        <w:t>When you have finished</w:t>
      </w:r>
      <w:r w:rsidR="004A23E0">
        <w:t>,</w:t>
      </w:r>
      <w:r>
        <w:t xml:space="preserve"> you should be able to execute and debug your code to develop a working database for Feeding Time.</w:t>
      </w:r>
    </w:p>
    <w:p w14:paraId="590B2BC1" w14:textId="6CDF236A" w:rsidR="0040512A" w:rsidRPr="004A23E0" w:rsidRDefault="00772293" w:rsidP="00AB4D48">
      <w:r>
        <w:t>The</w:t>
      </w:r>
      <w:r w:rsidR="00A15B9D">
        <w:t xml:space="preserve"> starting </w:t>
      </w:r>
      <w:r>
        <w:t xml:space="preserve">relational model, </w:t>
      </w:r>
      <w:r w:rsidR="0040512A" w:rsidRPr="0040512A">
        <w:t>representing the logical schema</w:t>
      </w:r>
      <w:r>
        <w:t xml:space="preserve">, is </w:t>
      </w:r>
      <w:r w:rsidR="0040512A" w:rsidRPr="0040512A">
        <w:t xml:space="preserve">shown </w:t>
      </w:r>
      <w:r w:rsidR="004A23E0">
        <w:t>in Figure 2</w:t>
      </w:r>
      <w:r>
        <w:t>. This was</w:t>
      </w:r>
      <w:r w:rsidR="00344374">
        <w:t xml:space="preserve"> developed </w:t>
      </w:r>
      <w:r w:rsidR="00FC4B0E">
        <w:t>during the</w:t>
      </w:r>
      <w:r w:rsidR="00344374" w:rsidRPr="000013E3">
        <w:t xml:space="preserve"> activities for Part</w:t>
      </w:r>
      <w:r w:rsidR="004A23E0">
        <w:t> </w:t>
      </w:r>
      <w:r w:rsidR="00344374" w:rsidRPr="000013E3">
        <w:t>5</w:t>
      </w:r>
      <w:r w:rsidR="00FC4B0E">
        <w:t xml:space="preserve"> resulting in the figure in the </w:t>
      </w:r>
      <w:r w:rsidR="004A23E0">
        <w:t xml:space="preserve">Solution </w:t>
      </w:r>
      <w:r w:rsidR="007C7D0D">
        <w:t>for</w:t>
      </w:r>
      <w:r w:rsidR="006A0FE0" w:rsidRPr="004A23E0">
        <w:t xml:space="preserve"> Logical Schema</w:t>
      </w:r>
      <w:r w:rsidR="004A23E0">
        <w:t> 2</w:t>
      </w:r>
      <w:r w:rsidR="00FC4B0E">
        <w:t xml:space="preserve"> document</w:t>
      </w:r>
      <w:r w:rsidR="007C7D0D">
        <w:t xml:space="preserve"> (Activity 5.2)</w:t>
      </w:r>
      <w:r w:rsidR="00344374" w:rsidRPr="004A23E0">
        <w:t xml:space="preserve">, and </w:t>
      </w:r>
      <w:r w:rsidR="00EE2771" w:rsidRPr="004A23E0">
        <w:t xml:space="preserve">should be accompanied by </w:t>
      </w:r>
      <w:r w:rsidR="00344374" w:rsidRPr="004A23E0">
        <w:t>the data dictionary describing the data</w:t>
      </w:r>
      <w:r w:rsidR="00420633">
        <w:t xml:space="preserve"> </w:t>
      </w:r>
      <w:r w:rsidR="00344374" w:rsidRPr="004A23E0">
        <w:t xml:space="preserve">types and constraints reported in the </w:t>
      </w:r>
      <w:r w:rsidR="004A23E0">
        <w:t>a</w:t>
      </w:r>
      <w:r w:rsidR="00344374" w:rsidRPr="004A23E0">
        <w:t>ctivities in Part</w:t>
      </w:r>
      <w:r w:rsidR="004A23E0">
        <w:t> </w:t>
      </w:r>
      <w:r w:rsidR="006A0FE0" w:rsidRPr="004A23E0">
        <w:t xml:space="preserve">4 </w:t>
      </w:r>
      <w:r w:rsidR="00344374" w:rsidRPr="004A23E0">
        <w:t>(</w:t>
      </w:r>
      <w:r w:rsidR="004A23E0">
        <w:t xml:space="preserve">see Solution </w:t>
      </w:r>
      <w:r w:rsidR="007C7D0D">
        <w:t>for</w:t>
      </w:r>
      <w:r w:rsidR="004A23E0">
        <w:t xml:space="preserve"> E-R Model 2</w:t>
      </w:r>
      <w:r w:rsidR="00FC4B0E">
        <w:t>, Activity 4.4</w:t>
      </w:r>
      <w:r w:rsidR="00344374" w:rsidRPr="004A23E0">
        <w:t>).</w:t>
      </w:r>
    </w:p>
    <w:p w14:paraId="1C9A60C2" w14:textId="55908B24" w:rsidR="00A15B9D" w:rsidRDefault="00ED6D75" w:rsidP="00246680">
      <w:r w:rsidRPr="00ED6D75">
        <w:rPr>
          <w:noProof/>
          <w:lang w:eastAsia="en-GB"/>
        </w:rPr>
        <w:lastRenderedPageBreak/>
        <w:drawing>
          <wp:inline distT="0" distB="0" distL="0" distR="0" wp14:anchorId="019E0326" wp14:editId="311745F7">
            <wp:extent cx="5731510" cy="5274457"/>
            <wp:effectExtent l="0" t="0" r="2540" b="2540"/>
            <wp:docPr id="1" name="Picture 1" descr="\\Penelope\mcsusers\Staff\kgw9\TM254\TM254 Updates for 2019J\Activities renewal 2019J\Activities Part 6\tm254_b2_p6_activity1_fig0002_201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elope\mcsusers\Staff\kgw9\TM254\TM254 Updates for 2019J\Activities renewal 2019J\Activities Part 6\tm254_b2_p6_activity1_fig0002_2019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74457"/>
                    </a:xfrm>
                    <a:prstGeom prst="rect">
                      <a:avLst/>
                    </a:prstGeom>
                    <a:noFill/>
                    <a:ln>
                      <a:noFill/>
                    </a:ln>
                  </pic:spPr>
                </pic:pic>
              </a:graphicData>
            </a:graphic>
          </wp:inline>
        </w:drawing>
      </w:r>
    </w:p>
    <w:p w14:paraId="2A1D1CDB" w14:textId="4137DC31" w:rsidR="004C7C0C" w:rsidRDefault="004C7C0C" w:rsidP="004C7C0C">
      <w:pPr>
        <w:pStyle w:val="FCpFigureCaption"/>
      </w:pPr>
      <w:r>
        <w:t xml:space="preserve">Figure </w:t>
      </w:r>
      <w:proofErr w:type="gramStart"/>
      <w:r>
        <w:t>2</w:t>
      </w:r>
      <w:r w:rsidR="006237A6">
        <w:t>  </w:t>
      </w:r>
      <w:r w:rsidR="004A23E0">
        <w:t>R</w:t>
      </w:r>
      <w:r>
        <w:t>elational</w:t>
      </w:r>
      <w:proofErr w:type="gramEnd"/>
      <w:r>
        <w:t xml:space="preserve"> model, using posted</w:t>
      </w:r>
      <w:r w:rsidR="004A23E0">
        <w:t xml:space="preserve"> </w:t>
      </w:r>
      <w:r>
        <w:t>keys, for the Feeding Time scenario</w:t>
      </w:r>
    </w:p>
    <w:p w14:paraId="46C0B68E" w14:textId="72FCC2BD" w:rsidR="00C3766B" w:rsidRDefault="006237A6" w:rsidP="00FB53C7">
      <w:pPr>
        <w:pStyle w:val="Heading2"/>
      </w:pPr>
      <w:r>
        <w:t xml:space="preserve">2.1 </w:t>
      </w:r>
      <w:r w:rsidR="00FB53C7">
        <w:t>C</w:t>
      </w:r>
      <w:r w:rsidR="00C3766B">
        <w:t>heck</w:t>
      </w:r>
      <w:r w:rsidR="00B75E54">
        <w:t>ing</w:t>
      </w:r>
      <w:r w:rsidR="00C3766B">
        <w:t xml:space="preserve"> the relationa</w:t>
      </w:r>
      <w:r w:rsidR="00FB53C7">
        <w:t>l model is in third normal form</w:t>
      </w:r>
    </w:p>
    <w:p w14:paraId="11061D46" w14:textId="356B8ED9" w:rsidR="004A23E0" w:rsidRPr="004A23E0" w:rsidRDefault="004A23E0" w:rsidP="004A23E0">
      <w:r>
        <w:t>We start by checking that the relations have been normalised to each of first, second and third normal form, as follows:</w:t>
      </w:r>
    </w:p>
    <w:p w14:paraId="6A284558" w14:textId="17071315" w:rsidR="00C3766B" w:rsidRDefault="00C3766B" w:rsidP="004A23E0">
      <w:pPr>
        <w:pStyle w:val="LBpListBulleted"/>
      </w:pPr>
      <w:r>
        <w:t xml:space="preserve">All </w:t>
      </w:r>
      <w:r w:rsidR="004A23E0">
        <w:t xml:space="preserve">the </w:t>
      </w:r>
      <w:r>
        <w:t xml:space="preserve">attributes are single valued, and all </w:t>
      </w:r>
      <w:r w:rsidR="004A23E0">
        <w:t xml:space="preserve">the </w:t>
      </w:r>
      <w:r>
        <w:t>relations have primary keys declared (forcing unique rows)</w:t>
      </w:r>
      <w:r w:rsidR="00FB53C7">
        <w:t xml:space="preserve">, so all </w:t>
      </w:r>
      <w:r w:rsidR="004A23E0">
        <w:t xml:space="preserve">the </w:t>
      </w:r>
      <w:r w:rsidR="00FB53C7">
        <w:t>relations are in first normal form.</w:t>
      </w:r>
    </w:p>
    <w:p w14:paraId="4E21FB11" w14:textId="43530C5A" w:rsidR="00FB53C7" w:rsidRDefault="00FB53C7" w:rsidP="004A23E0">
      <w:pPr>
        <w:pStyle w:val="LBpListBulleted"/>
      </w:pPr>
      <w:r>
        <w:t>No</w:t>
      </w:r>
      <w:r w:rsidR="004A23E0">
        <w:t>ne of the</w:t>
      </w:r>
      <w:r>
        <w:t xml:space="preserve"> attributes</w:t>
      </w:r>
      <w:r w:rsidR="004A23E0">
        <w:t xml:space="preserve"> are uniquely determined by par</w:t>
      </w:r>
      <w:r>
        <w:t>t of the primary key in any relation</w:t>
      </w:r>
      <w:r w:rsidR="004A23E0">
        <w:t>;</w:t>
      </w:r>
      <w:r>
        <w:t xml:space="preserve"> they all </w:t>
      </w:r>
      <w:r w:rsidR="006237A6">
        <w:t>depend on the full primary key.</w:t>
      </w:r>
      <w:r>
        <w:t xml:space="preserve"> So all </w:t>
      </w:r>
      <w:r w:rsidR="004A23E0">
        <w:t xml:space="preserve">the </w:t>
      </w:r>
      <w:r>
        <w:t>relations are in second normal form.</w:t>
      </w:r>
    </w:p>
    <w:p w14:paraId="5EA9C304" w14:textId="7E7E0CCE" w:rsidR="00FB53C7" w:rsidRPr="00C3766B" w:rsidRDefault="00FB53C7" w:rsidP="004A23E0">
      <w:pPr>
        <w:pStyle w:val="LBpListBulleted"/>
      </w:pPr>
      <w:r>
        <w:t xml:space="preserve">There are no transitive dependencies, so </w:t>
      </w:r>
      <w:r w:rsidR="00B75E54">
        <w:t xml:space="preserve">all </w:t>
      </w:r>
      <w:r>
        <w:t>the relations are in third normal form.</w:t>
      </w:r>
    </w:p>
    <w:p w14:paraId="697EBD8D" w14:textId="65C7BFF9" w:rsidR="00A15B9D" w:rsidRPr="00344374" w:rsidRDefault="00344374" w:rsidP="00FB53C7">
      <w:pPr>
        <w:pStyle w:val="Heading2"/>
      </w:pPr>
      <w:r>
        <w:t>2.</w:t>
      </w:r>
      <w:r w:rsidR="00FB53C7">
        <w:t>2</w:t>
      </w:r>
      <w:r>
        <w:t xml:space="preserve"> </w:t>
      </w:r>
      <w:r w:rsidR="00C5021F" w:rsidRPr="00344374">
        <w:t>Implement</w:t>
      </w:r>
      <w:r w:rsidR="00B75E54">
        <w:t>ing</w:t>
      </w:r>
      <w:r w:rsidR="00C5021F" w:rsidRPr="00344374">
        <w:t xml:space="preserve"> the required domains</w:t>
      </w:r>
    </w:p>
    <w:p w14:paraId="7C743BEB" w14:textId="41B3A0C4" w:rsidR="00344374" w:rsidRPr="00344374" w:rsidRDefault="0040512A" w:rsidP="00AB4D48">
      <w:r>
        <w:t>The first stage</w:t>
      </w:r>
      <w:r w:rsidR="00344374" w:rsidRPr="00344374">
        <w:t xml:space="preserve"> </w:t>
      </w:r>
      <w:r w:rsidR="00344374">
        <w:t>to produce the SQL, assuming you already have a username and access to a database in wh</w:t>
      </w:r>
      <w:r w:rsidR="006237A6">
        <w:t>ich you can create new objects,</w:t>
      </w:r>
      <w:r>
        <w:t xml:space="preserve"> is to write the </w:t>
      </w:r>
      <w:r w:rsidRPr="00B75E54">
        <w:rPr>
          <w:rStyle w:val="PAcProgramInText"/>
        </w:rPr>
        <w:t>CREATE DOMAIN</w:t>
      </w:r>
      <w:r>
        <w:t xml:space="preserve"> statem</w:t>
      </w:r>
      <w:r w:rsidR="006237A6">
        <w:t>ents for the required domains.</w:t>
      </w:r>
      <w:r>
        <w:t xml:space="preserve"> I’ve </w:t>
      </w:r>
      <w:r w:rsidR="00FB53C7">
        <w:t xml:space="preserve">put </w:t>
      </w:r>
      <w:r>
        <w:t>the</w:t>
      </w:r>
      <w:r w:rsidR="00344374">
        <w:t xml:space="preserve"> </w:t>
      </w:r>
      <w:r w:rsidR="00FB53C7">
        <w:t xml:space="preserve">SQL </w:t>
      </w:r>
      <w:r w:rsidR="00344374">
        <w:t xml:space="preserve">domain descriptions </w:t>
      </w:r>
      <w:r w:rsidR="00FB53C7">
        <w:t>in</w:t>
      </w:r>
      <w:r>
        <w:t xml:space="preserve">to </w:t>
      </w:r>
      <w:r w:rsidR="00FB53C7">
        <w:t xml:space="preserve">a fragment of </w:t>
      </w:r>
      <w:r>
        <w:t>the data dictionary</w:t>
      </w:r>
      <w:r w:rsidR="00B75E54">
        <w:t xml:space="preserve"> –</w:t>
      </w:r>
      <w:r w:rsidRPr="000013E3">
        <w:t xml:space="preserve"> see </w:t>
      </w:r>
      <w:r w:rsidR="00B75E54">
        <w:t xml:space="preserve">the </w:t>
      </w:r>
      <w:r w:rsidRPr="000013E3">
        <w:t>do</w:t>
      </w:r>
      <w:r w:rsidRPr="00B75E54">
        <w:t xml:space="preserve">cument </w:t>
      </w:r>
      <w:r w:rsidR="000013E3" w:rsidRPr="00B75E54">
        <w:t xml:space="preserve">Feeding </w:t>
      </w:r>
      <w:r w:rsidR="00B6488A">
        <w:t xml:space="preserve">Time </w:t>
      </w:r>
      <w:r w:rsidR="00B75E54">
        <w:t>D</w:t>
      </w:r>
      <w:r w:rsidR="000013E3" w:rsidRPr="00B75E54">
        <w:t xml:space="preserve">omain </w:t>
      </w:r>
      <w:r w:rsidR="00B75E54">
        <w:t>D</w:t>
      </w:r>
      <w:r w:rsidR="000013E3" w:rsidRPr="00B75E54">
        <w:t>eclarations</w:t>
      </w:r>
      <w:r w:rsidR="00FB53C7">
        <w:t xml:space="preserve">, which you can read in </w:t>
      </w:r>
      <w:r w:rsidR="00FB53C7">
        <w:lastRenderedPageBreak/>
        <w:t>Word</w:t>
      </w:r>
      <w:r w:rsidR="00B75E54">
        <w:t>, on the module website</w:t>
      </w:r>
      <w:r w:rsidR="00344374">
        <w:t>.</w:t>
      </w:r>
      <w:r w:rsidR="006237A6">
        <w:t xml:space="preserve"> </w:t>
      </w:r>
      <w:r w:rsidR="00FB53C7">
        <w:t xml:space="preserve">They also </w:t>
      </w:r>
      <w:r w:rsidR="00C5021F">
        <w:t xml:space="preserve">appear in the </w:t>
      </w:r>
      <w:r w:rsidR="00574FE4" w:rsidRPr="00574FE4">
        <w:rPr>
          <w:rStyle w:val="PAcProgramInText"/>
        </w:rPr>
        <w:t>Feeding_Time_</w:t>
      </w:r>
      <w:r w:rsidR="0001619F">
        <w:rPr>
          <w:rStyle w:val="PAcProgramInText"/>
        </w:rPr>
        <w:t>DOMAINS</w:t>
      </w:r>
      <w:r w:rsidR="00574FE4" w:rsidRPr="00574FE4">
        <w:rPr>
          <w:rStyle w:val="PAcProgramInText"/>
        </w:rPr>
        <w:t>_</w:t>
      </w:r>
      <w:r w:rsidR="00574FE4">
        <w:rPr>
          <w:rStyle w:val="PAcProgramInText"/>
        </w:rPr>
        <w:t>s</w:t>
      </w:r>
      <w:r w:rsidR="00344374">
        <w:rPr>
          <w:rStyle w:val="PAcProgramInText"/>
        </w:rPr>
        <w:t>cript.tx</w:t>
      </w:r>
      <w:r w:rsidR="000013E3">
        <w:rPr>
          <w:rStyle w:val="PAcProgramInText"/>
        </w:rPr>
        <w:t>t</w:t>
      </w:r>
      <w:r w:rsidR="00344374" w:rsidRPr="00B75E54">
        <w:t xml:space="preserve"> </w:t>
      </w:r>
      <w:r w:rsidR="006237A6" w:rsidRPr="00B75E54">
        <w:t xml:space="preserve">file. </w:t>
      </w:r>
      <w:r w:rsidR="00344374" w:rsidRPr="00344374">
        <w:t xml:space="preserve">You can open and read the content of this file in any text editor. </w:t>
      </w:r>
    </w:p>
    <w:p w14:paraId="33A43992" w14:textId="5D0166A4" w:rsidR="00AB342E" w:rsidRDefault="00AB342E" w:rsidP="00246680">
      <w:r w:rsidRPr="00246680">
        <w:t xml:space="preserve">The </w:t>
      </w:r>
      <w:r w:rsidR="00246680" w:rsidRPr="00246680">
        <w:rPr>
          <w:i/>
        </w:rPr>
        <w:t xml:space="preserve">Databases </w:t>
      </w:r>
      <w:r w:rsidRPr="00246680">
        <w:rPr>
          <w:i/>
        </w:rPr>
        <w:t>Software Guide</w:t>
      </w:r>
      <w:r w:rsidRPr="00246680">
        <w:t xml:space="preserve"> explains how to take input from a script file using the </w:t>
      </w:r>
      <w:r w:rsidRPr="00246680">
        <w:rPr>
          <w:rStyle w:val="PAcProgramInText"/>
        </w:rPr>
        <w:t>\</w:t>
      </w:r>
      <w:proofErr w:type="spellStart"/>
      <w:r w:rsidRPr="00246680">
        <w:rPr>
          <w:rStyle w:val="PAcProgramInText"/>
        </w:rPr>
        <w:t>i</w:t>
      </w:r>
      <w:proofErr w:type="spellEnd"/>
      <w:r w:rsidRPr="00246680">
        <w:t xml:space="preserve"> command</w:t>
      </w:r>
      <w:r w:rsidR="00246680">
        <w:t>,</w:t>
      </w:r>
      <w:r w:rsidR="00754184" w:rsidRPr="00246680">
        <w:t xml:space="preserve"> which we can use to read the domain definitions into the </w:t>
      </w:r>
      <w:r w:rsidR="00246680" w:rsidRPr="0075747B">
        <w:rPr>
          <w:rStyle w:val="PAcProgramInText"/>
        </w:rPr>
        <w:t>public</w:t>
      </w:r>
      <w:r w:rsidR="00754184" w:rsidRPr="00246680">
        <w:t xml:space="preserve"> schema</w:t>
      </w:r>
      <w:r w:rsidR="00246680">
        <w:t xml:space="preserve">. </w:t>
      </w:r>
      <w:r w:rsidRPr="00246680">
        <w:t>I suggest creating a folder for this activity to keep your working files and scripts together, then copy</w:t>
      </w:r>
      <w:r w:rsidR="00246680">
        <w:t>ing</w:t>
      </w:r>
      <w:r w:rsidRPr="00246680">
        <w:t xml:space="preserve"> the </w:t>
      </w:r>
      <w:r w:rsidRPr="00246680">
        <w:rPr>
          <w:rStyle w:val="PAcProgramInText"/>
        </w:rPr>
        <w:t>Feeding_Time_DOMAINS_script.txt</w:t>
      </w:r>
      <w:r w:rsidR="00246680">
        <w:t xml:space="preserve"> file to that folder. </w:t>
      </w:r>
      <w:r w:rsidRPr="00246680">
        <w:t>Finally</w:t>
      </w:r>
      <w:r w:rsidR="00246680">
        <w:t>,</w:t>
      </w:r>
      <w:r w:rsidRPr="00246680">
        <w:t xml:space="preserve"> log in to PostgreSQL as user </w:t>
      </w:r>
      <w:r w:rsidRPr="00246680">
        <w:rPr>
          <w:rStyle w:val="PAcProgramInText"/>
        </w:rPr>
        <w:t>r2d2</w:t>
      </w:r>
      <w:r w:rsidR="00754184" w:rsidRPr="00246680">
        <w:t xml:space="preserve"> (if you recall</w:t>
      </w:r>
      <w:r w:rsidR="00246680">
        <w:t>,</w:t>
      </w:r>
      <w:r w:rsidR="00754184" w:rsidRPr="00246680">
        <w:t xml:space="preserve"> this user will by default use the </w:t>
      </w:r>
      <w:proofErr w:type="spellStart"/>
      <w:r w:rsidR="00754184" w:rsidRPr="00246680">
        <w:rPr>
          <w:rStyle w:val="PAcProgramInText"/>
        </w:rPr>
        <w:t>postgres</w:t>
      </w:r>
      <w:proofErr w:type="spellEnd"/>
      <w:r w:rsidR="00754184" w:rsidRPr="00246680">
        <w:t xml:space="preserve"> database and the </w:t>
      </w:r>
      <w:r w:rsidR="00246680" w:rsidRPr="0075747B">
        <w:rPr>
          <w:rStyle w:val="PAcProgramInText"/>
        </w:rPr>
        <w:t>public</w:t>
      </w:r>
      <w:r w:rsidR="00754184" w:rsidRPr="00246680">
        <w:t xml:space="preserve"> schema)</w:t>
      </w:r>
      <w:r w:rsidR="00246680">
        <w:t>,</w:t>
      </w:r>
      <w:r w:rsidR="00754184" w:rsidRPr="00246680">
        <w:t xml:space="preserve"> the</w:t>
      </w:r>
      <w:r w:rsidR="00246680">
        <w:t>n</w:t>
      </w:r>
      <w:r w:rsidR="00754184" w:rsidRPr="00246680">
        <w:t xml:space="preserve"> use</w:t>
      </w:r>
      <w:r w:rsidR="00246680">
        <w:t xml:space="preserve"> the</w:t>
      </w:r>
      <w:r w:rsidR="00754184" w:rsidRPr="00246680">
        <w:t xml:space="preserve"> </w:t>
      </w:r>
      <w:r w:rsidR="00754184" w:rsidRPr="00246680">
        <w:rPr>
          <w:rStyle w:val="PAcProgramInText"/>
        </w:rPr>
        <w:t>\</w:t>
      </w:r>
      <w:proofErr w:type="spellStart"/>
      <w:r w:rsidR="00754184" w:rsidRPr="00246680">
        <w:rPr>
          <w:rStyle w:val="PAcProgramInText"/>
        </w:rPr>
        <w:t>i</w:t>
      </w:r>
      <w:proofErr w:type="spellEnd"/>
      <w:r w:rsidR="00754184" w:rsidRPr="00246680">
        <w:rPr>
          <w:rStyle w:val="PAcProgramInText"/>
        </w:rPr>
        <w:t xml:space="preserve"> &lt;pathname&gt;/Feeding_Time_DOMAINS_script.txt</w:t>
      </w:r>
      <w:r w:rsidR="00754184" w:rsidRPr="00246680">
        <w:t xml:space="preserve"> command to add the domains to the </w:t>
      </w:r>
      <w:r w:rsidR="00246680" w:rsidRPr="0075747B">
        <w:rPr>
          <w:rStyle w:val="PAcProgramInText"/>
        </w:rPr>
        <w:t>public</w:t>
      </w:r>
      <w:r w:rsidR="00754184" w:rsidRPr="00246680">
        <w:t xml:space="preserve"> schema.</w:t>
      </w:r>
      <w:r w:rsidR="000B58A0">
        <w:t xml:space="preserve">  (If you want to evaluate the example CREATE and ALTER TABLE statements that follow, you will need to run the DOMAINS script before you start.)</w:t>
      </w:r>
    </w:p>
    <w:p w14:paraId="1E4FC93D" w14:textId="3D384B0E" w:rsidR="00C5021F" w:rsidRDefault="00344374">
      <w:pPr>
        <w:pStyle w:val="Heading2"/>
      </w:pPr>
      <w:r>
        <w:t>2.</w:t>
      </w:r>
      <w:r w:rsidR="00FB53C7">
        <w:t>3</w:t>
      </w:r>
      <w:r>
        <w:t xml:space="preserve"> </w:t>
      </w:r>
      <w:r w:rsidR="00B75E54">
        <w:t>W</w:t>
      </w:r>
      <w:r w:rsidR="00C5021F">
        <w:t>ork</w:t>
      </w:r>
      <w:r w:rsidR="00B75E54">
        <w:t>ing</w:t>
      </w:r>
      <w:r w:rsidR="00C5021F">
        <w:t xml:space="preserve"> through the individual relations</w:t>
      </w:r>
    </w:p>
    <w:p w14:paraId="75E7F835" w14:textId="7D69895D" w:rsidR="0040512A" w:rsidRDefault="0040512A" w:rsidP="00AB4D48">
      <w:r>
        <w:t>Working from the logical schema diagram</w:t>
      </w:r>
      <w:r w:rsidR="00B75E54">
        <w:t>,</w:t>
      </w:r>
      <w:r>
        <w:t xml:space="preserve"> you would normally work systematically through each relation</w:t>
      </w:r>
      <w:r w:rsidR="00B75E54">
        <w:t>,</w:t>
      </w:r>
      <w:r>
        <w:t xml:space="preserve"> writing the </w:t>
      </w:r>
      <w:r w:rsidRPr="00FB53C7">
        <w:rPr>
          <w:rStyle w:val="PAcProgramInText"/>
        </w:rPr>
        <w:t xml:space="preserve">CREATE </w:t>
      </w:r>
      <w:r w:rsidR="003605D4" w:rsidRPr="00FB53C7">
        <w:rPr>
          <w:rStyle w:val="PAcProgramInText"/>
        </w:rPr>
        <w:t>TABLE</w:t>
      </w:r>
      <w:r>
        <w:t xml:space="preserve"> statements as required</w:t>
      </w:r>
      <w:r w:rsidRPr="00B75E54">
        <w:t>.</w:t>
      </w:r>
      <w:r w:rsidR="006237A6" w:rsidRPr="00B75E54">
        <w:t xml:space="preserve"> </w:t>
      </w:r>
      <w:r w:rsidR="00A15B9D" w:rsidRPr="00B75E54">
        <w:t xml:space="preserve">For the </w:t>
      </w:r>
      <w:proofErr w:type="spellStart"/>
      <w:r w:rsidR="00B75E54">
        <w:t>Occurs</w:t>
      </w:r>
      <w:r w:rsidR="00A15B9D" w:rsidRPr="00B75E54">
        <w:t>At</w:t>
      </w:r>
      <w:proofErr w:type="spellEnd"/>
      <w:r w:rsidR="00A15B9D" w:rsidRPr="00B75E54">
        <w:t xml:space="preserve"> example</w:t>
      </w:r>
      <w:r w:rsidR="00B75E54">
        <w:t>,</w:t>
      </w:r>
      <w:r w:rsidR="00A15B9D" w:rsidRPr="00B75E54">
        <w:t xml:space="preserve"> I’m going to show this </w:t>
      </w:r>
      <w:r w:rsidR="00FB53C7" w:rsidRPr="00B75E54">
        <w:t>with just</w:t>
      </w:r>
      <w:r w:rsidR="00A15B9D" w:rsidRPr="00B75E54">
        <w:t xml:space="preserve"> the relevant bits from the </w:t>
      </w:r>
      <w:proofErr w:type="spellStart"/>
      <w:r w:rsidR="00A15B9D" w:rsidRPr="00B75E54">
        <w:t>F</w:t>
      </w:r>
      <w:r w:rsidR="00B75E54">
        <w:t>eeding</w:t>
      </w:r>
      <w:r w:rsidR="00A15B9D" w:rsidRPr="00B75E54">
        <w:t>Session</w:t>
      </w:r>
      <w:proofErr w:type="spellEnd"/>
      <w:r w:rsidR="00A15B9D" w:rsidRPr="00B75E54">
        <w:t xml:space="preserve"> and Location relations that relate to the </w:t>
      </w:r>
      <w:proofErr w:type="spellStart"/>
      <w:r w:rsidR="00B75E54">
        <w:t>Occurs</w:t>
      </w:r>
      <w:r w:rsidR="00A15B9D" w:rsidRPr="00B75E54">
        <w:t>At</w:t>
      </w:r>
      <w:proofErr w:type="spellEnd"/>
      <w:r w:rsidR="00A15B9D" w:rsidRPr="00B75E54">
        <w:t xml:space="preserve"> relationship</w:t>
      </w:r>
      <w:r w:rsidR="00B75E54">
        <w:t>. N</w:t>
      </w:r>
      <w:r w:rsidR="003605D4" w:rsidRPr="00B75E54">
        <w:t>ote</w:t>
      </w:r>
      <w:r w:rsidR="00B75E54">
        <w:t xml:space="preserve"> that</w:t>
      </w:r>
      <w:r w:rsidR="003605D4" w:rsidRPr="00B75E54">
        <w:t xml:space="preserve"> not all attributes in the </w:t>
      </w:r>
      <w:proofErr w:type="spellStart"/>
      <w:r w:rsidR="00B75E54">
        <w:t>Feeding</w:t>
      </w:r>
      <w:r w:rsidR="003605D4" w:rsidRPr="00B75E54">
        <w:t>Session</w:t>
      </w:r>
      <w:proofErr w:type="spellEnd"/>
      <w:r w:rsidR="003605D4" w:rsidRPr="00B75E54">
        <w:t xml:space="preserve"> relation are relevant to this relationship</w:t>
      </w:r>
      <w:r w:rsidR="00B75E54">
        <w:t>;</w:t>
      </w:r>
      <w:r w:rsidR="003605D4" w:rsidRPr="00B75E54">
        <w:t xml:space="preserve"> those that are </w:t>
      </w:r>
      <w:r w:rsidR="00B75E54">
        <w:t>appear in Figure 3</w:t>
      </w:r>
      <w:r w:rsidR="00A15B9D">
        <w:t>.</w:t>
      </w:r>
    </w:p>
    <w:p w14:paraId="499AE400" w14:textId="719FCCDE" w:rsidR="004C7C0C" w:rsidRDefault="00246680" w:rsidP="00970287">
      <w:pPr>
        <w:spacing w:after="0"/>
      </w:pPr>
      <w:r>
        <w:rPr>
          <w:noProof/>
          <w:lang w:eastAsia="en-GB"/>
        </w:rPr>
        <w:drawing>
          <wp:inline distT="0" distB="0" distL="0" distR="0" wp14:anchorId="11DAEC59" wp14:editId="0D2C254E">
            <wp:extent cx="5724525" cy="1552575"/>
            <wp:effectExtent l="0" t="0" r="9525" b="9525"/>
            <wp:docPr id="14" name="Picture 14" descr="\\userdata\documents2\afes2\Documents\Temporary docs\TM254\7 return from author\Block 2 from Kevin\Part 6 activities\TM254 B2 Part 6 Activity figures Corrected\tm254_b2_p6_activity1_fig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data\documents2\afes2\Documents\Temporary docs\TM254\7 return from author\Block 2 from Kevin\Part 6 activities\TM254 B2 Part 6 Activity figures Corrected\tm254_b2_p6_activity1_fig0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p w14:paraId="5F29FB4B" w14:textId="0A3279C9" w:rsidR="00A15B9D" w:rsidRDefault="004C7C0C" w:rsidP="004C7C0C">
      <w:pPr>
        <w:pStyle w:val="FCpFigureCaption"/>
      </w:pPr>
      <w:r>
        <w:t xml:space="preserve">Figure </w:t>
      </w:r>
      <w:proofErr w:type="gramStart"/>
      <w:r>
        <w:t>3</w:t>
      </w:r>
      <w:r w:rsidR="00B75E54">
        <w:t>  </w:t>
      </w:r>
      <w:proofErr w:type="spellStart"/>
      <w:r w:rsidR="00B75E54">
        <w:t>Feeding</w:t>
      </w:r>
      <w:r>
        <w:t>Session</w:t>
      </w:r>
      <w:proofErr w:type="spellEnd"/>
      <w:proofErr w:type="gramEnd"/>
      <w:r>
        <w:t xml:space="preserve"> and Location relations, with only the at</w:t>
      </w:r>
      <w:r w:rsidR="00B75E54">
        <w:t xml:space="preserve">tributes relevant to the </w:t>
      </w:r>
      <w:proofErr w:type="spellStart"/>
      <w:r w:rsidR="00B75E54">
        <w:t>Occurs</w:t>
      </w:r>
      <w:r>
        <w:t>At</w:t>
      </w:r>
      <w:proofErr w:type="spellEnd"/>
      <w:r>
        <w:t xml:space="preserve"> relationship</w:t>
      </w:r>
    </w:p>
    <w:p w14:paraId="1280EBBF" w14:textId="4C9C08B5" w:rsidR="00A15B9D" w:rsidRDefault="00BB7AC4" w:rsidP="00EE2771">
      <w:pPr>
        <w:pStyle w:val="Heading3"/>
      </w:pPr>
      <w:r>
        <w:t>2.</w:t>
      </w:r>
      <w:r w:rsidR="000F6A92">
        <w:t>3</w:t>
      </w:r>
      <w:r w:rsidR="00EE2771">
        <w:t>.1</w:t>
      </w:r>
      <w:r>
        <w:t xml:space="preserve"> </w:t>
      </w:r>
      <w:r w:rsidR="00A15B9D">
        <w:t xml:space="preserve">Using the </w:t>
      </w:r>
      <w:r w:rsidR="00C5021F">
        <w:t>‘</w:t>
      </w:r>
      <w:r w:rsidR="00A15B9D">
        <w:t>do-it-all-in-one-statement</w:t>
      </w:r>
      <w:r w:rsidR="00C5021F">
        <w:t>’</w:t>
      </w:r>
      <w:r w:rsidR="00A15B9D">
        <w:t xml:space="preserve"> approach</w:t>
      </w:r>
    </w:p>
    <w:p w14:paraId="0AD0B328" w14:textId="7C78E027" w:rsidR="00A41682" w:rsidRDefault="00A15B9D" w:rsidP="00AB4D48">
      <w:r w:rsidRPr="00A15B9D">
        <w:t xml:space="preserve">Location needs to be declared first, so that the foreign key reference is valid when </w:t>
      </w:r>
      <w:proofErr w:type="spellStart"/>
      <w:r w:rsidRPr="00A15B9D">
        <w:t>FeedingSession</w:t>
      </w:r>
      <w:proofErr w:type="spellEnd"/>
      <w:r w:rsidRPr="00A15B9D">
        <w:t xml:space="preserve"> is created</w:t>
      </w:r>
      <w:r w:rsidR="00C5021F">
        <w:t xml:space="preserve"> (recall, declaration before use)</w:t>
      </w:r>
      <w:r w:rsidR="006237A6">
        <w:t>.</w:t>
      </w:r>
    </w:p>
    <w:p w14:paraId="76E0AD4A" w14:textId="3168514C" w:rsidR="00C5021F" w:rsidRDefault="001F6777" w:rsidP="00AB4D48">
      <w:r>
        <w:t xml:space="preserve">My preference is to work through the relational representation as shown </w:t>
      </w:r>
      <w:r w:rsidR="007D3C45">
        <w:t>in Figure 3</w:t>
      </w:r>
      <w:r w:rsidR="006237A6">
        <w:t xml:space="preserve">, then </w:t>
      </w:r>
      <w:r w:rsidR="000F6A92">
        <w:t xml:space="preserve">go </w:t>
      </w:r>
      <w:r>
        <w:t xml:space="preserve">through </w:t>
      </w:r>
      <w:r w:rsidRPr="00970287">
        <w:rPr>
          <w:spacing w:val="-2"/>
        </w:rPr>
        <w:t>the general constraints described in the</w:t>
      </w:r>
      <w:r w:rsidR="00574FE4" w:rsidRPr="00970287">
        <w:rPr>
          <w:spacing w:val="-2"/>
        </w:rPr>
        <w:t xml:space="preserve"> </w:t>
      </w:r>
      <w:r w:rsidRPr="00970287">
        <w:rPr>
          <w:spacing w:val="-2"/>
        </w:rPr>
        <w:t>data dictionary (which could have been included in the</w:t>
      </w:r>
      <w:r w:rsidR="006237A6" w:rsidRPr="00970287">
        <w:rPr>
          <w:spacing w:val="-2"/>
        </w:rPr>
        <w:t xml:space="preserve"> relational </w:t>
      </w:r>
      <w:r w:rsidR="006237A6">
        <w:t xml:space="preserve">diagram notation). </w:t>
      </w:r>
      <w:r w:rsidR="00C5021F">
        <w:t xml:space="preserve">In this case we have general constraints for the uniqueness of the location name, and the feeding sessions recording historic sessions on or before today’s date, and </w:t>
      </w:r>
      <w:r w:rsidR="000F6A92">
        <w:t>later than</w:t>
      </w:r>
      <w:r w:rsidR="00C5021F">
        <w:t xml:space="preserve"> the first records were kept (</w:t>
      </w:r>
      <w:r w:rsidR="007D3C45">
        <w:t>n</w:t>
      </w:r>
      <w:r w:rsidR="000F6A92">
        <w:t>ote</w:t>
      </w:r>
      <w:r w:rsidR="007D3C45">
        <w:t xml:space="preserve"> that</w:t>
      </w:r>
      <w:r w:rsidR="000F6A92">
        <w:t xml:space="preserve"> </w:t>
      </w:r>
      <w:r w:rsidR="00C5021F">
        <w:t xml:space="preserve">this </w:t>
      </w:r>
      <w:r w:rsidR="000F6A92">
        <w:t>constraint helps</w:t>
      </w:r>
      <w:r w:rsidR="00C5021F">
        <w:t xml:space="preserve"> </w:t>
      </w:r>
      <w:r w:rsidR="007D3C45">
        <w:t xml:space="preserve">to </w:t>
      </w:r>
      <w:r w:rsidR="00C5021F">
        <w:t>avoid accident</w:t>
      </w:r>
      <w:r w:rsidR="007D3C45">
        <w:t>al</w:t>
      </w:r>
      <w:r w:rsidR="00C5021F">
        <w:t xml:space="preserve">ly entering </w:t>
      </w:r>
      <w:r w:rsidR="000F6A92">
        <w:t>meaningless</w:t>
      </w:r>
      <w:r w:rsidR="00C5021F">
        <w:t xml:space="preserve"> dates</w:t>
      </w:r>
      <w:r w:rsidR="000F6A92">
        <w:t xml:space="preserve"> for this context, but cannot prevent someone entering a meaning</w:t>
      </w:r>
      <w:r w:rsidR="007D3C45">
        <w:t>ful</w:t>
      </w:r>
      <w:r w:rsidR="000F6A92">
        <w:t xml:space="preserve"> but wrong date!</w:t>
      </w:r>
      <w:r w:rsidR="00C5021F">
        <w:t>).</w:t>
      </w:r>
    </w:p>
    <w:p w14:paraId="0CC44B6B" w14:textId="0A03989E" w:rsidR="00A15B9D" w:rsidRPr="00A15B9D" w:rsidRDefault="001F6777" w:rsidP="00AB4D48">
      <w:r>
        <w:lastRenderedPageBreak/>
        <w:t>The end result is the same</w:t>
      </w:r>
      <w:r w:rsidR="007D3C45">
        <w:t>,</w:t>
      </w:r>
      <w:r>
        <w:t xml:space="preserve"> as all the constraint</w:t>
      </w:r>
      <w:r w:rsidR="000F6A92">
        <w:t>s</w:t>
      </w:r>
      <w:r>
        <w:t xml:space="preserve"> appear in </w:t>
      </w:r>
      <w:r w:rsidR="000F6A92">
        <w:t>one</w:t>
      </w:r>
      <w:r>
        <w:t xml:space="preserve"> </w:t>
      </w:r>
      <w:r w:rsidRPr="007D3C45">
        <w:rPr>
          <w:rStyle w:val="PAcProgramInText"/>
        </w:rPr>
        <w:t>CREATE TABLE</w:t>
      </w:r>
      <w:r>
        <w:t xml:space="preserve"> statement for the relevant table.</w:t>
      </w:r>
      <w:r w:rsidR="007D3C45">
        <w:t xml:space="preserve"> My example</w:t>
      </w:r>
      <w:r w:rsidR="00C822EB">
        <w:t>s</w:t>
      </w:r>
      <w:r w:rsidR="00A15B9D" w:rsidRPr="00A15B9D">
        <w:t xml:space="preserve"> assum</w:t>
      </w:r>
      <w:r w:rsidR="00C822EB">
        <w:t>e that</w:t>
      </w:r>
      <w:r w:rsidR="00A15B9D" w:rsidRPr="00A15B9D">
        <w:t xml:space="preserve"> the </w:t>
      </w:r>
      <w:r w:rsidR="007D3C45">
        <w:t>domains</w:t>
      </w:r>
      <w:r w:rsidR="007D3C45" w:rsidRPr="00A15B9D">
        <w:t xml:space="preserve"> </w:t>
      </w:r>
      <w:r w:rsidR="00A15B9D" w:rsidRPr="00A15B9D">
        <w:t xml:space="preserve">have been </w:t>
      </w:r>
      <w:r w:rsidR="00DE1A9F">
        <w:t xml:space="preserve">declared by evaluating </w:t>
      </w:r>
      <w:r w:rsidR="00A15B9D" w:rsidRPr="00A15B9D">
        <w:t xml:space="preserve">the </w:t>
      </w:r>
      <w:r w:rsidR="00574FE4" w:rsidRPr="00574FE4">
        <w:rPr>
          <w:rStyle w:val="PAcProgramInText"/>
        </w:rPr>
        <w:t>Feeding_Time_</w:t>
      </w:r>
      <w:r w:rsidR="00574FE4">
        <w:rPr>
          <w:rStyle w:val="PAcProgramInText"/>
        </w:rPr>
        <w:t>DOMAINS</w:t>
      </w:r>
      <w:r w:rsidR="00574FE4" w:rsidRPr="00574FE4">
        <w:rPr>
          <w:rStyle w:val="PAcProgramInText"/>
        </w:rPr>
        <w:t>_</w:t>
      </w:r>
      <w:r w:rsidR="00574FE4">
        <w:rPr>
          <w:rStyle w:val="PAcProgramInText"/>
        </w:rPr>
        <w:t>s</w:t>
      </w:r>
      <w:r w:rsidR="00574FE4" w:rsidRPr="00574FE4">
        <w:rPr>
          <w:rStyle w:val="PAcProgramInText"/>
        </w:rPr>
        <w:t>cript.txt</w:t>
      </w:r>
      <w:r w:rsidR="00574FE4" w:rsidRPr="007D3C45">
        <w:t xml:space="preserve"> </w:t>
      </w:r>
      <w:r w:rsidR="00A15B9D" w:rsidRPr="00A15B9D">
        <w:t>file.</w:t>
      </w:r>
    </w:p>
    <w:p w14:paraId="618DFBF2" w14:textId="4CE2D630" w:rsidR="00BF1DC8" w:rsidRDefault="000F6A92" w:rsidP="00733B8D">
      <w:pPr>
        <w:pStyle w:val="SNpStudyNote"/>
      </w:pPr>
      <w:r>
        <w:t>Note</w:t>
      </w:r>
      <w:r w:rsidR="007D3C45">
        <w:t>:</w:t>
      </w:r>
      <w:r w:rsidR="00733B8D">
        <w:t xml:space="preserve"> </w:t>
      </w:r>
      <w:r w:rsidR="007B3D74">
        <w:t>Layout</w:t>
      </w:r>
      <w:r>
        <w:t xml:space="preserve"> of</w:t>
      </w:r>
      <w:r w:rsidR="007B3D74">
        <w:t xml:space="preserve"> </w:t>
      </w:r>
      <w:r>
        <w:t xml:space="preserve">SQL </w:t>
      </w:r>
      <w:r w:rsidR="007B3D74">
        <w:t xml:space="preserve">is </w:t>
      </w:r>
      <w:r>
        <w:t xml:space="preserve">largely </w:t>
      </w:r>
      <w:r w:rsidR="007B3D74">
        <w:t xml:space="preserve">a personal preference – I prefer to indent column declarations </w:t>
      </w:r>
      <w:r>
        <w:t>but not</w:t>
      </w:r>
      <w:r w:rsidR="00362F1B">
        <w:t xml:space="preserve"> </w:t>
      </w:r>
      <w:r w:rsidR="007B3D74">
        <w:t>constraints</w:t>
      </w:r>
      <w:r>
        <w:t xml:space="preserve">. I </w:t>
      </w:r>
      <w:r w:rsidR="00C822EB">
        <w:t xml:space="preserve">also keep the final closing bracket and semicolon on </w:t>
      </w:r>
      <w:r w:rsidR="007D3C45">
        <w:t xml:space="preserve">their </w:t>
      </w:r>
      <w:r w:rsidR="00C822EB">
        <w:t>own line</w:t>
      </w:r>
      <w:r w:rsidR="00BF1DC8">
        <w:t xml:space="preserve"> so it is clear where each multi-line statement ends</w:t>
      </w:r>
      <w:r w:rsidR="006237A6">
        <w:t>.</w:t>
      </w:r>
    </w:p>
    <w:p w14:paraId="1F0755F9" w14:textId="3881C2FD" w:rsidR="00A15B9D" w:rsidRPr="00733B8D" w:rsidRDefault="00A15B9D" w:rsidP="006E0A60">
      <w:pPr>
        <w:contextualSpacing/>
      </w:pPr>
      <w:r w:rsidRPr="000F6A92">
        <w:rPr>
          <w:rStyle w:val="PAcProgramInText"/>
        </w:rPr>
        <w:t xml:space="preserve">CREATE TABLE </w:t>
      </w:r>
      <w:proofErr w:type="gramStart"/>
      <w:r w:rsidR="00362F1B" w:rsidRPr="000F6A92">
        <w:rPr>
          <w:rStyle w:val="PAcProgramInText"/>
        </w:rPr>
        <w:t>l</w:t>
      </w:r>
      <w:r w:rsidR="007D3C45">
        <w:rPr>
          <w:rStyle w:val="PAcProgramInText"/>
        </w:rPr>
        <w:t>ocation</w:t>
      </w:r>
      <w:r w:rsidRPr="000F6A92">
        <w:rPr>
          <w:rStyle w:val="PAcProgramInText"/>
        </w:rPr>
        <w:t>(</w:t>
      </w:r>
      <w:proofErr w:type="gramEnd"/>
    </w:p>
    <w:p w14:paraId="7779E9E0" w14:textId="28F687AC" w:rsidR="006E0A60" w:rsidRPr="00733B8D" w:rsidRDefault="00733B8D" w:rsidP="00733B8D">
      <w:pPr>
        <w:contextualSpacing/>
      </w:pPr>
      <w:r>
        <w:rPr>
          <w:rStyle w:val="PAcProgramInText"/>
        </w:rPr>
        <w:t xml:space="preserve">    </w:t>
      </w:r>
      <w:proofErr w:type="spellStart"/>
      <w:r w:rsidR="006E0A60" w:rsidRPr="000F6A92">
        <w:rPr>
          <w:rStyle w:val="PAcProgramInText"/>
        </w:rPr>
        <w:t>l</w:t>
      </w:r>
      <w:r w:rsidR="00A15B9D" w:rsidRPr="000F6A92">
        <w:rPr>
          <w:rStyle w:val="PAcProgramInText"/>
        </w:rPr>
        <w:t>ocationcode</w:t>
      </w:r>
      <w:proofErr w:type="spellEnd"/>
      <w:r w:rsidR="00A15B9D" w:rsidRPr="000F6A92">
        <w:rPr>
          <w:rStyle w:val="PAcProgramInText"/>
        </w:rPr>
        <w:t xml:space="preserve"> </w:t>
      </w:r>
      <w:proofErr w:type="spellStart"/>
      <w:r w:rsidR="00A15B9D" w:rsidRPr="000F6A92">
        <w:rPr>
          <w:rStyle w:val="PAcProgramInText"/>
        </w:rPr>
        <w:t>LocCodes</w:t>
      </w:r>
      <w:proofErr w:type="spellEnd"/>
      <w:r w:rsidR="007B3D74" w:rsidRPr="000F6A92">
        <w:rPr>
          <w:rStyle w:val="PAcProgramInText"/>
        </w:rPr>
        <w:t>,</w:t>
      </w:r>
    </w:p>
    <w:p w14:paraId="1B0E2DF7" w14:textId="364D7D16" w:rsidR="00A15B9D" w:rsidRPr="00733B8D" w:rsidRDefault="00A15B9D" w:rsidP="006E0A60">
      <w:pPr>
        <w:contextualSpacing/>
      </w:pPr>
      <w:r w:rsidRPr="000F6A92">
        <w:rPr>
          <w:rStyle w:val="PAcProgramInText"/>
        </w:rPr>
        <w:t>PRIMARY KEY</w:t>
      </w:r>
      <w:r w:rsidR="007B3D74" w:rsidRPr="000F6A92">
        <w:rPr>
          <w:rStyle w:val="PAcProgramInText"/>
        </w:rPr>
        <w:t xml:space="preserve"> </w:t>
      </w:r>
      <w:r w:rsidR="00A80E7C" w:rsidRPr="000F6A92">
        <w:rPr>
          <w:rStyle w:val="PAcProgramInText"/>
        </w:rPr>
        <w:t>(</w:t>
      </w:r>
      <w:proofErr w:type="spellStart"/>
      <w:r w:rsidR="006E0A60" w:rsidRPr="000F6A92">
        <w:rPr>
          <w:rStyle w:val="PAcProgramInText"/>
        </w:rPr>
        <w:t>locationcode</w:t>
      </w:r>
      <w:proofErr w:type="spellEnd"/>
      <w:r w:rsidR="00A80E7C" w:rsidRPr="000F6A92">
        <w:rPr>
          <w:rStyle w:val="PAcProgramInText"/>
        </w:rPr>
        <w:t>)</w:t>
      </w:r>
      <w:r w:rsidR="007B3D74" w:rsidRPr="000F6A92">
        <w:rPr>
          <w:rStyle w:val="PAcProgramInText"/>
        </w:rPr>
        <w:t>,</w:t>
      </w:r>
    </w:p>
    <w:p w14:paraId="0A060C50" w14:textId="16701419" w:rsidR="006E0A60" w:rsidRPr="00733B8D" w:rsidRDefault="00733B8D" w:rsidP="00733B8D">
      <w:pPr>
        <w:contextualSpacing/>
      </w:pPr>
      <w:r>
        <w:rPr>
          <w:rStyle w:val="PAcProgramInText"/>
        </w:rPr>
        <w:t xml:space="preserve">    </w:t>
      </w:r>
      <w:r w:rsidR="00362F1B" w:rsidRPr="000F6A92">
        <w:rPr>
          <w:rStyle w:val="PAcProgramInText"/>
        </w:rPr>
        <w:t>n</w:t>
      </w:r>
      <w:r w:rsidR="00A15B9D" w:rsidRPr="000F6A92">
        <w:rPr>
          <w:rStyle w:val="PAcProgramInText"/>
        </w:rPr>
        <w:t xml:space="preserve">ame </w:t>
      </w:r>
      <w:proofErr w:type="spellStart"/>
      <w:r w:rsidR="00A15B9D" w:rsidRPr="000F6A92">
        <w:rPr>
          <w:rStyle w:val="PAcProgramInText"/>
        </w:rPr>
        <w:t>LocNames</w:t>
      </w:r>
      <w:proofErr w:type="spellEnd"/>
      <w:r w:rsidR="00A15B9D" w:rsidRPr="000F6A92">
        <w:rPr>
          <w:rStyle w:val="PAcProgramInText"/>
        </w:rPr>
        <w:t>,</w:t>
      </w:r>
    </w:p>
    <w:p w14:paraId="251319A7" w14:textId="64BFB655" w:rsidR="00A15B9D" w:rsidRPr="00733B8D" w:rsidRDefault="00733B8D" w:rsidP="00733B8D">
      <w:pPr>
        <w:contextualSpacing/>
      </w:pPr>
      <w:r>
        <w:rPr>
          <w:rStyle w:val="PAcProgramInText"/>
        </w:rPr>
        <w:t xml:space="preserve">    </w:t>
      </w:r>
      <w:r w:rsidR="00362F1B" w:rsidRPr="000F6A92">
        <w:rPr>
          <w:rStyle w:val="PAcProgramInText"/>
        </w:rPr>
        <w:t>a</w:t>
      </w:r>
      <w:r w:rsidR="00A15B9D" w:rsidRPr="000F6A92">
        <w:rPr>
          <w:rStyle w:val="PAcProgramInText"/>
        </w:rPr>
        <w:t xml:space="preserve">rea </w:t>
      </w:r>
      <w:proofErr w:type="spellStart"/>
      <w:r w:rsidR="00A15B9D" w:rsidRPr="000F6A92">
        <w:rPr>
          <w:rStyle w:val="PAcProgramInText"/>
        </w:rPr>
        <w:t>AreaDomain</w:t>
      </w:r>
      <w:proofErr w:type="spellEnd"/>
      <w:r w:rsidR="00A15B9D" w:rsidRPr="000F6A92">
        <w:rPr>
          <w:rStyle w:val="PAcProgramInText"/>
        </w:rPr>
        <w:t>,</w:t>
      </w:r>
    </w:p>
    <w:p w14:paraId="68CBE52C" w14:textId="29C2BE03" w:rsidR="00A15B9D" w:rsidRPr="00733B8D" w:rsidRDefault="00733B8D" w:rsidP="00733B8D">
      <w:pPr>
        <w:contextualSpacing/>
      </w:pPr>
      <w:r>
        <w:rPr>
          <w:rStyle w:val="PAcProgramInText"/>
        </w:rPr>
        <w:t xml:space="preserve">    </w:t>
      </w:r>
      <w:r w:rsidR="00362F1B" w:rsidRPr="000F6A92">
        <w:rPr>
          <w:rStyle w:val="PAcProgramInText"/>
        </w:rPr>
        <w:t>c</w:t>
      </w:r>
      <w:r w:rsidR="00A15B9D" w:rsidRPr="000F6A92">
        <w:rPr>
          <w:rStyle w:val="PAcProgramInText"/>
        </w:rPr>
        <w:t xml:space="preserve">overed </w:t>
      </w:r>
      <w:proofErr w:type="spellStart"/>
      <w:r w:rsidR="00A15B9D" w:rsidRPr="000F6A92">
        <w:rPr>
          <w:rStyle w:val="PAcProgramInText"/>
        </w:rPr>
        <w:t>YesNo</w:t>
      </w:r>
      <w:proofErr w:type="spellEnd"/>
      <w:r w:rsidR="00A15B9D" w:rsidRPr="000F6A92">
        <w:rPr>
          <w:rStyle w:val="PAcProgramInText"/>
        </w:rPr>
        <w:t>,</w:t>
      </w:r>
    </w:p>
    <w:p w14:paraId="7123AA17" w14:textId="2F00387B" w:rsidR="001F6777" w:rsidRPr="00733B8D" w:rsidRDefault="00733B8D" w:rsidP="00733B8D">
      <w:pPr>
        <w:contextualSpacing/>
      </w:pPr>
      <w:r>
        <w:rPr>
          <w:rStyle w:val="PAcProgramInText"/>
        </w:rPr>
        <w:t xml:space="preserve">    </w:t>
      </w:r>
      <w:r w:rsidR="00362F1B" w:rsidRPr="000F6A92">
        <w:rPr>
          <w:rStyle w:val="PAcProgramInText"/>
        </w:rPr>
        <w:t>h</w:t>
      </w:r>
      <w:r w:rsidR="00A15B9D" w:rsidRPr="000F6A92">
        <w:rPr>
          <w:rStyle w:val="PAcProgramInText"/>
        </w:rPr>
        <w:t xml:space="preserve">ardstand </w:t>
      </w:r>
      <w:proofErr w:type="spellStart"/>
      <w:r w:rsidR="00A15B9D" w:rsidRPr="000F6A92">
        <w:rPr>
          <w:rStyle w:val="PAcProgramInText"/>
        </w:rPr>
        <w:t>YesNo</w:t>
      </w:r>
      <w:proofErr w:type="spellEnd"/>
      <w:r w:rsidR="001F6777" w:rsidRPr="000F6A92">
        <w:rPr>
          <w:rStyle w:val="PAcProgramInText"/>
        </w:rPr>
        <w:t>,</w:t>
      </w:r>
    </w:p>
    <w:p w14:paraId="00411DC9" w14:textId="4A3C8943" w:rsidR="006E0A60" w:rsidRPr="00733B8D" w:rsidRDefault="001F6777" w:rsidP="006E0A60">
      <w:pPr>
        <w:contextualSpacing/>
      </w:pPr>
      <w:proofErr w:type="gramStart"/>
      <w:r w:rsidRPr="000F6A92">
        <w:rPr>
          <w:rStyle w:val="PAcProgramInText"/>
        </w:rPr>
        <w:t>UNIQUE(</w:t>
      </w:r>
      <w:proofErr w:type="gramEnd"/>
      <w:r w:rsidR="00362F1B" w:rsidRPr="000F6A92">
        <w:rPr>
          <w:rStyle w:val="PAcProgramInText"/>
        </w:rPr>
        <w:t>n</w:t>
      </w:r>
      <w:r w:rsidR="007D3C45">
        <w:rPr>
          <w:rStyle w:val="PAcProgramInText"/>
        </w:rPr>
        <w:t>ame)</w:t>
      </w:r>
      <w:r w:rsidRPr="000F6A92">
        <w:rPr>
          <w:rStyle w:val="PAcProgramInText"/>
        </w:rPr>
        <w:t xml:space="preserve"> -- </w:t>
      </w:r>
      <w:r w:rsidR="00362F1B" w:rsidRPr="000F6A92">
        <w:rPr>
          <w:rStyle w:val="PAcProgramInText"/>
        </w:rPr>
        <w:t>n</w:t>
      </w:r>
      <w:r w:rsidRPr="000F6A92">
        <w:rPr>
          <w:rStyle w:val="PAcProgramInText"/>
        </w:rPr>
        <w:t>ame</w:t>
      </w:r>
      <w:r w:rsidR="00362F1B" w:rsidRPr="000F6A92">
        <w:rPr>
          <w:rStyle w:val="PAcProgramInText"/>
        </w:rPr>
        <w:t xml:space="preserve"> </w:t>
      </w:r>
      <w:r w:rsidRPr="000F6A92">
        <w:rPr>
          <w:rStyle w:val="PAcProgramInText"/>
        </w:rPr>
        <w:t>ha</w:t>
      </w:r>
      <w:r w:rsidR="00362F1B" w:rsidRPr="000F6A92">
        <w:rPr>
          <w:rStyle w:val="PAcProgramInText"/>
        </w:rPr>
        <w:t>s</w:t>
      </w:r>
      <w:r w:rsidRPr="000F6A92">
        <w:rPr>
          <w:rStyle w:val="PAcProgramInText"/>
        </w:rPr>
        <w:t xml:space="preserve"> a general constraint</w:t>
      </w:r>
    </w:p>
    <w:p w14:paraId="5D204B02" w14:textId="77777777" w:rsidR="001F6777" w:rsidRDefault="001F6777" w:rsidP="006E0A60">
      <w:pPr>
        <w:rPr>
          <w:rStyle w:val="PAcProgramInText"/>
        </w:rPr>
      </w:pPr>
      <w:r w:rsidRPr="000F6A92">
        <w:rPr>
          <w:rStyle w:val="PAcProgramInText"/>
        </w:rPr>
        <w:t>);</w:t>
      </w:r>
    </w:p>
    <w:p w14:paraId="0EACA160" w14:textId="77777777" w:rsidR="007C7D0D" w:rsidRDefault="007C7D0D" w:rsidP="006E0A60">
      <w:pPr>
        <w:rPr>
          <w:rStyle w:val="PAcProgramInText"/>
        </w:rPr>
      </w:pPr>
    </w:p>
    <w:p w14:paraId="52073507" w14:textId="77777777" w:rsidR="001F6777" w:rsidRPr="00733B8D" w:rsidRDefault="001F6777" w:rsidP="00970287">
      <w:pPr>
        <w:contextualSpacing/>
      </w:pPr>
      <w:r w:rsidRPr="0029210D">
        <w:rPr>
          <w:rStyle w:val="PAcProgramInText"/>
        </w:rPr>
        <w:t xml:space="preserve">CREATE TABLE </w:t>
      </w:r>
      <w:proofErr w:type="spellStart"/>
      <w:proofErr w:type="gramStart"/>
      <w:r w:rsidR="00362F1B">
        <w:rPr>
          <w:rStyle w:val="PAcProgramInText"/>
        </w:rPr>
        <w:t>f</w:t>
      </w:r>
      <w:r w:rsidRPr="0029210D">
        <w:rPr>
          <w:rStyle w:val="PAcProgramInText"/>
        </w:rPr>
        <w:t>eeding</w:t>
      </w:r>
      <w:r w:rsidR="00362F1B">
        <w:rPr>
          <w:rStyle w:val="PAcProgramInText"/>
        </w:rPr>
        <w:t>s</w:t>
      </w:r>
      <w:r w:rsidRPr="0029210D">
        <w:rPr>
          <w:rStyle w:val="PAcProgramInText"/>
        </w:rPr>
        <w:t>ession</w:t>
      </w:r>
      <w:proofErr w:type="spellEnd"/>
      <w:r w:rsidRPr="0029210D">
        <w:rPr>
          <w:rStyle w:val="PAcProgramInText"/>
        </w:rPr>
        <w:t>(</w:t>
      </w:r>
      <w:proofErr w:type="gramEnd"/>
    </w:p>
    <w:p w14:paraId="798A37A3" w14:textId="281536C4" w:rsidR="001F6777" w:rsidRPr="00733B8D" w:rsidRDefault="00733B8D" w:rsidP="00733B8D">
      <w:pPr>
        <w:contextualSpacing/>
      </w:pPr>
      <w:r>
        <w:rPr>
          <w:rStyle w:val="PAcProgramInText"/>
        </w:rPr>
        <w:t xml:space="preserve">    </w:t>
      </w:r>
      <w:r w:rsidR="00362F1B">
        <w:rPr>
          <w:rStyle w:val="PAcProgramInText"/>
        </w:rPr>
        <w:t>d</w:t>
      </w:r>
      <w:r w:rsidR="001F6777" w:rsidRPr="0029210D">
        <w:rPr>
          <w:rStyle w:val="PAcProgramInText"/>
        </w:rPr>
        <w:t xml:space="preserve">ate </w:t>
      </w:r>
      <w:proofErr w:type="spellStart"/>
      <w:r w:rsidR="001F6777" w:rsidRPr="0029210D">
        <w:rPr>
          <w:rStyle w:val="PAcProgramInText"/>
        </w:rPr>
        <w:t>DATE</w:t>
      </w:r>
      <w:proofErr w:type="spellEnd"/>
      <w:r w:rsidR="001F6777" w:rsidRPr="0029210D">
        <w:rPr>
          <w:rStyle w:val="PAcProgramInText"/>
        </w:rPr>
        <w:t>,</w:t>
      </w:r>
    </w:p>
    <w:p w14:paraId="46857036" w14:textId="50E2C3B6" w:rsidR="001F6777" w:rsidRPr="00733B8D" w:rsidRDefault="00733B8D" w:rsidP="00733B8D">
      <w:pPr>
        <w:contextualSpacing/>
      </w:pPr>
      <w:r>
        <w:rPr>
          <w:rStyle w:val="PAcProgramInText"/>
        </w:rPr>
        <w:t xml:space="preserve">    </w:t>
      </w:r>
      <w:r w:rsidR="00362F1B">
        <w:rPr>
          <w:rStyle w:val="PAcProgramInText"/>
        </w:rPr>
        <w:t>t</w:t>
      </w:r>
      <w:r w:rsidR="001F6777" w:rsidRPr="0029210D">
        <w:rPr>
          <w:rStyle w:val="PAcProgramInText"/>
        </w:rPr>
        <w:t xml:space="preserve">ime </w:t>
      </w:r>
      <w:proofErr w:type="spellStart"/>
      <w:r w:rsidR="001F6777" w:rsidRPr="0029210D">
        <w:rPr>
          <w:rStyle w:val="PAcProgramInText"/>
        </w:rPr>
        <w:t>TIME</w:t>
      </w:r>
      <w:proofErr w:type="spellEnd"/>
      <w:r w:rsidR="001F6777" w:rsidRPr="0029210D">
        <w:rPr>
          <w:rStyle w:val="PAcProgramInText"/>
        </w:rPr>
        <w:t>,</w:t>
      </w:r>
    </w:p>
    <w:p w14:paraId="082E952C" w14:textId="267AF409" w:rsidR="001F6777" w:rsidRPr="00733B8D" w:rsidRDefault="00733B8D" w:rsidP="00733B8D">
      <w:pPr>
        <w:contextualSpacing/>
      </w:pPr>
      <w:r>
        <w:rPr>
          <w:rStyle w:val="PAcProgramInText"/>
        </w:rPr>
        <w:t xml:space="preserve">    </w:t>
      </w:r>
      <w:proofErr w:type="spellStart"/>
      <w:r w:rsidR="00362F1B">
        <w:rPr>
          <w:rStyle w:val="PAcProgramInText"/>
        </w:rPr>
        <w:t>l</w:t>
      </w:r>
      <w:r w:rsidR="001F6777" w:rsidRPr="0029210D">
        <w:rPr>
          <w:rStyle w:val="PAcProgramInText"/>
        </w:rPr>
        <w:t>ocation</w:t>
      </w:r>
      <w:r w:rsidR="00362F1B">
        <w:rPr>
          <w:rStyle w:val="PAcProgramInText"/>
        </w:rPr>
        <w:t>c</w:t>
      </w:r>
      <w:r w:rsidR="001F6777" w:rsidRPr="0029210D">
        <w:rPr>
          <w:rStyle w:val="PAcProgramInText"/>
        </w:rPr>
        <w:t>ode</w:t>
      </w:r>
      <w:proofErr w:type="spellEnd"/>
      <w:r w:rsidR="001F6777" w:rsidRPr="0029210D">
        <w:rPr>
          <w:rStyle w:val="PAcProgramInText"/>
        </w:rPr>
        <w:t xml:space="preserve"> </w:t>
      </w:r>
      <w:proofErr w:type="spellStart"/>
      <w:r w:rsidR="001F6777" w:rsidRPr="0029210D">
        <w:rPr>
          <w:rStyle w:val="PAcProgramInText"/>
        </w:rPr>
        <w:t>LocCodes</w:t>
      </w:r>
      <w:proofErr w:type="spellEnd"/>
      <w:r w:rsidR="001F6777" w:rsidRPr="0029210D">
        <w:rPr>
          <w:rStyle w:val="PAcProgramInText"/>
        </w:rPr>
        <w:t>,</w:t>
      </w:r>
    </w:p>
    <w:p w14:paraId="7E1D6C62" w14:textId="6FF33B32" w:rsidR="001F6777" w:rsidRPr="00733B8D" w:rsidRDefault="001F6777" w:rsidP="006E0A60">
      <w:pPr>
        <w:contextualSpacing/>
      </w:pPr>
      <w:r w:rsidRPr="0029210D">
        <w:rPr>
          <w:rStyle w:val="PAcProgramInText"/>
        </w:rPr>
        <w:t xml:space="preserve">PRIMARY KEY (date, time, </w:t>
      </w:r>
      <w:proofErr w:type="spellStart"/>
      <w:r w:rsidRPr="0029210D">
        <w:rPr>
          <w:rStyle w:val="PAcProgramInText"/>
        </w:rPr>
        <w:t>locationcode</w:t>
      </w:r>
      <w:proofErr w:type="spellEnd"/>
      <w:r w:rsidRPr="0029210D">
        <w:rPr>
          <w:rStyle w:val="PAcProgramInText"/>
        </w:rPr>
        <w:t>),</w:t>
      </w:r>
    </w:p>
    <w:p w14:paraId="49D3DCAB" w14:textId="55F0CBB8" w:rsidR="001F6777" w:rsidRPr="00733B8D" w:rsidRDefault="00733B8D" w:rsidP="00733B8D">
      <w:pPr>
        <w:contextualSpacing/>
      </w:pPr>
      <w:r>
        <w:rPr>
          <w:rStyle w:val="PAcProgramInText"/>
        </w:rPr>
        <w:t xml:space="preserve">    </w:t>
      </w:r>
      <w:r w:rsidR="00362F1B">
        <w:rPr>
          <w:rStyle w:val="PAcProgramInText"/>
        </w:rPr>
        <w:t>d</w:t>
      </w:r>
      <w:r w:rsidR="001F6777" w:rsidRPr="0029210D">
        <w:rPr>
          <w:rStyle w:val="PAcProgramInText"/>
        </w:rPr>
        <w:t xml:space="preserve">uration </w:t>
      </w:r>
      <w:proofErr w:type="spellStart"/>
      <w:r w:rsidR="001F6777" w:rsidRPr="0029210D">
        <w:rPr>
          <w:rStyle w:val="PAcProgramInText"/>
        </w:rPr>
        <w:t>TimePeriod</w:t>
      </w:r>
      <w:proofErr w:type="spellEnd"/>
      <w:r w:rsidR="001F6777" w:rsidRPr="0029210D">
        <w:rPr>
          <w:rStyle w:val="PAcProgramInText"/>
        </w:rPr>
        <w:t>,</w:t>
      </w:r>
    </w:p>
    <w:p w14:paraId="5FC569B4" w14:textId="11C43281" w:rsidR="001F6777" w:rsidRPr="00733B8D" w:rsidRDefault="00733B8D" w:rsidP="00733B8D">
      <w:pPr>
        <w:contextualSpacing/>
      </w:pPr>
      <w:r>
        <w:rPr>
          <w:rStyle w:val="PAcProgramInText"/>
        </w:rPr>
        <w:t xml:space="preserve">    </w:t>
      </w:r>
      <w:r w:rsidR="00362F1B">
        <w:rPr>
          <w:rStyle w:val="PAcProgramInText"/>
        </w:rPr>
        <w:t>w</w:t>
      </w:r>
      <w:r w:rsidR="001F6777" w:rsidRPr="0029210D">
        <w:rPr>
          <w:rStyle w:val="PAcProgramInText"/>
        </w:rPr>
        <w:t xml:space="preserve">eather </w:t>
      </w:r>
      <w:proofErr w:type="spellStart"/>
      <w:r w:rsidR="001F6777" w:rsidRPr="0029210D">
        <w:rPr>
          <w:rStyle w:val="PAcProgramInText"/>
        </w:rPr>
        <w:t>WeatherDesc</w:t>
      </w:r>
      <w:proofErr w:type="spellEnd"/>
      <w:r w:rsidR="001F6777" w:rsidRPr="0029210D">
        <w:rPr>
          <w:rStyle w:val="PAcProgramInText"/>
        </w:rPr>
        <w:t>,</w:t>
      </w:r>
    </w:p>
    <w:p w14:paraId="2E62E78F" w14:textId="4CF8A5DA" w:rsidR="001F6777" w:rsidRPr="00733B8D" w:rsidRDefault="00EA6556" w:rsidP="000F6A92">
      <w:r>
        <w:rPr>
          <w:rStyle w:val="PAcProgramInText"/>
        </w:rPr>
        <w:t>-- r</w:t>
      </w:r>
      <w:r w:rsidR="007B3D74" w:rsidRPr="0029210D">
        <w:rPr>
          <w:rStyle w:val="PAcProgramInText"/>
        </w:rPr>
        <w:t xml:space="preserve">elationship </w:t>
      </w:r>
      <w:proofErr w:type="spellStart"/>
      <w:r w:rsidR="007B3D74" w:rsidRPr="0029210D">
        <w:rPr>
          <w:rStyle w:val="PAcProgramInText"/>
        </w:rPr>
        <w:t>OccursAt</w:t>
      </w:r>
      <w:proofErr w:type="spellEnd"/>
      <w:r w:rsidR="007B3D74" w:rsidRPr="0029210D">
        <w:rPr>
          <w:rStyle w:val="PAcProgramInText"/>
        </w:rPr>
        <w:t>, mandatory participation</w:t>
      </w:r>
      <w:r w:rsidR="007C7D0D">
        <w:rPr>
          <w:rStyle w:val="PAcProgramInText"/>
        </w:rPr>
        <w:br/>
      </w:r>
      <w:r w:rsidR="001F6777" w:rsidRPr="0029210D">
        <w:rPr>
          <w:rStyle w:val="PAcProgramInText"/>
        </w:rPr>
        <w:t xml:space="preserve">CONSTRAINT </w:t>
      </w:r>
      <w:proofErr w:type="spellStart"/>
      <w:r w:rsidR="00362F1B">
        <w:rPr>
          <w:rStyle w:val="PAcProgramInText"/>
        </w:rPr>
        <w:t>o</w:t>
      </w:r>
      <w:r w:rsidR="001F6777" w:rsidRPr="0029210D">
        <w:rPr>
          <w:rStyle w:val="PAcProgramInText"/>
        </w:rPr>
        <w:t>ccurs</w:t>
      </w:r>
      <w:r w:rsidR="00362F1B">
        <w:rPr>
          <w:rStyle w:val="PAcProgramInText"/>
        </w:rPr>
        <w:t>_a</w:t>
      </w:r>
      <w:r w:rsidR="001F6777" w:rsidRPr="0029210D">
        <w:rPr>
          <w:rStyle w:val="PAcProgramInText"/>
        </w:rPr>
        <w:t>t</w:t>
      </w:r>
      <w:proofErr w:type="spellEnd"/>
      <w:r w:rsidR="001F6777" w:rsidRPr="0029210D">
        <w:rPr>
          <w:rStyle w:val="PAcProgramInText"/>
        </w:rPr>
        <w:t xml:space="preserve"> FOREIGN KEY </w:t>
      </w:r>
      <w:r w:rsidR="00A80E7C" w:rsidRPr="0029210D">
        <w:rPr>
          <w:rStyle w:val="PAcProgramInText"/>
        </w:rPr>
        <w:t>(</w:t>
      </w:r>
      <w:proofErr w:type="spellStart"/>
      <w:r w:rsidR="001F6777" w:rsidRPr="0029210D">
        <w:rPr>
          <w:rStyle w:val="PAcProgramInText"/>
        </w:rPr>
        <w:t>locationcode</w:t>
      </w:r>
      <w:proofErr w:type="spellEnd"/>
      <w:r w:rsidR="00A80E7C" w:rsidRPr="0029210D">
        <w:rPr>
          <w:rStyle w:val="PAcProgramInText"/>
        </w:rPr>
        <w:t>)</w:t>
      </w:r>
      <w:r w:rsidR="001F6777" w:rsidRPr="0029210D">
        <w:rPr>
          <w:rStyle w:val="PAcProgramInText"/>
        </w:rPr>
        <w:t xml:space="preserve"> REFERENCES </w:t>
      </w:r>
      <w:r w:rsidR="00362F1B">
        <w:rPr>
          <w:rStyle w:val="PAcProgramInText"/>
        </w:rPr>
        <w:t>l</w:t>
      </w:r>
      <w:r w:rsidR="001F6777" w:rsidRPr="0029210D">
        <w:rPr>
          <w:rStyle w:val="PAcProgramInText"/>
        </w:rPr>
        <w:t>ocation,</w:t>
      </w:r>
    </w:p>
    <w:p w14:paraId="0F5DA3BA" w14:textId="77777777" w:rsidR="007C7D0D" w:rsidRDefault="007C7D0D" w:rsidP="006E0A60">
      <w:pPr>
        <w:contextualSpacing/>
        <w:rPr>
          <w:rStyle w:val="PAcProgramInText"/>
        </w:rPr>
      </w:pPr>
    </w:p>
    <w:p w14:paraId="2ED23E7B" w14:textId="490E3558" w:rsidR="00733B8D" w:rsidRPr="00733B8D" w:rsidRDefault="007D3C45" w:rsidP="006E0A60">
      <w:pPr>
        <w:contextualSpacing/>
      </w:pPr>
      <w:r>
        <w:rPr>
          <w:rStyle w:val="PAcProgramInText"/>
        </w:rPr>
        <w:t xml:space="preserve">-- </w:t>
      </w:r>
      <w:proofErr w:type="spellStart"/>
      <w:r>
        <w:rPr>
          <w:rStyle w:val="PAcProgramInText"/>
        </w:rPr>
        <w:t>FeedingSession</w:t>
      </w:r>
      <w:proofErr w:type="spellEnd"/>
      <w:r w:rsidR="006E0A60" w:rsidRPr="0029210D">
        <w:rPr>
          <w:rStyle w:val="PAcProgramInText"/>
        </w:rPr>
        <w:t xml:space="preserve"> is a historic record</w:t>
      </w:r>
      <w:r>
        <w:rPr>
          <w:rStyle w:val="PAcProgramInText"/>
        </w:rPr>
        <w:t>, not referencing a date in</w:t>
      </w:r>
    </w:p>
    <w:p w14:paraId="65291311" w14:textId="55AEEF32" w:rsidR="007B3D74" w:rsidRPr="00733B8D" w:rsidRDefault="00733B8D" w:rsidP="006E0A60">
      <w:r w:rsidRPr="0029210D">
        <w:rPr>
          <w:rStyle w:val="PAcProgramInText"/>
        </w:rPr>
        <w:t xml:space="preserve">-- </w:t>
      </w:r>
      <w:r w:rsidR="00DE1A9F" w:rsidRPr="0029210D">
        <w:rPr>
          <w:rStyle w:val="PAcProgramInText"/>
        </w:rPr>
        <w:t>the future</w:t>
      </w:r>
      <w:r w:rsidR="00754184">
        <w:rPr>
          <w:rStyle w:val="PAcProgramInText"/>
        </w:rPr>
        <w:t xml:space="preserve">, or before records began on </w:t>
      </w:r>
      <w:r w:rsidR="00246680">
        <w:rPr>
          <w:rStyle w:val="PAcProgramInText"/>
        </w:rPr>
        <w:t>3</w:t>
      </w:r>
      <w:r w:rsidR="00754184">
        <w:rPr>
          <w:rStyle w:val="PAcProgramInText"/>
        </w:rPr>
        <w:t>1 May 2002</w:t>
      </w:r>
      <w:r w:rsidR="007C7D0D">
        <w:rPr>
          <w:rStyle w:val="PAcProgramInText"/>
        </w:rPr>
        <w:t>.</w:t>
      </w:r>
      <w:r w:rsidR="007C7D0D">
        <w:rPr>
          <w:rStyle w:val="PAcProgramInText"/>
        </w:rPr>
        <w:br/>
      </w:r>
      <w:r w:rsidR="001F6777" w:rsidRPr="0029210D">
        <w:rPr>
          <w:rStyle w:val="PAcProgramInText"/>
        </w:rPr>
        <w:t xml:space="preserve">CONSTRAINT </w:t>
      </w:r>
      <w:proofErr w:type="spellStart"/>
      <w:r w:rsidR="001F6777" w:rsidRPr="0029210D">
        <w:rPr>
          <w:rStyle w:val="PAcProgramInText"/>
        </w:rPr>
        <w:t>s</w:t>
      </w:r>
      <w:r w:rsidR="007D3C45">
        <w:rPr>
          <w:rStyle w:val="PAcProgramInText"/>
        </w:rPr>
        <w:t>ession_date_is_historic</w:t>
      </w:r>
      <w:proofErr w:type="spellEnd"/>
      <w:r w:rsidR="007D3C45">
        <w:rPr>
          <w:rStyle w:val="PAcProgramInText"/>
        </w:rPr>
        <w:t xml:space="preserve"> CHECK (</w:t>
      </w:r>
      <w:r w:rsidR="001F6777" w:rsidRPr="0029210D">
        <w:rPr>
          <w:rStyle w:val="PAcProgramInText"/>
        </w:rPr>
        <w:t>(</w:t>
      </w:r>
      <w:r w:rsidR="00362F1B">
        <w:rPr>
          <w:rStyle w:val="PAcProgramInText"/>
        </w:rPr>
        <w:t>d</w:t>
      </w:r>
      <w:r w:rsidR="007D3C45">
        <w:rPr>
          <w:rStyle w:val="PAcProgramInText"/>
        </w:rPr>
        <w:t>ate &lt;= CURRENT_DATE)</w:t>
      </w:r>
    </w:p>
    <w:p w14:paraId="73CD64FD" w14:textId="77777777" w:rsidR="001F6777" w:rsidRPr="00733B8D" w:rsidRDefault="007B3D74" w:rsidP="006E0A60">
      <w:pPr>
        <w:contextualSpacing/>
      </w:pPr>
      <w:r w:rsidRPr="0029210D">
        <w:rPr>
          <w:rStyle w:val="PAcProgramInText"/>
        </w:rPr>
        <w:t xml:space="preserve">                                         </w:t>
      </w:r>
      <w:r w:rsidR="001F6777" w:rsidRPr="0029210D">
        <w:rPr>
          <w:rStyle w:val="PAcProgramInText"/>
        </w:rPr>
        <w:t>AND (</w:t>
      </w:r>
      <w:r w:rsidR="00362F1B">
        <w:rPr>
          <w:rStyle w:val="PAcProgramInText"/>
        </w:rPr>
        <w:t>d</w:t>
      </w:r>
      <w:r w:rsidR="001F6777" w:rsidRPr="0029210D">
        <w:rPr>
          <w:rStyle w:val="PAcProgramInText"/>
        </w:rPr>
        <w:t>ate &gt;</w:t>
      </w:r>
      <w:r w:rsidR="006E0A60" w:rsidRPr="0029210D">
        <w:rPr>
          <w:rStyle w:val="PAcProgramInText"/>
        </w:rPr>
        <w:t xml:space="preserve"> </w:t>
      </w:r>
      <w:r w:rsidR="00A80E7C" w:rsidRPr="0029210D">
        <w:rPr>
          <w:rStyle w:val="PAcProgramInText"/>
        </w:rPr>
        <w:t>'</w:t>
      </w:r>
      <w:r w:rsidR="006E0A60" w:rsidRPr="0029210D">
        <w:rPr>
          <w:rStyle w:val="PAcProgramInText"/>
        </w:rPr>
        <w:t>2002-05-31</w:t>
      </w:r>
      <w:r w:rsidR="00A80E7C" w:rsidRPr="0029210D">
        <w:rPr>
          <w:rStyle w:val="PAcProgramInText"/>
        </w:rPr>
        <w:t>'</w:t>
      </w:r>
      <w:r w:rsidR="006E0A60" w:rsidRPr="0029210D">
        <w:rPr>
          <w:rStyle w:val="PAcProgramInText"/>
        </w:rPr>
        <w:t>))</w:t>
      </w:r>
    </w:p>
    <w:p w14:paraId="29A83ABE" w14:textId="77777777" w:rsidR="006E0A60" w:rsidRPr="00733B8D" w:rsidRDefault="006E0A60" w:rsidP="006E0A60">
      <w:r w:rsidRPr="0029210D">
        <w:rPr>
          <w:rStyle w:val="PAcProgramInText"/>
        </w:rPr>
        <w:t>);</w:t>
      </w:r>
    </w:p>
    <w:p w14:paraId="35E2562D" w14:textId="7CFAB575" w:rsidR="0017087B" w:rsidRDefault="00DE1A9F" w:rsidP="00AB4D48">
      <w:r>
        <w:t>Notice that this is a line</w:t>
      </w:r>
      <w:r w:rsidR="007D3C45">
        <w:t>-</w:t>
      </w:r>
      <w:r>
        <w:t>for</w:t>
      </w:r>
      <w:r w:rsidR="007D3C45">
        <w:t>-</w:t>
      </w:r>
      <w:r>
        <w:t>line conversion</w:t>
      </w:r>
      <w:r w:rsidR="006237A6">
        <w:t xml:space="preserve"> from</w:t>
      </w:r>
      <w:r w:rsidR="007D3C45">
        <w:t xml:space="preserve"> the</w:t>
      </w:r>
      <w:r w:rsidR="006237A6">
        <w:t xml:space="preserve"> relational model to SQL. </w:t>
      </w:r>
      <w:r>
        <w:t>In th</w:t>
      </w:r>
      <w:r w:rsidR="0029210D">
        <w:t xml:space="preserve">is </w:t>
      </w:r>
      <w:r>
        <w:t xml:space="preserve">example, because I’m only working with a fragment of the full model, I haven’t implemented the second foreign key in </w:t>
      </w:r>
      <w:r w:rsidR="000F6A92">
        <w:t xml:space="preserve">the full </w:t>
      </w:r>
      <w:proofErr w:type="spellStart"/>
      <w:r w:rsidRPr="007D3C45">
        <w:t>FeedingSession</w:t>
      </w:r>
      <w:proofErr w:type="spellEnd"/>
      <w:r w:rsidR="0029210D">
        <w:t xml:space="preserve"> (representing </w:t>
      </w:r>
      <w:r w:rsidR="0029210D" w:rsidRPr="007D3C45">
        <w:t>Superv</w:t>
      </w:r>
      <w:r w:rsidR="000F6A92" w:rsidRPr="007D3C45">
        <w:t>ises</w:t>
      </w:r>
      <w:r w:rsidR="0029210D">
        <w:t>)</w:t>
      </w:r>
      <w:r>
        <w:t xml:space="preserve">. </w:t>
      </w:r>
      <w:r w:rsidR="0029210D">
        <w:t xml:space="preserve">This was simply to allow me to focus on the </w:t>
      </w:r>
      <w:proofErr w:type="spellStart"/>
      <w:r w:rsidR="0029210D" w:rsidRPr="007D3C45">
        <w:t>OccursAt</w:t>
      </w:r>
      <w:proofErr w:type="spellEnd"/>
      <w:r w:rsidR="0029210D">
        <w:t xml:space="preserve"> relationship</w:t>
      </w:r>
      <w:r w:rsidR="006237A6">
        <w:t xml:space="preserve">. </w:t>
      </w:r>
      <w:r>
        <w:t>I could, of course</w:t>
      </w:r>
      <w:r w:rsidR="0029210D">
        <w:t>,</w:t>
      </w:r>
      <w:r>
        <w:t xml:space="preserve"> add </w:t>
      </w:r>
      <w:r w:rsidR="0029210D">
        <w:t xml:space="preserve">the additional </w:t>
      </w:r>
      <w:r w:rsidR="007D3C45">
        <w:lastRenderedPageBreak/>
        <w:t>f</w:t>
      </w:r>
      <w:r w:rsidR="0029210D">
        <w:t xml:space="preserve">oreign </w:t>
      </w:r>
      <w:r w:rsidR="007D3C45">
        <w:t>k</w:t>
      </w:r>
      <w:r w:rsidR="0029210D">
        <w:t>ey</w:t>
      </w:r>
      <w:r>
        <w:t xml:space="preserve"> using </w:t>
      </w:r>
      <w:r w:rsidRPr="000F6A92">
        <w:rPr>
          <w:rStyle w:val="PAcProgramInText"/>
        </w:rPr>
        <w:t>ALTER TABLE</w:t>
      </w:r>
      <w:r>
        <w:t xml:space="preserve"> later, but if I was following the ‘do</w:t>
      </w:r>
      <w:r w:rsidR="007D3C45">
        <w:t>-</w:t>
      </w:r>
      <w:r>
        <w:t>it</w:t>
      </w:r>
      <w:r w:rsidR="007D3C45">
        <w:t>-</w:t>
      </w:r>
      <w:r>
        <w:t>all</w:t>
      </w:r>
      <w:r w:rsidR="007D3C45">
        <w:t>-</w:t>
      </w:r>
      <w:r>
        <w:t>in</w:t>
      </w:r>
      <w:r w:rsidR="007D3C45">
        <w:t>-</w:t>
      </w:r>
      <w:r>
        <w:t>one</w:t>
      </w:r>
      <w:r w:rsidR="007D3C45">
        <w:t>-statement</w:t>
      </w:r>
      <w:r>
        <w:t>’ approach</w:t>
      </w:r>
      <w:r w:rsidR="007D3C45">
        <w:t>,</w:t>
      </w:r>
      <w:r>
        <w:t xml:space="preserve"> I’d work out which order to declare the tables so that I used a minimum number of </w:t>
      </w:r>
      <w:r w:rsidRPr="000F6A92">
        <w:rPr>
          <w:rStyle w:val="PAcProgramInText"/>
        </w:rPr>
        <w:t xml:space="preserve">ALTER </w:t>
      </w:r>
      <w:r w:rsidR="000F6A92" w:rsidRPr="000F6A92">
        <w:rPr>
          <w:rStyle w:val="PAcProgramInText"/>
        </w:rPr>
        <w:t>TABLE</w:t>
      </w:r>
      <w:r>
        <w:t xml:space="preserve"> statements.</w:t>
      </w:r>
    </w:p>
    <w:p w14:paraId="4710DD4E" w14:textId="3A08FEDF" w:rsidR="00491FDB" w:rsidRDefault="00BB7AC4" w:rsidP="00EE2771">
      <w:pPr>
        <w:pStyle w:val="Heading3"/>
      </w:pPr>
      <w:r>
        <w:t>2.</w:t>
      </w:r>
      <w:r w:rsidR="000F6A92">
        <w:t>3</w:t>
      </w:r>
      <w:r>
        <w:t xml:space="preserve">.2 </w:t>
      </w:r>
      <w:r w:rsidR="00491FDB">
        <w:t xml:space="preserve">Using the </w:t>
      </w:r>
      <w:r w:rsidR="00491FDB" w:rsidRPr="007D3C45">
        <w:rPr>
          <w:rStyle w:val="PAcProgramInText"/>
        </w:rPr>
        <w:t>ALTER TABLE</w:t>
      </w:r>
      <w:r w:rsidR="00491FDB">
        <w:t xml:space="preserve"> approach</w:t>
      </w:r>
    </w:p>
    <w:p w14:paraId="6D06D4D2" w14:textId="207F3E84" w:rsidR="001F6777" w:rsidRDefault="007B3D74" w:rsidP="00AB4D48">
      <w:r>
        <w:t xml:space="preserve">As this </w:t>
      </w:r>
      <w:r w:rsidR="00DE1A9F">
        <w:t xml:space="preserve">model </w:t>
      </w:r>
      <w:r>
        <w:t>fragment doesn’t have any circular constraints and references</w:t>
      </w:r>
      <w:r w:rsidR="00EA6556">
        <w:t>,</w:t>
      </w:r>
      <w:r>
        <w:t xml:space="preserve"> there </w:t>
      </w:r>
      <w:r w:rsidR="00E65A7E">
        <w:t>is</w:t>
      </w:r>
      <w:r>
        <w:t xml:space="preserve"> no real need to use the </w:t>
      </w:r>
      <w:r w:rsidRPr="000F6A92">
        <w:rPr>
          <w:rStyle w:val="PAcProgramInText"/>
        </w:rPr>
        <w:t>ALTER TABLE</w:t>
      </w:r>
      <w:r>
        <w:t xml:space="preserve"> approach – but just for completeness</w:t>
      </w:r>
      <w:r w:rsidR="00EA6556">
        <w:t>,</w:t>
      </w:r>
      <w:r>
        <w:t xml:space="preserve"> I’ll show how I would structure the SQL to use this approach.</w:t>
      </w:r>
    </w:p>
    <w:p w14:paraId="3A1F742D" w14:textId="77777777" w:rsidR="007B3D74" w:rsidRPr="00733B8D" w:rsidRDefault="007B3D74" w:rsidP="007B3D74">
      <w:pPr>
        <w:contextualSpacing/>
      </w:pPr>
      <w:r w:rsidRPr="0029210D">
        <w:rPr>
          <w:rStyle w:val="PAcProgramInText"/>
        </w:rPr>
        <w:t>-- creat</w:t>
      </w:r>
      <w:r w:rsidR="00C822EB" w:rsidRPr="0029210D">
        <w:rPr>
          <w:rStyle w:val="PAcProgramInText"/>
        </w:rPr>
        <w:t>e</w:t>
      </w:r>
      <w:r w:rsidRPr="0029210D">
        <w:rPr>
          <w:rStyle w:val="PAcProgramInText"/>
        </w:rPr>
        <w:t xml:space="preserve"> the basic location table, columns and primary key</w:t>
      </w:r>
    </w:p>
    <w:p w14:paraId="63B8ADCC" w14:textId="54F19AAE" w:rsidR="007B3D74" w:rsidRPr="00733B8D" w:rsidRDefault="007B3D74" w:rsidP="007B3D74">
      <w:pPr>
        <w:contextualSpacing/>
      </w:pPr>
      <w:r w:rsidRPr="0029210D">
        <w:rPr>
          <w:rStyle w:val="PAcProgramInText"/>
        </w:rPr>
        <w:t xml:space="preserve">CREATE TABLE </w:t>
      </w:r>
      <w:proofErr w:type="gramStart"/>
      <w:r w:rsidR="00362F1B">
        <w:rPr>
          <w:rStyle w:val="PAcProgramInText"/>
        </w:rPr>
        <w:t>l</w:t>
      </w:r>
      <w:r w:rsidR="00EA6556">
        <w:rPr>
          <w:rStyle w:val="PAcProgramInText"/>
        </w:rPr>
        <w:t>ocation</w:t>
      </w:r>
      <w:r w:rsidRPr="0029210D">
        <w:rPr>
          <w:rStyle w:val="PAcProgramInText"/>
        </w:rPr>
        <w:t>(</w:t>
      </w:r>
      <w:proofErr w:type="gramEnd"/>
    </w:p>
    <w:p w14:paraId="3EF067F1" w14:textId="29271453" w:rsidR="007B3D74" w:rsidRPr="00733B8D" w:rsidRDefault="00733B8D" w:rsidP="00733B8D">
      <w:pPr>
        <w:contextualSpacing/>
      </w:pPr>
      <w:r>
        <w:rPr>
          <w:rStyle w:val="PAcProgramInText"/>
        </w:rPr>
        <w:t xml:space="preserve">    </w:t>
      </w:r>
      <w:proofErr w:type="spellStart"/>
      <w:r>
        <w:rPr>
          <w:rStyle w:val="PAcProgramInText"/>
        </w:rPr>
        <w:t>locationcode</w:t>
      </w:r>
      <w:proofErr w:type="spellEnd"/>
      <w:r>
        <w:rPr>
          <w:rStyle w:val="PAcProgramInText"/>
        </w:rPr>
        <w:t xml:space="preserve"> </w:t>
      </w:r>
      <w:proofErr w:type="spellStart"/>
      <w:r>
        <w:rPr>
          <w:rStyle w:val="PAcProgramInText"/>
        </w:rPr>
        <w:t>LocCodes</w:t>
      </w:r>
      <w:proofErr w:type="spellEnd"/>
      <w:r>
        <w:rPr>
          <w:rStyle w:val="PAcProgramInText"/>
        </w:rPr>
        <w:t>,</w:t>
      </w:r>
    </w:p>
    <w:p w14:paraId="27D0538E" w14:textId="2269ED98" w:rsidR="007B3D74" w:rsidRPr="00733B8D" w:rsidRDefault="007B3D74" w:rsidP="007B3D74">
      <w:pPr>
        <w:contextualSpacing/>
      </w:pPr>
      <w:r w:rsidRPr="0029210D">
        <w:rPr>
          <w:rStyle w:val="PAcProgramInText"/>
        </w:rPr>
        <w:t xml:space="preserve">PRIMARY KEY </w:t>
      </w:r>
      <w:r w:rsidR="00BF1DC8" w:rsidRPr="0029210D">
        <w:rPr>
          <w:rStyle w:val="PAcProgramInText"/>
        </w:rPr>
        <w:t>(</w:t>
      </w:r>
      <w:proofErr w:type="spellStart"/>
      <w:r w:rsidRPr="0029210D">
        <w:rPr>
          <w:rStyle w:val="PAcProgramInText"/>
        </w:rPr>
        <w:t>locationcode</w:t>
      </w:r>
      <w:proofErr w:type="spellEnd"/>
      <w:r w:rsidR="00BF1DC8" w:rsidRPr="0029210D">
        <w:rPr>
          <w:rStyle w:val="PAcProgramInText"/>
        </w:rPr>
        <w:t>)</w:t>
      </w:r>
      <w:r w:rsidRPr="0029210D">
        <w:rPr>
          <w:rStyle w:val="PAcProgramInText"/>
        </w:rPr>
        <w:t>,</w:t>
      </w:r>
    </w:p>
    <w:p w14:paraId="7E22419A" w14:textId="6232498B" w:rsidR="007B3D74" w:rsidRPr="00733B8D" w:rsidRDefault="00733B8D" w:rsidP="00733B8D">
      <w:pPr>
        <w:contextualSpacing/>
      </w:pPr>
      <w:r>
        <w:rPr>
          <w:rStyle w:val="PAcProgramInText"/>
        </w:rPr>
        <w:t xml:space="preserve">    </w:t>
      </w:r>
      <w:r w:rsidR="00362F1B">
        <w:rPr>
          <w:rStyle w:val="PAcProgramInText"/>
        </w:rPr>
        <w:t>n</w:t>
      </w:r>
      <w:r>
        <w:rPr>
          <w:rStyle w:val="PAcProgramInText"/>
        </w:rPr>
        <w:t xml:space="preserve">ame </w:t>
      </w:r>
      <w:proofErr w:type="spellStart"/>
      <w:r>
        <w:rPr>
          <w:rStyle w:val="PAcProgramInText"/>
        </w:rPr>
        <w:t>LocNames</w:t>
      </w:r>
      <w:proofErr w:type="spellEnd"/>
      <w:r>
        <w:rPr>
          <w:rStyle w:val="PAcProgramInText"/>
        </w:rPr>
        <w:t>,</w:t>
      </w:r>
    </w:p>
    <w:p w14:paraId="033BBB0B" w14:textId="3E3C40E6" w:rsidR="007B3D74" w:rsidRPr="00733B8D" w:rsidRDefault="00733B8D" w:rsidP="00733B8D">
      <w:pPr>
        <w:contextualSpacing/>
      </w:pPr>
      <w:r>
        <w:rPr>
          <w:rStyle w:val="PAcProgramInText"/>
        </w:rPr>
        <w:t xml:space="preserve">    </w:t>
      </w:r>
      <w:r w:rsidR="00362F1B">
        <w:rPr>
          <w:rStyle w:val="PAcProgramInText"/>
        </w:rPr>
        <w:t>a</w:t>
      </w:r>
      <w:r w:rsidR="007B3D74" w:rsidRPr="0029210D">
        <w:rPr>
          <w:rStyle w:val="PAcProgramInText"/>
        </w:rPr>
        <w:t xml:space="preserve">rea </w:t>
      </w:r>
      <w:proofErr w:type="spellStart"/>
      <w:r w:rsidR="007B3D74" w:rsidRPr="0029210D">
        <w:rPr>
          <w:rStyle w:val="PAcProgramInText"/>
        </w:rPr>
        <w:t>AreaDomain</w:t>
      </w:r>
      <w:proofErr w:type="spellEnd"/>
      <w:r w:rsidR="007B3D74" w:rsidRPr="0029210D">
        <w:rPr>
          <w:rStyle w:val="PAcProgramInText"/>
        </w:rPr>
        <w:t>,</w:t>
      </w:r>
    </w:p>
    <w:p w14:paraId="25833F7B" w14:textId="28928482" w:rsidR="007B3D74" w:rsidRPr="00733B8D" w:rsidRDefault="00733B8D" w:rsidP="00733B8D">
      <w:pPr>
        <w:contextualSpacing/>
      </w:pPr>
      <w:r>
        <w:rPr>
          <w:rStyle w:val="PAcProgramInText"/>
        </w:rPr>
        <w:t xml:space="preserve">    </w:t>
      </w:r>
      <w:r w:rsidR="00362F1B">
        <w:rPr>
          <w:rStyle w:val="PAcProgramInText"/>
        </w:rPr>
        <w:t>c</w:t>
      </w:r>
      <w:r w:rsidR="007B3D74" w:rsidRPr="0029210D">
        <w:rPr>
          <w:rStyle w:val="PAcProgramInText"/>
        </w:rPr>
        <w:t xml:space="preserve">overed </w:t>
      </w:r>
      <w:proofErr w:type="spellStart"/>
      <w:r w:rsidR="007B3D74" w:rsidRPr="0029210D">
        <w:rPr>
          <w:rStyle w:val="PAcProgramInText"/>
        </w:rPr>
        <w:t>YesNo</w:t>
      </w:r>
      <w:proofErr w:type="spellEnd"/>
      <w:r w:rsidR="007B3D74" w:rsidRPr="0029210D">
        <w:rPr>
          <w:rStyle w:val="PAcProgramInText"/>
        </w:rPr>
        <w:t>,</w:t>
      </w:r>
    </w:p>
    <w:p w14:paraId="37272B27" w14:textId="17F2379C" w:rsidR="007B3D74" w:rsidRPr="00733B8D" w:rsidRDefault="00733B8D" w:rsidP="00733B8D">
      <w:pPr>
        <w:contextualSpacing/>
      </w:pPr>
      <w:r>
        <w:rPr>
          <w:rStyle w:val="PAcProgramInText"/>
        </w:rPr>
        <w:t xml:space="preserve">    </w:t>
      </w:r>
      <w:r w:rsidR="00362F1B">
        <w:rPr>
          <w:rStyle w:val="PAcProgramInText"/>
        </w:rPr>
        <w:t>h</w:t>
      </w:r>
      <w:r w:rsidR="007B3D74" w:rsidRPr="0029210D">
        <w:rPr>
          <w:rStyle w:val="PAcProgramInText"/>
        </w:rPr>
        <w:t xml:space="preserve">ardstand </w:t>
      </w:r>
      <w:proofErr w:type="spellStart"/>
      <w:r w:rsidR="007B3D74" w:rsidRPr="0029210D">
        <w:rPr>
          <w:rStyle w:val="PAcProgramInText"/>
        </w:rPr>
        <w:t>YesNo</w:t>
      </w:r>
      <w:proofErr w:type="spellEnd"/>
    </w:p>
    <w:p w14:paraId="74AF3D00" w14:textId="77777777" w:rsidR="007B3D74" w:rsidRPr="00733B8D" w:rsidRDefault="00E6212B" w:rsidP="007B3D74">
      <w:r w:rsidRPr="0029210D">
        <w:rPr>
          <w:rStyle w:val="PAcProgramInText"/>
        </w:rPr>
        <w:t>);</w:t>
      </w:r>
    </w:p>
    <w:p w14:paraId="595730B6" w14:textId="1E331F48" w:rsidR="00E6212B" w:rsidRPr="00733B8D" w:rsidRDefault="00E6212B" w:rsidP="007B3D74">
      <w:pPr>
        <w:contextualSpacing/>
      </w:pPr>
      <w:r w:rsidRPr="0029210D">
        <w:rPr>
          <w:rStyle w:val="PAcProgramInText"/>
        </w:rPr>
        <w:t>-- creat</w:t>
      </w:r>
      <w:r w:rsidR="00C822EB" w:rsidRPr="0029210D">
        <w:rPr>
          <w:rStyle w:val="PAcProgramInText"/>
        </w:rPr>
        <w:t>e</w:t>
      </w:r>
      <w:r w:rsidR="00EA6556">
        <w:rPr>
          <w:rStyle w:val="PAcProgramInText"/>
        </w:rPr>
        <w:t xml:space="preserve"> the basic </w:t>
      </w:r>
      <w:proofErr w:type="spellStart"/>
      <w:r w:rsidR="00EA6556">
        <w:rPr>
          <w:rStyle w:val="PAcProgramInText"/>
        </w:rPr>
        <w:t>feeding</w:t>
      </w:r>
      <w:r w:rsidRPr="0029210D">
        <w:rPr>
          <w:rStyle w:val="PAcProgramInText"/>
        </w:rPr>
        <w:t>session</w:t>
      </w:r>
      <w:proofErr w:type="spellEnd"/>
      <w:r w:rsidRPr="0029210D">
        <w:rPr>
          <w:rStyle w:val="PAcProgramInText"/>
        </w:rPr>
        <w:t xml:space="preserve"> table, columns and primary key</w:t>
      </w:r>
    </w:p>
    <w:p w14:paraId="00F49A61" w14:textId="77777777" w:rsidR="007B3D74" w:rsidRPr="00733B8D" w:rsidRDefault="007B3D74" w:rsidP="007B3D74">
      <w:pPr>
        <w:contextualSpacing/>
      </w:pPr>
      <w:r w:rsidRPr="0029210D">
        <w:rPr>
          <w:rStyle w:val="PAcProgramInText"/>
        </w:rPr>
        <w:t xml:space="preserve">CREATE TABLE </w:t>
      </w:r>
      <w:proofErr w:type="spellStart"/>
      <w:proofErr w:type="gramStart"/>
      <w:r w:rsidR="00362F1B">
        <w:rPr>
          <w:rStyle w:val="PAcProgramInText"/>
        </w:rPr>
        <w:t>f</w:t>
      </w:r>
      <w:r w:rsidRPr="0029210D">
        <w:rPr>
          <w:rStyle w:val="PAcProgramInText"/>
        </w:rPr>
        <w:t>eeding</w:t>
      </w:r>
      <w:r w:rsidR="00C822EB" w:rsidRPr="0029210D">
        <w:rPr>
          <w:rStyle w:val="PAcProgramInText"/>
        </w:rPr>
        <w:t>s</w:t>
      </w:r>
      <w:r w:rsidRPr="0029210D">
        <w:rPr>
          <w:rStyle w:val="PAcProgramInText"/>
        </w:rPr>
        <w:t>ession</w:t>
      </w:r>
      <w:proofErr w:type="spellEnd"/>
      <w:r w:rsidRPr="0029210D">
        <w:rPr>
          <w:rStyle w:val="PAcProgramInText"/>
        </w:rPr>
        <w:t>(</w:t>
      </w:r>
      <w:proofErr w:type="gramEnd"/>
    </w:p>
    <w:p w14:paraId="42D320B4" w14:textId="1B8BF1B1" w:rsidR="007B3D74" w:rsidRPr="00733B8D" w:rsidRDefault="00733B8D" w:rsidP="00733B8D">
      <w:pPr>
        <w:contextualSpacing/>
      </w:pPr>
      <w:r>
        <w:rPr>
          <w:rStyle w:val="PAcProgramInText"/>
        </w:rPr>
        <w:t xml:space="preserve">    </w:t>
      </w:r>
      <w:r w:rsidR="00362F1B">
        <w:rPr>
          <w:rStyle w:val="PAcProgramInText"/>
        </w:rPr>
        <w:t>d</w:t>
      </w:r>
      <w:r w:rsidR="007B3D74" w:rsidRPr="0029210D">
        <w:rPr>
          <w:rStyle w:val="PAcProgramInText"/>
        </w:rPr>
        <w:t xml:space="preserve">ate </w:t>
      </w:r>
      <w:proofErr w:type="spellStart"/>
      <w:r w:rsidR="007B3D74" w:rsidRPr="0029210D">
        <w:rPr>
          <w:rStyle w:val="PAcProgramInText"/>
        </w:rPr>
        <w:t>DATE</w:t>
      </w:r>
      <w:proofErr w:type="spellEnd"/>
      <w:r w:rsidR="007B3D74" w:rsidRPr="0029210D">
        <w:rPr>
          <w:rStyle w:val="PAcProgramInText"/>
        </w:rPr>
        <w:t>,</w:t>
      </w:r>
    </w:p>
    <w:p w14:paraId="389A6C57" w14:textId="62C3C7AD" w:rsidR="007B3D74" w:rsidRPr="00733B8D" w:rsidRDefault="00733B8D" w:rsidP="00733B8D">
      <w:pPr>
        <w:contextualSpacing/>
      </w:pPr>
      <w:r>
        <w:rPr>
          <w:rStyle w:val="PAcProgramInText"/>
        </w:rPr>
        <w:t xml:space="preserve">    </w:t>
      </w:r>
      <w:r w:rsidR="00362F1B">
        <w:rPr>
          <w:rStyle w:val="PAcProgramInText"/>
        </w:rPr>
        <w:t>t</w:t>
      </w:r>
      <w:r w:rsidR="007B3D74" w:rsidRPr="0029210D">
        <w:rPr>
          <w:rStyle w:val="PAcProgramInText"/>
        </w:rPr>
        <w:t xml:space="preserve">ime </w:t>
      </w:r>
      <w:proofErr w:type="spellStart"/>
      <w:r w:rsidR="007B3D74" w:rsidRPr="0029210D">
        <w:rPr>
          <w:rStyle w:val="PAcProgramInText"/>
        </w:rPr>
        <w:t>TIME</w:t>
      </w:r>
      <w:proofErr w:type="spellEnd"/>
      <w:r w:rsidR="007B3D74" w:rsidRPr="0029210D">
        <w:rPr>
          <w:rStyle w:val="PAcProgramInText"/>
        </w:rPr>
        <w:t>,</w:t>
      </w:r>
    </w:p>
    <w:p w14:paraId="173B0778" w14:textId="0BD0106B" w:rsidR="007B3D74" w:rsidRPr="00733B8D" w:rsidRDefault="00733B8D" w:rsidP="00733B8D">
      <w:pPr>
        <w:contextualSpacing/>
      </w:pPr>
      <w:r>
        <w:rPr>
          <w:rStyle w:val="PAcProgramInText"/>
        </w:rPr>
        <w:t xml:space="preserve">    </w:t>
      </w:r>
      <w:proofErr w:type="spellStart"/>
      <w:r w:rsidR="00362F1B">
        <w:rPr>
          <w:rStyle w:val="PAcProgramInText"/>
        </w:rPr>
        <w:t>l</w:t>
      </w:r>
      <w:r w:rsidR="007B3D74" w:rsidRPr="0029210D">
        <w:rPr>
          <w:rStyle w:val="PAcProgramInText"/>
        </w:rPr>
        <w:t>ocationcode</w:t>
      </w:r>
      <w:proofErr w:type="spellEnd"/>
      <w:r w:rsidR="007B3D74" w:rsidRPr="0029210D">
        <w:rPr>
          <w:rStyle w:val="PAcProgramInText"/>
        </w:rPr>
        <w:t xml:space="preserve"> </w:t>
      </w:r>
      <w:proofErr w:type="spellStart"/>
      <w:r w:rsidR="007B3D74" w:rsidRPr="0029210D">
        <w:rPr>
          <w:rStyle w:val="PAcProgramInText"/>
        </w:rPr>
        <w:t>LocCodes</w:t>
      </w:r>
      <w:proofErr w:type="spellEnd"/>
      <w:r w:rsidR="007B3D74" w:rsidRPr="0029210D">
        <w:rPr>
          <w:rStyle w:val="PAcProgramInText"/>
        </w:rPr>
        <w:t>,</w:t>
      </w:r>
    </w:p>
    <w:p w14:paraId="4E9A5378" w14:textId="54CC95F1" w:rsidR="007B3D74" w:rsidRPr="00733B8D" w:rsidRDefault="007B3D74" w:rsidP="007B3D74">
      <w:pPr>
        <w:contextualSpacing/>
      </w:pPr>
      <w:r w:rsidRPr="0029210D">
        <w:rPr>
          <w:rStyle w:val="PAcProgramInText"/>
        </w:rPr>
        <w:t xml:space="preserve">PRIMARY KEY (date, time, </w:t>
      </w:r>
      <w:proofErr w:type="spellStart"/>
      <w:r w:rsidRPr="0029210D">
        <w:rPr>
          <w:rStyle w:val="PAcProgramInText"/>
        </w:rPr>
        <w:t>locationcode</w:t>
      </w:r>
      <w:proofErr w:type="spellEnd"/>
      <w:r w:rsidRPr="0029210D">
        <w:rPr>
          <w:rStyle w:val="PAcProgramInText"/>
        </w:rPr>
        <w:t>),</w:t>
      </w:r>
    </w:p>
    <w:p w14:paraId="11810A5F" w14:textId="3B0DC097" w:rsidR="007B3D74" w:rsidRPr="00733B8D" w:rsidRDefault="00733B8D" w:rsidP="00733B8D">
      <w:pPr>
        <w:contextualSpacing/>
      </w:pPr>
      <w:r>
        <w:rPr>
          <w:rStyle w:val="PAcProgramInText"/>
        </w:rPr>
        <w:t xml:space="preserve">    </w:t>
      </w:r>
      <w:r w:rsidR="00362F1B">
        <w:rPr>
          <w:rStyle w:val="PAcProgramInText"/>
        </w:rPr>
        <w:t>d</w:t>
      </w:r>
      <w:r w:rsidR="007B3D74" w:rsidRPr="0029210D">
        <w:rPr>
          <w:rStyle w:val="PAcProgramInText"/>
        </w:rPr>
        <w:t xml:space="preserve">uration </w:t>
      </w:r>
      <w:proofErr w:type="spellStart"/>
      <w:r w:rsidR="007B3D74" w:rsidRPr="0029210D">
        <w:rPr>
          <w:rStyle w:val="PAcProgramInText"/>
        </w:rPr>
        <w:t>TimePeriod</w:t>
      </w:r>
      <w:proofErr w:type="spellEnd"/>
      <w:r w:rsidR="007B3D74" w:rsidRPr="0029210D">
        <w:rPr>
          <w:rStyle w:val="PAcProgramInText"/>
        </w:rPr>
        <w:t>,</w:t>
      </w:r>
    </w:p>
    <w:p w14:paraId="1E77A7F2" w14:textId="19A2421D" w:rsidR="007B3D74" w:rsidRPr="00733B8D" w:rsidRDefault="00733B8D" w:rsidP="00733B8D">
      <w:pPr>
        <w:contextualSpacing/>
      </w:pPr>
      <w:r>
        <w:rPr>
          <w:rStyle w:val="PAcProgramInText"/>
        </w:rPr>
        <w:t xml:space="preserve">    </w:t>
      </w:r>
      <w:r w:rsidR="00362F1B">
        <w:rPr>
          <w:rStyle w:val="PAcProgramInText"/>
        </w:rPr>
        <w:t>w</w:t>
      </w:r>
      <w:r w:rsidR="007B3D74" w:rsidRPr="0029210D">
        <w:rPr>
          <w:rStyle w:val="PAcProgramInText"/>
        </w:rPr>
        <w:t xml:space="preserve">eather </w:t>
      </w:r>
      <w:proofErr w:type="spellStart"/>
      <w:r w:rsidR="007B3D74" w:rsidRPr="0029210D">
        <w:rPr>
          <w:rStyle w:val="PAcProgramInText"/>
        </w:rPr>
        <w:t>WeatherDesc</w:t>
      </w:r>
      <w:proofErr w:type="spellEnd"/>
    </w:p>
    <w:p w14:paraId="1BD8277C" w14:textId="6D70FFF0" w:rsidR="007B3D74" w:rsidRPr="00733B8D" w:rsidRDefault="00C822EB" w:rsidP="007B3D74">
      <w:r w:rsidRPr="0029210D">
        <w:rPr>
          <w:rStyle w:val="PAcProgramInText"/>
        </w:rPr>
        <w:t>);</w:t>
      </w:r>
    </w:p>
    <w:p w14:paraId="4E6F891A" w14:textId="42A0333E" w:rsidR="00C822EB" w:rsidRPr="00733B8D" w:rsidRDefault="00C822EB" w:rsidP="007B3D74">
      <w:pPr>
        <w:contextualSpacing/>
      </w:pPr>
      <w:r w:rsidRPr="0029210D">
        <w:rPr>
          <w:rStyle w:val="PAcProgramInText"/>
        </w:rPr>
        <w:t>-- using ALTER TABLE</w:t>
      </w:r>
      <w:r w:rsidR="00EA6556">
        <w:rPr>
          <w:rStyle w:val="PAcProgramInText"/>
        </w:rPr>
        <w:t>,</w:t>
      </w:r>
      <w:r w:rsidRPr="0029210D">
        <w:rPr>
          <w:rStyle w:val="PAcProgramInText"/>
        </w:rPr>
        <w:t xml:space="preserve"> add constraint</w:t>
      </w:r>
      <w:r w:rsidR="00EA6556">
        <w:rPr>
          <w:rStyle w:val="PAcProgramInText"/>
        </w:rPr>
        <w:t>s</w:t>
      </w:r>
      <w:r w:rsidRPr="0029210D">
        <w:rPr>
          <w:rStyle w:val="PAcProgramInText"/>
        </w:rPr>
        <w:t xml:space="preserve"> representing relationships</w:t>
      </w:r>
    </w:p>
    <w:p w14:paraId="4C8E04BA" w14:textId="77777777" w:rsidR="00E65A7E" w:rsidRDefault="00E65A7E" w:rsidP="007B3D74">
      <w:pPr>
        <w:contextualSpacing/>
        <w:rPr>
          <w:rStyle w:val="PAcProgramInText"/>
        </w:rPr>
      </w:pPr>
    </w:p>
    <w:p w14:paraId="11D14F99" w14:textId="7F5824F0" w:rsidR="00C822EB" w:rsidRPr="00733B8D" w:rsidRDefault="00EA6556" w:rsidP="007B3D74">
      <w:pPr>
        <w:contextualSpacing/>
      </w:pPr>
      <w:r>
        <w:rPr>
          <w:rStyle w:val="PAcProgramInText"/>
        </w:rPr>
        <w:t xml:space="preserve">-- </w:t>
      </w:r>
      <w:r w:rsidR="00E65A7E">
        <w:rPr>
          <w:rStyle w:val="PAcProgramInText"/>
        </w:rPr>
        <w:t xml:space="preserve">The </w:t>
      </w:r>
      <w:r>
        <w:rPr>
          <w:rStyle w:val="PAcProgramInText"/>
        </w:rPr>
        <w:t>r</w:t>
      </w:r>
      <w:r w:rsidR="00C822EB" w:rsidRPr="0029210D">
        <w:rPr>
          <w:rStyle w:val="PAcProgramInText"/>
        </w:rPr>
        <w:t xml:space="preserve">elationship </w:t>
      </w:r>
      <w:proofErr w:type="spellStart"/>
      <w:r w:rsidR="00C822EB" w:rsidRPr="0029210D">
        <w:rPr>
          <w:rStyle w:val="PAcProgramInText"/>
        </w:rPr>
        <w:t>OccursAt</w:t>
      </w:r>
      <w:proofErr w:type="spellEnd"/>
      <w:r w:rsidR="00C822EB" w:rsidRPr="0029210D">
        <w:rPr>
          <w:rStyle w:val="PAcProgramInText"/>
        </w:rPr>
        <w:t>, mandatory participation</w:t>
      </w:r>
    </w:p>
    <w:p w14:paraId="25E7679E" w14:textId="77777777" w:rsidR="00C822EB" w:rsidRPr="00733B8D" w:rsidRDefault="00C822EB" w:rsidP="007B3D74">
      <w:pPr>
        <w:contextualSpacing/>
      </w:pPr>
      <w:r w:rsidRPr="0029210D">
        <w:rPr>
          <w:rStyle w:val="PAcProgramInText"/>
        </w:rPr>
        <w:t xml:space="preserve">ALTER TABLE </w:t>
      </w:r>
      <w:proofErr w:type="spellStart"/>
      <w:r w:rsidR="00362F1B">
        <w:rPr>
          <w:rStyle w:val="PAcProgramInText"/>
        </w:rPr>
        <w:t>f</w:t>
      </w:r>
      <w:r w:rsidRPr="0029210D">
        <w:rPr>
          <w:rStyle w:val="PAcProgramInText"/>
        </w:rPr>
        <w:t>eedingsession</w:t>
      </w:r>
      <w:proofErr w:type="spellEnd"/>
    </w:p>
    <w:p w14:paraId="648BF384" w14:textId="60038867" w:rsidR="00A17E2D" w:rsidRPr="00A17E2D" w:rsidRDefault="00C822EB" w:rsidP="007B3D74">
      <w:pPr>
        <w:contextualSpacing/>
      </w:pPr>
      <w:r w:rsidRPr="0029210D">
        <w:rPr>
          <w:rStyle w:val="PAcProgramInText"/>
        </w:rPr>
        <w:t xml:space="preserve">ADD CONSTRAINT </w:t>
      </w:r>
      <w:proofErr w:type="spellStart"/>
      <w:r w:rsidR="00362F1B">
        <w:rPr>
          <w:rStyle w:val="PAcProgramInText"/>
        </w:rPr>
        <w:t>o</w:t>
      </w:r>
      <w:r w:rsidRPr="0029210D">
        <w:rPr>
          <w:rStyle w:val="PAcProgramInText"/>
        </w:rPr>
        <w:t>ccurs</w:t>
      </w:r>
      <w:r w:rsidR="00362F1B">
        <w:rPr>
          <w:rStyle w:val="PAcProgramInText"/>
        </w:rPr>
        <w:t>_a</w:t>
      </w:r>
      <w:r w:rsidR="00EA6556">
        <w:rPr>
          <w:rStyle w:val="PAcProgramInText"/>
        </w:rPr>
        <w:t>t</w:t>
      </w:r>
      <w:proofErr w:type="spellEnd"/>
    </w:p>
    <w:p w14:paraId="397ED35E" w14:textId="611B5787" w:rsidR="0029210D" w:rsidRPr="00A17E2D" w:rsidRDefault="0029210D" w:rsidP="007B3D74">
      <w:pPr>
        <w:contextualSpacing/>
      </w:pPr>
      <w:r>
        <w:rPr>
          <w:rStyle w:val="PAcProgramInText"/>
        </w:rPr>
        <w:t xml:space="preserve">            </w:t>
      </w:r>
      <w:r w:rsidR="00C822EB" w:rsidRPr="0029210D">
        <w:rPr>
          <w:rStyle w:val="PAcProgramInText"/>
        </w:rPr>
        <w:t xml:space="preserve">FOREIGN KEY </w:t>
      </w:r>
      <w:r w:rsidR="00A80E7C" w:rsidRPr="0029210D">
        <w:rPr>
          <w:rStyle w:val="PAcProgramInText"/>
        </w:rPr>
        <w:t>(</w:t>
      </w:r>
      <w:proofErr w:type="spellStart"/>
      <w:r w:rsidR="00C822EB" w:rsidRPr="0029210D">
        <w:rPr>
          <w:rStyle w:val="PAcProgramInText"/>
        </w:rPr>
        <w:t>locationcode</w:t>
      </w:r>
      <w:proofErr w:type="spellEnd"/>
      <w:r w:rsidR="00A80E7C" w:rsidRPr="0029210D">
        <w:rPr>
          <w:rStyle w:val="PAcProgramInText"/>
        </w:rPr>
        <w:t>)</w:t>
      </w:r>
      <w:r w:rsidR="00C822EB" w:rsidRPr="0029210D">
        <w:rPr>
          <w:rStyle w:val="PAcProgramInText"/>
        </w:rPr>
        <w:t xml:space="preserve"> REFERENCES </w:t>
      </w:r>
      <w:r w:rsidR="00362F1B">
        <w:rPr>
          <w:rStyle w:val="PAcProgramInText"/>
        </w:rPr>
        <w:t>l</w:t>
      </w:r>
      <w:r w:rsidR="00C822EB" w:rsidRPr="0029210D">
        <w:rPr>
          <w:rStyle w:val="PAcProgramInText"/>
        </w:rPr>
        <w:t>ocation</w:t>
      </w:r>
    </w:p>
    <w:p w14:paraId="4254FB4D" w14:textId="77777777" w:rsidR="0034643A" w:rsidRDefault="00C822EB" w:rsidP="0034643A">
      <w:pPr>
        <w:rPr>
          <w:rStyle w:val="PAcProgramInText"/>
        </w:rPr>
      </w:pPr>
      <w:r w:rsidRPr="0029210D">
        <w:rPr>
          <w:rStyle w:val="PAcProgramInText"/>
        </w:rPr>
        <w:t>;</w:t>
      </w:r>
    </w:p>
    <w:p w14:paraId="2A519542" w14:textId="77777777" w:rsidR="0034643A" w:rsidRDefault="0034643A" w:rsidP="0034643A">
      <w:pPr>
        <w:rPr>
          <w:rStyle w:val="PAcProgramInText"/>
        </w:rPr>
      </w:pPr>
    </w:p>
    <w:p w14:paraId="585D8B40" w14:textId="51399D3A" w:rsidR="00C822EB" w:rsidRPr="00A17E2D" w:rsidRDefault="00C822EB" w:rsidP="0034643A">
      <w:r w:rsidRPr="0029210D">
        <w:rPr>
          <w:rStyle w:val="PAcProgramInText"/>
        </w:rPr>
        <w:t>-- using ALTER TABLE</w:t>
      </w:r>
      <w:r w:rsidR="00EA6556">
        <w:rPr>
          <w:rStyle w:val="PAcProgramInText"/>
        </w:rPr>
        <w:t>,</w:t>
      </w:r>
      <w:r w:rsidRPr="0029210D">
        <w:rPr>
          <w:rStyle w:val="PAcProgramInText"/>
        </w:rPr>
        <w:t xml:space="preserve"> add </w:t>
      </w:r>
      <w:r w:rsidR="00C844C3">
        <w:rPr>
          <w:rStyle w:val="PAcProgramInText"/>
        </w:rPr>
        <w:t xml:space="preserve">any </w:t>
      </w:r>
      <w:r w:rsidRPr="0029210D">
        <w:rPr>
          <w:rStyle w:val="PAcProgramInText"/>
        </w:rPr>
        <w:t>general constraints</w:t>
      </w:r>
    </w:p>
    <w:p w14:paraId="6FA95605" w14:textId="012DFC80" w:rsidR="00C822EB" w:rsidRPr="00A17E2D" w:rsidRDefault="00C822EB" w:rsidP="007B3D74">
      <w:pPr>
        <w:contextualSpacing/>
      </w:pPr>
      <w:r w:rsidRPr="0029210D">
        <w:rPr>
          <w:rStyle w:val="PAcProgramInText"/>
        </w:rPr>
        <w:t>-- feeding sessions are histori</w:t>
      </w:r>
      <w:r w:rsidR="00CC1B83" w:rsidRPr="0029210D">
        <w:rPr>
          <w:rStyle w:val="PAcProgramInText"/>
        </w:rPr>
        <w:t>c</w:t>
      </w:r>
      <w:r w:rsidR="00754184">
        <w:rPr>
          <w:rStyle w:val="PAcProgramInText"/>
        </w:rPr>
        <w:t xml:space="preserve"> and after</w:t>
      </w:r>
      <w:r w:rsidR="00754184" w:rsidRPr="00246680">
        <w:rPr>
          <w:rStyle w:val="PAcProgramInText"/>
        </w:rPr>
        <w:t xml:space="preserve"> 31 May 2002</w:t>
      </w:r>
    </w:p>
    <w:p w14:paraId="4E560091" w14:textId="77777777" w:rsidR="00CC1B83" w:rsidRPr="00A17E2D" w:rsidRDefault="00C822EB" w:rsidP="00C822EB">
      <w:pPr>
        <w:contextualSpacing/>
      </w:pPr>
      <w:r w:rsidRPr="0029210D">
        <w:rPr>
          <w:rStyle w:val="PAcProgramInText"/>
        </w:rPr>
        <w:t xml:space="preserve">ALTER TABLE </w:t>
      </w:r>
      <w:proofErr w:type="spellStart"/>
      <w:r w:rsidR="00362F1B">
        <w:rPr>
          <w:rStyle w:val="PAcProgramInText"/>
        </w:rPr>
        <w:t>f</w:t>
      </w:r>
      <w:r w:rsidRPr="0029210D">
        <w:rPr>
          <w:rStyle w:val="PAcProgramInText"/>
        </w:rPr>
        <w:t>eedingsession</w:t>
      </w:r>
      <w:proofErr w:type="spellEnd"/>
    </w:p>
    <w:p w14:paraId="4A5BD23A" w14:textId="7D1E3C9D" w:rsidR="00A17E2D" w:rsidRPr="00A17E2D" w:rsidRDefault="00C822EB" w:rsidP="00C822EB">
      <w:pPr>
        <w:contextualSpacing/>
      </w:pPr>
      <w:r w:rsidRPr="0029210D">
        <w:rPr>
          <w:rStyle w:val="PAcProgramInText"/>
        </w:rPr>
        <w:t>ADD CONS</w:t>
      </w:r>
      <w:r w:rsidR="00EA6556">
        <w:rPr>
          <w:rStyle w:val="PAcProgramInText"/>
        </w:rPr>
        <w:t xml:space="preserve">TRAINT </w:t>
      </w:r>
      <w:proofErr w:type="spellStart"/>
      <w:r w:rsidR="00EA6556">
        <w:rPr>
          <w:rStyle w:val="PAcProgramInText"/>
        </w:rPr>
        <w:t>session_date_is_historic</w:t>
      </w:r>
      <w:proofErr w:type="spellEnd"/>
    </w:p>
    <w:p w14:paraId="5460932A" w14:textId="70F9C3F6" w:rsidR="00C822EB" w:rsidRPr="00A17E2D" w:rsidRDefault="0029210D" w:rsidP="00C822EB">
      <w:pPr>
        <w:contextualSpacing/>
      </w:pPr>
      <w:r>
        <w:rPr>
          <w:rStyle w:val="PAcProgramInText"/>
        </w:rPr>
        <w:lastRenderedPageBreak/>
        <w:t xml:space="preserve">         </w:t>
      </w:r>
      <w:r w:rsidR="00EA6556">
        <w:rPr>
          <w:rStyle w:val="PAcProgramInText"/>
        </w:rPr>
        <w:t xml:space="preserve">   CHECK (</w:t>
      </w:r>
      <w:r w:rsidR="00C822EB" w:rsidRPr="0029210D">
        <w:rPr>
          <w:rStyle w:val="PAcProgramInText"/>
        </w:rPr>
        <w:t>(</w:t>
      </w:r>
      <w:r w:rsidR="00362F1B">
        <w:rPr>
          <w:rStyle w:val="PAcProgramInText"/>
        </w:rPr>
        <w:t>d</w:t>
      </w:r>
      <w:r w:rsidR="00C822EB" w:rsidRPr="0029210D">
        <w:rPr>
          <w:rStyle w:val="PAcProgramInText"/>
        </w:rPr>
        <w:t>ate &lt;= CURRENT_DATE) AND (</w:t>
      </w:r>
      <w:r w:rsidR="00362F1B">
        <w:rPr>
          <w:rStyle w:val="PAcProgramInText"/>
        </w:rPr>
        <w:t>d</w:t>
      </w:r>
      <w:r w:rsidR="00C822EB" w:rsidRPr="0029210D">
        <w:rPr>
          <w:rStyle w:val="PAcProgramInText"/>
        </w:rPr>
        <w:t xml:space="preserve">ate &gt; </w:t>
      </w:r>
      <w:r w:rsidR="00A80E7C" w:rsidRPr="0029210D">
        <w:rPr>
          <w:rStyle w:val="PAcProgramInText"/>
        </w:rPr>
        <w:t>'</w:t>
      </w:r>
      <w:r w:rsidR="00C822EB" w:rsidRPr="0029210D">
        <w:rPr>
          <w:rStyle w:val="PAcProgramInText"/>
        </w:rPr>
        <w:t>2002-05-31</w:t>
      </w:r>
      <w:r w:rsidR="00A80E7C" w:rsidRPr="0029210D">
        <w:rPr>
          <w:rStyle w:val="PAcProgramInText"/>
        </w:rPr>
        <w:t>'</w:t>
      </w:r>
      <w:r w:rsidR="00C822EB" w:rsidRPr="0029210D">
        <w:rPr>
          <w:rStyle w:val="PAcProgramInText"/>
        </w:rPr>
        <w:t>))</w:t>
      </w:r>
    </w:p>
    <w:p w14:paraId="17FA9FF5" w14:textId="77777777" w:rsidR="00C822EB" w:rsidRPr="00A17E2D" w:rsidRDefault="00C822EB" w:rsidP="00C822EB">
      <w:r w:rsidRPr="0029210D">
        <w:rPr>
          <w:rStyle w:val="PAcProgramInText"/>
        </w:rPr>
        <w:t>;</w:t>
      </w:r>
    </w:p>
    <w:p w14:paraId="3372D73A" w14:textId="760E5A2A" w:rsidR="00BB7AC4" w:rsidRPr="00A17E2D" w:rsidRDefault="00C844C3" w:rsidP="00C822EB">
      <w:pPr>
        <w:contextualSpacing/>
      </w:pPr>
      <w:r>
        <w:rPr>
          <w:rStyle w:val="PAcProgramInText"/>
        </w:rPr>
        <w:t xml:space="preserve">-- </w:t>
      </w:r>
      <w:r w:rsidR="00EA6556">
        <w:rPr>
          <w:rStyle w:val="PAcProgramInText"/>
        </w:rPr>
        <w:t>l</w:t>
      </w:r>
      <w:r w:rsidR="00BB7AC4">
        <w:rPr>
          <w:rStyle w:val="PAcProgramInText"/>
        </w:rPr>
        <w:t>ocation names are unique</w:t>
      </w:r>
    </w:p>
    <w:p w14:paraId="3C774D0D" w14:textId="77777777" w:rsidR="00C844C3" w:rsidRPr="00A17E2D" w:rsidRDefault="00BB7AC4" w:rsidP="00C822EB">
      <w:pPr>
        <w:contextualSpacing/>
      </w:pPr>
      <w:r>
        <w:rPr>
          <w:rStyle w:val="PAcProgramInText"/>
        </w:rPr>
        <w:t>ALTER TABLE location</w:t>
      </w:r>
      <w:r w:rsidR="00DC2FD4">
        <w:rPr>
          <w:rStyle w:val="PAcProgramInText"/>
        </w:rPr>
        <w:t xml:space="preserve"> </w:t>
      </w:r>
      <w:r>
        <w:rPr>
          <w:rStyle w:val="PAcProgramInText"/>
        </w:rPr>
        <w:t xml:space="preserve">ADD </w:t>
      </w:r>
      <w:proofErr w:type="gramStart"/>
      <w:r w:rsidR="00DC2FD4">
        <w:rPr>
          <w:rStyle w:val="PAcProgramInText"/>
        </w:rPr>
        <w:t>UNIQUE(</w:t>
      </w:r>
      <w:proofErr w:type="gramEnd"/>
      <w:r w:rsidR="00DC2FD4">
        <w:rPr>
          <w:rStyle w:val="PAcProgramInText"/>
        </w:rPr>
        <w:t>name)</w:t>
      </w:r>
    </w:p>
    <w:p w14:paraId="7966825F" w14:textId="47D3C9FB" w:rsidR="00DC2FD4" w:rsidRPr="00A17E2D" w:rsidRDefault="00DC2FD4" w:rsidP="00C822EB">
      <w:r>
        <w:rPr>
          <w:rStyle w:val="PAcProgramInText"/>
        </w:rPr>
        <w:t>;</w:t>
      </w:r>
    </w:p>
    <w:p w14:paraId="4D859E87" w14:textId="738E156D" w:rsidR="00A15B9D" w:rsidRDefault="00BF1DC8" w:rsidP="00AB4D48">
      <w:r>
        <w:t xml:space="preserve">Remember </w:t>
      </w:r>
      <w:r w:rsidR="00EA6556">
        <w:t>that</w:t>
      </w:r>
      <w:r>
        <w:t xml:space="preserve"> once the SQL has evaluated all these</w:t>
      </w:r>
      <w:r w:rsidR="00EA6556">
        <w:t>,</w:t>
      </w:r>
      <w:r>
        <w:t xml:space="preserve"> the table definitions will be the same; these alternative</w:t>
      </w:r>
      <w:r w:rsidR="0029210D">
        <w:t xml:space="preserve"> constructs </w:t>
      </w:r>
      <w:r>
        <w:t xml:space="preserve">are entirely for the </w:t>
      </w:r>
      <w:r w:rsidR="00EE363B">
        <w:t xml:space="preserve">benefit of the </w:t>
      </w:r>
      <w:r>
        <w:t xml:space="preserve">code developer and future </w:t>
      </w:r>
      <w:r w:rsidR="00BA2E6B">
        <w:t xml:space="preserve">code </w:t>
      </w:r>
      <w:r>
        <w:t>readers.</w:t>
      </w:r>
    </w:p>
    <w:p w14:paraId="465DAEE4" w14:textId="3B66BC4C" w:rsidR="00BF1DC8" w:rsidRDefault="00157298" w:rsidP="001E6360">
      <w:pPr>
        <w:pStyle w:val="Heading3"/>
      </w:pPr>
      <w:r>
        <w:t>2.</w:t>
      </w:r>
      <w:r w:rsidR="001E6360">
        <w:t>3.3</w:t>
      </w:r>
      <w:r>
        <w:t xml:space="preserve"> </w:t>
      </w:r>
      <w:r w:rsidR="00BF1DC8">
        <w:t xml:space="preserve">Feeds </w:t>
      </w:r>
      <w:r w:rsidR="001E6360">
        <w:t xml:space="preserve">and Classifies </w:t>
      </w:r>
      <w:r w:rsidR="00EE2771">
        <w:t>implemented</w:t>
      </w:r>
      <w:r w:rsidR="00BF1DC8">
        <w:t xml:space="preserve"> in SQL</w:t>
      </w:r>
    </w:p>
    <w:p w14:paraId="130B465C" w14:textId="69E40620" w:rsidR="004750ED" w:rsidRPr="004750ED" w:rsidRDefault="00EA6556" w:rsidP="00AB4D48">
      <w:r>
        <w:t>Figure 4 shows a larger fragment of the relational diagram that includes the Feeds</w:t>
      </w:r>
      <w:r w:rsidR="00E65A7E">
        <w:t>, Supervises</w:t>
      </w:r>
      <w:r>
        <w:t xml:space="preserve"> and Classifies relationships. </w:t>
      </w:r>
      <w:r w:rsidR="001E6360" w:rsidRPr="00EA6556">
        <w:t>Classifies</w:t>
      </w:r>
      <w:r w:rsidR="00E65A7E">
        <w:t xml:space="preserve"> and Supervises</w:t>
      </w:r>
      <w:r w:rsidR="001E6360" w:rsidRPr="00EA6556">
        <w:t xml:space="preserve"> </w:t>
      </w:r>
      <w:r w:rsidR="00E65A7E">
        <w:t>are</w:t>
      </w:r>
      <w:r w:rsidR="001E6360" w:rsidRPr="00EA6556">
        <w:t xml:space="preserve"> straightforward SQL translation</w:t>
      </w:r>
      <w:r w:rsidR="00E65A7E">
        <w:t>s</w:t>
      </w:r>
      <w:r>
        <w:t>,</w:t>
      </w:r>
      <w:r w:rsidR="001E6360" w:rsidRPr="00EA6556">
        <w:t xml:space="preserve"> while Feeds is a more interesting relationship to realise in SQL.</w:t>
      </w:r>
    </w:p>
    <w:p w14:paraId="63736314" w14:textId="6C269109" w:rsidR="004750ED" w:rsidRDefault="00E65A7E" w:rsidP="00246680">
      <w:r w:rsidRPr="00E65A7E">
        <w:rPr>
          <w:noProof/>
          <w:lang w:eastAsia="en-GB"/>
        </w:rPr>
        <w:lastRenderedPageBreak/>
        <w:drawing>
          <wp:inline distT="0" distB="0" distL="0" distR="0" wp14:anchorId="329EFEC3" wp14:editId="100B529D">
            <wp:extent cx="5731510" cy="6129421"/>
            <wp:effectExtent l="0" t="0" r="2540" b="5080"/>
            <wp:docPr id="2" name="Picture 2" descr="\\Penelope\mcsusers\Staff\kgw9\TM254\TM254 Updates for 2019J\Activities renewal 2019J\Activities Part 6\tm254_b2_p6_activity1_fig0004_201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elope\mcsusers\Staff\kgw9\TM254\TM254 Updates for 2019J\Activities renewal 2019J\Activities Part 6\tm254_b2_p6_activity1_fig0004_2019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29421"/>
                    </a:xfrm>
                    <a:prstGeom prst="rect">
                      <a:avLst/>
                    </a:prstGeom>
                    <a:noFill/>
                    <a:ln>
                      <a:noFill/>
                    </a:ln>
                  </pic:spPr>
                </pic:pic>
              </a:graphicData>
            </a:graphic>
          </wp:inline>
        </w:drawing>
      </w:r>
    </w:p>
    <w:p w14:paraId="37B0879B" w14:textId="61D74DF4" w:rsidR="00772293" w:rsidRDefault="00772293" w:rsidP="00772293">
      <w:pPr>
        <w:pStyle w:val="FCpFigureCaption"/>
      </w:pPr>
      <w:r>
        <w:t xml:space="preserve">Figure </w:t>
      </w:r>
      <w:proofErr w:type="gramStart"/>
      <w:r w:rsidR="004C7C0C">
        <w:t>4</w:t>
      </w:r>
      <w:r w:rsidR="00EA6556">
        <w:t>  </w:t>
      </w:r>
      <w:r>
        <w:t>Feeding</w:t>
      </w:r>
      <w:proofErr w:type="gramEnd"/>
      <w:r>
        <w:t xml:space="preserve"> Time relational model fragment</w:t>
      </w:r>
    </w:p>
    <w:p w14:paraId="5CACD892" w14:textId="788CE31B" w:rsidR="00ED582D" w:rsidRDefault="007D3F6E" w:rsidP="00AB4D48">
      <w:r w:rsidRPr="00EA6556">
        <w:t xml:space="preserve">The </w:t>
      </w:r>
      <w:r w:rsidR="00ED582D" w:rsidRPr="00EA6556">
        <w:t xml:space="preserve">Feeds and </w:t>
      </w:r>
      <w:proofErr w:type="spellStart"/>
      <w:r w:rsidR="00ED582D" w:rsidRPr="00EA6556">
        <w:t>FeedingSession</w:t>
      </w:r>
      <w:proofErr w:type="spellEnd"/>
      <w:r w:rsidR="00ED582D" w:rsidRPr="00EA6556">
        <w:t xml:space="preserve"> </w:t>
      </w:r>
      <w:r w:rsidRPr="00EA6556">
        <w:t>relations have circ</w:t>
      </w:r>
      <w:r w:rsidR="007F6C71" w:rsidRPr="00EA6556">
        <w:t xml:space="preserve">ular constraints between them. </w:t>
      </w:r>
      <w:proofErr w:type="spellStart"/>
      <w:r w:rsidRPr="00EA6556">
        <w:t>Feeding</w:t>
      </w:r>
      <w:r w:rsidR="00EA6556">
        <w:t>S</w:t>
      </w:r>
      <w:r w:rsidRPr="00EA6556">
        <w:t>ession</w:t>
      </w:r>
      <w:proofErr w:type="spellEnd"/>
      <w:r w:rsidRPr="00EA6556">
        <w:t xml:space="preserve"> contains a constraint to enforce the mandatory participation and refers to Feeds, while Feeds contains a foreign key </w:t>
      </w:r>
      <w:r w:rsidR="00EA6556">
        <w:t xml:space="preserve">that </w:t>
      </w:r>
      <w:r w:rsidRPr="00EA6556">
        <w:t>referenc</w:t>
      </w:r>
      <w:r w:rsidR="00EA6556">
        <w:t>es</w:t>
      </w:r>
      <w:r w:rsidRPr="00EA6556">
        <w:t xml:space="preserve"> </w:t>
      </w:r>
      <w:proofErr w:type="spellStart"/>
      <w:r w:rsidRPr="00EA6556">
        <w:t>FeedingSession</w:t>
      </w:r>
      <w:proofErr w:type="spellEnd"/>
      <w:r w:rsidR="007F6C71" w:rsidRPr="00EA6556">
        <w:t xml:space="preserve">. </w:t>
      </w:r>
      <w:r w:rsidRPr="00EA6556">
        <w:t>As w</w:t>
      </w:r>
      <w:r>
        <w:t>e saw in Part</w:t>
      </w:r>
      <w:r w:rsidR="00EA6556">
        <w:t> </w:t>
      </w:r>
      <w:r>
        <w:t xml:space="preserve">6, this requires </w:t>
      </w:r>
      <w:r w:rsidR="00ED582D" w:rsidRPr="00356F2C">
        <w:t xml:space="preserve">the </w:t>
      </w:r>
      <w:r>
        <w:t xml:space="preserve">partial definition of one of the tables without one of the problematic constraints to break the circle of constraints, then the use of </w:t>
      </w:r>
      <w:r w:rsidR="00ED582D" w:rsidRPr="001E6360">
        <w:rPr>
          <w:rStyle w:val="PAcProgramInText"/>
        </w:rPr>
        <w:t>ALTER TABLE</w:t>
      </w:r>
      <w:r w:rsidR="00ED582D" w:rsidRPr="00356F2C">
        <w:t xml:space="preserve"> </w:t>
      </w:r>
      <w:r>
        <w:t>to add that constraint in ord</w:t>
      </w:r>
      <w:r w:rsidR="007F6C71">
        <w:t>er to fully define both tables.</w:t>
      </w:r>
    </w:p>
    <w:p w14:paraId="4BBA34AE" w14:textId="4FF177D9" w:rsidR="007D3F6E" w:rsidRDefault="007D3F6E" w:rsidP="00AB4D48">
      <w:r>
        <w:t xml:space="preserve">So, to realise the fragment of the full relational model </w:t>
      </w:r>
      <w:r w:rsidR="005E4D36">
        <w:t xml:space="preserve">shown in Figure 4 </w:t>
      </w:r>
      <w:r>
        <w:t xml:space="preserve">(assuming </w:t>
      </w:r>
      <w:r w:rsidR="005E4D36">
        <w:t xml:space="preserve">that </w:t>
      </w:r>
      <w:r>
        <w:t>domains have been defined as before</w:t>
      </w:r>
      <w:r w:rsidR="001E6360">
        <w:t>)</w:t>
      </w:r>
      <w:r w:rsidR="005E4D36">
        <w:t>,</w:t>
      </w:r>
      <w:r>
        <w:t xml:space="preserve"> we need first to consider the order in which</w:t>
      </w:r>
      <w:r w:rsidR="00495898">
        <w:t xml:space="preserve"> the tables can be created (or the constraints added to the basic tables if using the second approach to developing the SQL).</w:t>
      </w:r>
    </w:p>
    <w:p w14:paraId="7014CEDD" w14:textId="24DA4861" w:rsidR="007D3F6E" w:rsidRDefault="00495898" w:rsidP="00AB4D48">
      <w:r w:rsidRPr="00970287">
        <w:rPr>
          <w:spacing w:val="-2"/>
        </w:rPr>
        <w:lastRenderedPageBreak/>
        <w:t>In this fragment</w:t>
      </w:r>
      <w:r w:rsidR="001E6360" w:rsidRPr="00970287">
        <w:rPr>
          <w:spacing w:val="-2"/>
        </w:rPr>
        <w:t>,</w:t>
      </w:r>
      <w:r w:rsidR="007D3F6E" w:rsidRPr="00970287">
        <w:rPr>
          <w:spacing w:val="-2"/>
        </w:rPr>
        <w:t xml:space="preserve"> </w:t>
      </w:r>
      <w:proofErr w:type="spellStart"/>
      <w:r w:rsidR="007D3F6E" w:rsidRPr="00970287">
        <w:rPr>
          <w:spacing w:val="-2"/>
        </w:rPr>
        <w:t>FeedingSession</w:t>
      </w:r>
      <w:proofErr w:type="spellEnd"/>
      <w:r w:rsidR="007D3F6E" w:rsidRPr="00970287">
        <w:rPr>
          <w:spacing w:val="-2"/>
        </w:rPr>
        <w:t xml:space="preserve"> refers to Location, so Location must be defined before </w:t>
      </w:r>
      <w:proofErr w:type="spellStart"/>
      <w:r w:rsidR="007D3F6E" w:rsidRPr="00970287">
        <w:rPr>
          <w:spacing w:val="-2"/>
        </w:rPr>
        <w:t>FeedingSession</w:t>
      </w:r>
      <w:proofErr w:type="spellEnd"/>
      <w:r w:rsidR="007F6C71" w:rsidRPr="00970287">
        <w:rPr>
          <w:spacing w:val="-2"/>
        </w:rPr>
        <w:t xml:space="preserve">. </w:t>
      </w:r>
      <w:r w:rsidR="007D3F6E" w:rsidRPr="00EA6556">
        <w:t xml:space="preserve">Animal refers to </w:t>
      </w:r>
      <w:proofErr w:type="spellStart"/>
      <w:r w:rsidR="007D3F6E" w:rsidRPr="00EA6556">
        <w:t>AnimalBreed</w:t>
      </w:r>
      <w:proofErr w:type="spellEnd"/>
      <w:r w:rsidR="007D3F6E" w:rsidRPr="00EA6556">
        <w:t xml:space="preserve">, so </w:t>
      </w:r>
      <w:proofErr w:type="spellStart"/>
      <w:r w:rsidR="007D3F6E" w:rsidRPr="00EA6556">
        <w:t>AnimalBreed</w:t>
      </w:r>
      <w:proofErr w:type="spellEnd"/>
      <w:r w:rsidR="007D3F6E" w:rsidRPr="00EA6556">
        <w:t xml:space="preserve"> must be defined before Animal.</w:t>
      </w:r>
      <w:r w:rsidRPr="00EA6556">
        <w:t xml:space="preserve"> Animal must be defined before Feeds</w:t>
      </w:r>
      <w:r w:rsidR="005E4D36">
        <w:t>,</w:t>
      </w:r>
      <w:r w:rsidRPr="00EA6556">
        <w:t xml:space="preserve"> as Feeds refers to Animal. Finally</w:t>
      </w:r>
      <w:r w:rsidR="005E4D36">
        <w:t>,</w:t>
      </w:r>
      <w:r w:rsidRPr="00EA6556">
        <w:t xml:space="preserve"> we have the circular constraints between Feeds and </w:t>
      </w:r>
      <w:proofErr w:type="spellStart"/>
      <w:r w:rsidRPr="00EA6556">
        <w:t>FeedingSession</w:t>
      </w:r>
      <w:proofErr w:type="spellEnd"/>
      <w:r w:rsidRPr="00EA6556">
        <w:t xml:space="preserve"> – so we can choose one to implement first (Feeds) without the problem constraint, define the other table (</w:t>
      </w:r>
      <w:proofErr w:type="spellStart"/>
      <w:r w:rsidRPr="00EA6556">
        <w:t>FeedingSession</w:t>
      </w:r>
      <w:proofErr w:type="spellEnd"/>
      <w:r w:rsidRPr="00EA6556">
        <w:t>) and then add the missing con</w:t>
      </w:r>
      <w:r>
        <w:t>straint.</w:t>
      </w:r>
    </w:p>
    <w:p w14:paraId="7D8D5D75" w14:textId="1DBB92BF" w:rsidR="001E6360" w:rsidRDefault="00495898" w:rsidP="00AB4D48">
      <w:r>
        <w:t>From the above dependencies</w:t>
      </w:r>
      <w:r w:rsidR="005E4D36">
        <w:t>,</w:t>
      </w:r>
      <w:r>
        <w:t xml:space="preserve"> I cho</w:t>
      </w:r>
      <w:r w:rsidR="007F6C71">
        <w:t>se the implementation ord</w:t>
      </w:r>
      <w:r w:rsidR="007F6C71" w:rsidRPr="005E4D36">
        <w:t xml:space="preserve">er as </w:t>
      </w:r>
      <w:r w:rsidRPr="005E4D36">
        <w:t xml:space="preserve">Location, </w:t>
      </w:r>
      <w:proofErr w:type="spellStart"/>
      <w:r w:rsidRPr="005E4D36">
        <w:t>AnimalBreed</w:t>
      </w:r>
      <w:proofErr w:type="spellEnd"/>
      <w:r w:rsidRPr="005E4D36">
        <w:t>, Animal, Feeds</w:t>
      </w:r>
      <w:r w:rsidR="005E4D36">
        <w:t>,</w:t>
      </w:r>
      <w:r w:rsidRPr="005E4D36">
        <w:t xml:space="preserve"> </w:t>
      </w:r>
      <w:proofErr w:type="spellStart"/>
      <w:r w:rsidRPr="005E4D36">
        <w:t>FeedingSession</w:t>
      </w:r>
      <w:proofErr w:type="spellEnd"/>
      <w:r w:rsidR="007F6C71" w:rsidRPr="005E4D36">
        <w:t>, and the code lo</w:t>
      </w:r>
      <w:r w:rsidR="007F6C71">
        <w:t>oks like:</w:t>
      </w:r>
    </w:p>
    <w:p w14:paraId="1E59D518" w14:textId="77777777" w:rsidR="00E65A7E" w:rsidRDefault="00E65A7E" w:rsidP="00ED582D">
      <w:pPr>
        <w:contextualSpacing/>
        <w:rPr>
          <w:rStyle w:val="PAcProgramInText"/>
        </w:rPr>
      </w:pPr>
    </w:p>
    <w:p w14:paraId="6DFD3EDD" w14:textId="5A4DF8EC" w:rsidR="00ED582D" w:rsidRPr="00A17E2D" w:rsidRDefault="00ED582D" w:rsidP="00ED582D">
      <w:pPr>
        <w:contextualSpacing/>
      </w:pPr>
      <w:r w:rsidRPr="00F7508B">
        <w:rPr>
          <w:rStyle w:val="PAcProgramInText"/>
        </w:rPr>
        <w:t xml:space="preserve">CREATE TABLE </w:t>
      </w:r>
      <w:proofErr w:type="gramStart"/>
      <w:r w:rsidR="00362F1B">
        <w:rPr>
          <w:rStyle w:val="PAcProgramInText"/>
        </w:rPr>
        <w:t>l</w:t>
      </w:r>
      <w:r w:rsidR="005E4D36">
        <w:rPr>
          <w:rStyle w:val="PAcProgramInText"/>
        </w:rPr>
        <w:t>ocation</w:t>
      </w:r>
      <w:r w:rsidRPr="00F7508B">
        <w:rPr>
          <w:rStyle w:val="PAcProgramInText"/>
        </w:rPr>
        <w:t>(</w:t>
      </w:r>
      <w:proofErr w:type="gramEnd"/>
    </w:p>
    <w:p w14:paraId="27619EB8" w14:textId="1B5EEF30" w:rsidR="00ED582D" w:rsidRPr="00A17E2D" w:rsidRDefault="00A17E2D" w:rsidP="00A17E2D">
      <w:pPr>
        <w:contextualSpacing/>
      </w:pPr>
      <w:r>
        <w:rPr>
          <w:rStyle w:val="PAcProgramInText"/>
        </w:rPr>
        <w:t xml:space="preserve">    </w:t>
      </w:r>
      <w:proofErr w:type="spellStart"/>
      <w:r>
        <w:rPr>
          <w:rStyle w:val="PAcProgramInText"/>
        </w:rPr>
        <w:t>locationcode</w:t>
      </w:r>
      <w:proofErr w:type="spellEnd"/>
      <w:r>
        <w:rPr>
          <w:rStyle w:val="PAcProgramInText"/>
        </w:rPr>
        <w:t xml:space="preserve"> </w:t>
      </w:r>
      <w:proofErr w:type="spellStart"/>
      <w:r>
        <w:rPr>
          <w:rStyle w:val="PAcProgramInText"/>
        </w:rPr>
        <w:t>LocCodes</w:t>
      </w:r>
      <w:proofErr w:type="spellEnd"/>
      <w:r>
        <w:rPr>
          <w:rStyle w:val="PAcProgramInText"/>
        </w:rPr>
        <w:t>,</w:t>
      </w:r>
    </w:p>
    <w:p w14:paraId="6712CB30" w14:textId="33475B39" w:rsidR="00ED582D" w:rsidRPr="00A17E2D" w:rsidRDefault="00362F1B" w:rsidP="00ED582D">
      <w:pPr>
        <w:contextualSpacing/>
      </w:pPr>
      <w:r>
        <w:rPr>
          <w:rStyle w:val="PAcProgramInText"/>
        </w:rPr>
        <w:t>P</w:t>
      </w:r>
      <w:r w:rsidR="00ED582D" w:rsidRPr="00F7508B">
        <w:rPr>
          <w:rStyle w:val="PAcProgramInText"/>
        </w:rPr>
        <w:t xml:space="preserve">RIMARY KEY </w:t>
      </w:r>
      <w:r w:rsidR="00A80E7C" w:rsidRPr="00F7508B">
        <w:rPr>
          <w:rStyle w:val="PAcProgramInText"/>
        </w:rPr>
        <w:t>(</w:t>
      </w:r>
      <w:proofErr w:type="spellStart"/>
      <w:r w:rsidR="00ED582D" w:rsidRPr="00F7508B">
        <w:rPr>
          <w:rStyle w:val="PAcProgramInText"/>
        </w:rPr>
        <w:t>locationcode</w:t>
      </w:r>
      <w:proofErr w:type="spellEnd"/>
      <w:r w:rsidR="00A80E7C" w:rsidRPr="00F7508B">
        <w:rPr>
          <w:rStyle w:val="PAcProgramInText"/>
        </w:rPr>
        <w:t>)</w:t>
      </w:r>
      <w:r w:rsidR="00ED582D" w:rsidRPr="00F7508B">
        <w:rPr>
          <w:rStyle w:val="PAcProgramInText"/>
        </w:rPr>
        <w:t>,</w:t>
      </w:r>
    </w:p>
    <w:p w14:paraId="5709E22D" w14:textId="240AD2E4" w:rsidR="00ED582D" w:rsidRPr="00A17E2D" w:rsidRDefault="00A17E2D" w:rsidP="00A17E2D">
      <w:pPr>
        <w:contextualSpacing/>
      </w:pPr>
      <w:r>
        <w:rPr>
          <w:rStyle w:val="PAcProgramInText"/>
        </w:rPr>
        <w:t xml:space="preserve">    </w:t>
      </w:r>
      <w:r w:rsidR="00362F1B">
        <w:rPr>
          <w:rStyle w:val="PAcProgramInText"/>
        </w:rPr>
        <w:t>n</w:t>
      </w:r>
      <w:r>
        <w:rPr>
          <w:rStyle w:val="PAcProgramInText"/>
        </w:rPr>
        <w:t xml:space="preserve">ame </w:t>
      </w:r>
      <w:proofErr w:type="spellStart"/>
      <w:r>
        <w:rPr>
          <w:rStyle w:val="PAcProgramInText"/>
        </w:rPr>
        <w:t>LocNames</w:t>
      </w:r>
      <w:proofErr w:type="spellEnd"/>
      <w:r>
        <w:rPr>
          <w:rStyle w:val="PAcProgramInText"/>
        </w:rPr>
        <w:t>,</w:t>
      </w:r>
    </w:p>
    <w:p w14:paraId="3136CE36" w14:textId="4E492F1F" w:rsidR="00ED582D" w:rsidRPr="00A17E2D" w:rsidRDefault="00A17E2D" w:rsidP="00A17E2D">
      <w:pPr>
        <w:contextualSpacing/>
      </w:pPr>
      <w:r>
        <w:rPr>
          <w:rStyle w:val="PAcProgramInText"/>
        </w:rPr>
        <w:t xml:space="preserve">    </w:t>
      </w:r>
      <w:r w:rsidR="00362F1B">
        <w:rPr>
          <w:rStyle w:val="PAcProgramInText"/>
        </w:rPr>
        <w:t>a</w:t>
      </w:r>
      <w:r w:rsidR="00ED582D" w:rsidRPr="00F7508B">
        <w:rPr>
          <w:rStyle w:val="PAcProgramInText"/>
        </w:rPr>
        <w:t xml:space="preserve">rea </w:t>
      </w:r>
      <w:proofErr w:type="spellStart"/>
      <w:r w:rsidR="00ED582D" w:rsidRPr="00F7508B">
        <w:rPr>
          <w:rStyle w:val="PAcProgramInText"/>
        </w:rPr>
        <w:t>AreaDomain</w:t>
      </w:r>
      <w:proofErr w:type="spellEnd"/>
      <w:r w:rsidR="00ED582D" w:rsidRPr="00F7508B">
        <w:rPr>
          <w:rStyle w:val="PAcProgramInText"/>
        </w:rPr>
        <w:t>,</w:t>
      </w:r>
    </w:p>
    <w:p w14:paraId="1E91BCBE" w14:textId="68A19E3D" w:rsidR="00ED582D" w:rsidRPr="00A17E2D" w:rsidRDefault="00A17E2D" w:rsidP="00A17E2D">
      <w:pPr>
        <w:contextualSpacing/>
      </w:pPr>
      <w:r>
        <w:rPr>
          <w:rStyle w:val="PAcProgramInText"/>
        </w:rPr>
        <w:t xml:space="preserve">    </w:t>
      </w:r>
      <w:r w:rsidR="00362F1B">
        <w:rPr>
          <w:rStyle w:val="PAcProgramInText"/>
        </w:rPr>
        <w:t>c</w:t>
      </w:r>
      <w:r w:rsidR="00ED582D" w:rsidRPr="00F7508B">
        <w:rPr>
          <w:rStyle w:val="PAcProgramInText"/>
        </w:rPr>
        <w:t xml:space="preserve">overed </w:t>
      </w:r>
      <w:proofErr w:type="spellStart"/>
      <w:r w:rsidR="00ED582D" w:rsidRPr="00F7508B">
        <w:rPr>
          <w:rStyle w:val="PAcProgramInText"/>
        </w:rPr>
        <w:t>YesNo</w:t>
      </w:r>
      <w:proofErr w:type="spellEnd"/>
      <w:r w:rsidR="00ED582D" w:rsidRPr="00F7508B">
        <w:rPr>
          <w:rStyle w:val="PAcProgramInText"/>
        </w:rPr>
        <w:t>,</w:t>
      </w:r>
    </w:p>
    <w:p w14:paraId="580297AB" w14:textId="1B406C2B" w:rsidR="00ED582D" w:rsidRPr="00A17E2D" w:rsidRDefault="00A17E2D" w:rsidP="00A17E2D">
      <w:pPr>
        <w:contextualSpacing/>
      </w:pPr>
      <w:r>
        <w:rPr>
          <w:rStyle w:val="PAcProgramInText"/>
        </w:rPr>
        <w:t xml:space="preserve">    </w:t>
      </w:r>
      <w:r w:rsidR="00362F1B">
        <w:rPr>
          <w:rStyle w:val="PAcProgramInText"/>
        </w:rPr>
        <w:t>h</w:t>
      </w:r>
      <w:r w:rsidR="00ED582D" w:rsidRPr="00F7508B">
        <w:rPr>
          <w:rStyle w:val="PAcProgramInText"/>
        </w:rPr>
        <w:t xml:space="preserve">ardstand </w:t>
      </w:r>
      <w:proofErr w:type="spellStart"/>
      <w:r w:rsidR="00ED582D" w:rsidRPr="00F7508B">
        <w:rPr>
          <w:rStyle w:val="PAcProgramInText"/>
        </w:rPr>
        <w:t>YesNo</w:t>
      </w:r>
      <w:proofErr w:type="spellEnd"/>
      <w:r w:rsidR="00ED582D" w:rsidRPr="00F7508B">
        <w:rPr>
          <w:rStyle w:val="PAcProgramInText"/>
        </w:rPr>
        <w:t>,</w:t>
      </w:r>
    </w:p>
    <w:p w14:paraId="7681625F" w14:textId="0BC1B36A" w:rsidR="00ED582D" w:rsidRPr="00A17E2D" w:rsidRDefault="00ED582D" w:rsidP="00ED582D">
      <w:pPr>
        <w:contextualSpacing/>
      </w:pPr>
      <w:proofErr w:type="gramStart"/>
      <w:r w:rsidRPr="00F7508B">
        <w:rPr>
          <w:rStyle w:val="PAcProgramInText"/>
        </w:rPr>
        <w:t>UNIQUE(</w:t>
      </w:r>
      <w:proofErr w:type="gramEnd"/>
      <w:r w:rsidR="00362F1B">
        <w:rPr>
          <w:rStyle w:val="PAcProgramInText"/>
        </w:rPr>
        <w:t>n</w:t>
      </w:r>
      <w:r w:rsidR="005E4D36">
        <w:rPr>
          <w:rStyle w:val="PAcProgramInText"/>
        </w:rPr>
        <w:t>ame) -- location.n</w:t>
      </w:r>
      <w:r w:rsidRPr="00F7508B">
        <w:rPr>
          <w:rStyle w:val="PAcProgramInText"/>
        </w:rPr>
        <w:t>ame ha</w:t>
      </w:r>
      <w:r w:rsidR="001E5559" w:rsidRPr="00F7508B">
        <w:rPr>
          <w:rStyle w:val="PAcProgramInText"/>
        </w:rPr>
        <w:t>s</w:t>
      </w:r>
      <w:r w:rsidRPr="00F7508B">
        <w:rPr>
          <w:rStyle w:val="PAcProgramInText"/>
        </w:rPr>
        <w:t xml:space="preserve"> a general constraint</w:t>
      </w:r>
    </w:p>
    <w:p w14:paraId="5CA7BBE3" w14:textId="77777777" w:rsidR="00ED582D" w:rsidRDefault="00ED582D" w:rsidP="00ED582D">
      <w:pPr>
        <w:rPr>
          <w:rStyle w:val="PAcProgramInText"/>
        </w:rPr>
      </w:pPr>
      <w:r w:rsidRPr="00F7508B">
        <w:rPr>
          <w:rStyle w:val="PAcProgramInText"/>
        </w:rPr>
        <w:t>);</w:t>
      </w:r>
    </w:p>
    <w:p w14:paraId="1D6D02A4" w14:textId="77777777" w:rsidR="00E65A7E" w:rsidRDefault="00E65A7E" w:rsidP="00ED582D"/>
    <w:p w14:paraId="69B0220D" w14:textId="77777777" w:rsidR="00E65A7E" w:rsidRPr="00E65A7E" w:rsidRDefault="00E65A7E" w:rsidP="00E65A7E">
      <w:pPr>
        <w:contextualSpacing/>
        <w:rPr>
          <w:rStyle w:val="PAcProgramInText"/>
        </w:rPr>
      </w:pPr>
      <w:r w:rsidRPr="00E65A7E">
        <w:rPr>
          <w:rStyle w:val="PAcProgramInText"/>
        </w:rPr>
        <w:t xml:space="preserve">CREATE TABLE </w:t>
      </w:r>
      <w:proofErr w:type="spellStart"/>
      <w:r w:rsidRPr="00E65A7E">
        <w:rPr>
          <w:rStyle w:val="PAcProgramInText"/>
        </w:rPr>
        <w:t>staffmember</w:t>
      </w:r>
      <w:proofErr w:type="spellEnd"/>
      <w:r w:rsidRPr="00E65A7E">
        <w:rPr>
          <w:rStyle w:val="PAcProgramInText"/>
        </w:rPr>
        <w:t xml:space="preserve"> (</w:t>
      </w:r>
    </w:p>
    <w:p w14:paraId="2517358D" w14:textId="77777777" w:rsidR="00E65A7E" w:rsidRPr="00E65A7E" w:rsidRDefault="00E65A7E" w:rsidP="00E65A7E">
      <w:pPr>
        <w:contextualSpacing/>
        <w:rPr>
          <w:rStyle w:val="PAcProgramInText"/>
        </w:rPr>
      </w:pPr>
      <w:r w:rsidRPr="00E65A7E">
        <w:rPr>
          <w:rStyle w:val="PAcProgramInText"/>
        </w:rPr>
        <w:t xml:space="preserve">   </w:t>
      </w:r>
      <w:proofErr w:type="spellStart"/>
      <w:r w:rsidRPr="00E65A7E">
        <w:rPr>
          <w:rStyle w:val="PAcProgramInText"/>
        </w:rPr>
        <w:t>employeeID</w:t>
      </w:r>
      <w:proofErr w:type="spellEnd"/>
      <w:r w:rsidRPr="00E65A7E">
        <w:rPr>
          <w:rStyle w:val="PAcProgramInText"/>
        </w:rPr>
        <w:t xml:space="preserve"> </w:t>
      </w:r>
      <w:proofErr w:type="spellStart"/>
      <w:r w:rsidRPr="00E65A7E">
        <w:rPr>
          <w:rStyle w:val="PAcProgramInText"/>
        </w:rPr>
        <w:t>EmpIDs</w:t>
      </w:r>
      <w:proofErr w:type="spellEnd"/>
      <w:r w:rsidRPr="00E65A7E">
        <w:rPr>
          <w:rStyle w:val="PAcProgramInText"/>
        </w:rPr>
        <w:t xml:space="preserve">, </w:t>
      </w:r>
    </w:p>
    <w:p w14:paraId="066E1A1F" w14:textId="0B70EB34" w:rsidR="00E65A7E" w:rsidRPr="00E65A7E" w:rsidRDefault="00E65A7E" w:rsidP="00E65A7E">
      <w:pPr>
        <w:contextualSpacing/>
        <w:rPr>
          <w:rStyle w:val="PAcProgramInText"/>
        </w:rPr>
      </w:pPr>
      <w:r w:rsidRPr="00E65A7E">
        <w:rPr>
          <w:rStyle w:val="PAcProgramInText"/>
        </w:rPr>
        <w:t>PRIMARY KEY (</w:t>
      </w:r>
      <w:proofErr w:type="spellStart"/>
      <w:r w:rsidRPr="00E65A7E">
        <w:rPr>
          <w:rStyle w:val="PAcProgramInText"/>
        </w:rPr>
        <w:t>employeeID</w:t>
      </w:r>
      <w:proofErr w:type="spellEnd"/>
      <w:r w:rsidRPr="00E65A7E">
        <w:rPr>
          <w:rStyle w:val="PAcProgramInText"/>
        </w:rPr>
        <w:t>),</w:t>
      </w:r>
    </w:p>
    <w:p w14:paraId="48ECDE12" w14:textId="77777777" w:rsidR="00E65A7E" w:rsidRPr="00E65A7E" w:rsidRDefault="00E65A7E" w:rsidP="00E65A7E">
      <w:pPr>
        <w:contextualSpacing/>
        <w:rPr>
          <w:rStyle w:val="PAcProgramInText"/>
        </w:rPr>
      </w:pPr>
      <w:r w:rsidRPr="00E65A7E">
        <w:rPr>
          <w:rStyle w:val="PAcProgramInText"/>
        </w:rPr>
        <w:t xml:space="preserve">   name </w:t>
      </w:r>
      <w:proofErr w:type="spellStart"/>
      <w:r w:rsidRPr="00E65A7E">
        <w:rPr>
          <w:rStyle w:val="PAcProgramInText"/>
        </w:rPr>
        <w:t>PersonNames</w:t>
      </w:r>
      <w:proofErr w:type="spellEnd"/>
    </w:p>
    <w:p w14:paraId="562B2540" w14:textId="421024F7" w:rsidR="00E65A7E" w:rsidRPr="00E65A7E" w:rsidRDefault="00E65A7E" w:rsidP="00E65A7E">
      <w:pPr>
        <w:contextualSpacing/>
        <w:rPr>
          <w:rStyle w:val="PAcProgramInText"/>
        </w:rPr>
      </w:pPr>
      <w:r w:rsidRPr="00E65A7E">
        <w:rPr>
          <w:rStyle w:val="PAcProgramInText"/>
        </w:rPr>
        <w:t xml:space="preserve">   );</w:t>
      </w:r>
    </w:p>
    <w:p w14:paraId="6CA6CD9E" w14:textId="77777777" w:rsidR="00E65A7E" w:rsidRPr="00A17E2D" w:rsidRDefault="00E65A7E" w:rsidP="00ED582D"/>
    <w:p w14:paraId="0E350893" w14:textId="7A0F36D0" w:rsidR="00ED582D" w:rsidRPr="00A17E2D" w:rsidRDefault="00ED582D" w:rsidP="00ED582D">
      <w:pPr>
        <w:contextualSpacing/>
      </w:pPr>
      <w:r w:rsidRPr="00F7508B">
        <w:rPr>
          <w:rStyle w:val="PAcProgramInText"/>
        </w:rPr>
        <w:t xml:space="preserve">CREATE TABLE </w:t>
      </w:r>
      <w:proofErr w:type="spellStart"/>
      <w:proofErr w:type="gramStart"/>
      <w:r w:rsidR="00362F1B">
        <w:rPr>
          <w:rStyle w:val="PAcProgramInText"/>
        </w:rPr>
        <w:t>a</w:t>
      </w:r>
      <w:r w:rsidR="005E4D36">
        <w:rPr>
          <w:rStyle w:val="PAcProgramInText"/>
        </w:rPr>
        <w:t>nimalbreed</w:t>
      </w:r>
      <w:proofErr w:type="spellEnd"/>
      <w:r w:rsidRPr="00F7508B">
        <w:rPr>
          <w:rStyle w:val="PAcProgramInText"/>
        </w:rPr>
        <w:t>(</w:t>
      </w:r>
      <w:proofErr w:type="gramEnd"/>
    </w:p>
    <w:p w14:paraId="2396A67A" w14:textId="2CF305CF" w:rsidR="00ED582D" w:rsidRPr="00A17E2D" w:rsidRDefault="00A17E2D" w:rsidP="00ED582D">
      <w:pPr>
        <w:contextualSpacing/>
      </w:pPr>
      <w:r>
        <w:rPr>
          <w:rStyle w:val="PAcProgramInText"/>
        </w:rPr>
        <w:t xml:space="preserve">    </w:t>
      </w:r>
      <w:r w:rsidR="00362F1B">
        <w:rPr>
          <w:rStyle w:val="PAcProgramInText"/>
        </w:rPr>
        <w:t>b</w:t>
      </w:r>
      <w:r w:rsidR="00ED582D" w:rsidRPr="00F7508B">
        <w:rPr>
          <w:rStyle w:val="PAcProgramInText"/>
        </w:rPr>
        <w:t xml:space="preserve">reed </w:t>
      </w:r>
      <w:proofErr w:type="spellStart"/>
      <w:r w:rsidR="00ED582D" w:rsidRPr="00F7508B">
        <w:rPr>
          <w:rStyle w:val="PAcProgramInText"/>
        </w:rPr>
        <w:t>BreedNames</w:t>
      </w:r>
      <w:proofErr w:type="spellEnd"/>
      <w:r w:rsidR="00ED582D" w:rsidRPr="00F7508B">
        <w:rPr>
          <w:rStyle w:val="PAcProgramInText"/>
        </w:rPr>
        <w:t>,</w:t>
      </w:r>
    </w:p>
    <w:p w14:paraId="657D5D33" w14:textId="353C1169" w:rsidR="00ED582D" w:rsidRPr="00A17E2D" w:rsidRDefault="00ED582D" w:rsidP="00ED582D">
      <w:pPr>
        <w:contextualSpacing/>
      </w:pPr>
      <w:r w:rsidRPr="00F7508B">
        <w:rPr>
          <w:rStyle w:val="PAcProgramInText"/>
        </w:rPr>
        <w:t>PRIMARY KEY (breed),</w:t>
      </w:r>
    </w:p>
    <w:p w14:paraId="156D674A" w14:textId="0B17AB00" w:rsidR="00ED582D" w:rsidRPr="00A17E2D" w:rsidRDefault="00A17E2D" w:rsidP="00ED582D">
      <w:pPr>
        <w:contextualSpacing/>
      </w:pPr>
      <w:r>
        <w:rPr>
          <w:rStyle w:val="PAcProgramInText"/>
        </w:rPr>
        <w:t xml:space="preserve">    </w:t>
      </w:r>
      <w:proofErr w:type="spellStart"/>
      <w:r w:rsidR="00362F1B">
        <w:rPr>
          <w:rStyle w:val="PAcProgramInText"/>
        </w:rPr>
        <w:t>commonname</w:t>
      </w:r>
      <w:proofErr w:type="spellEnd"/>
      <w:r w:rsidR="00ED582D" w:rsidRPr="00F7508B">
        <w:rPr>
          <w:rStyle w:val="PAcProgramInText"/>
        </w:rPr>
        <w:t xml:space="preserve"> </w:t>
      </w:r>
      <w:proofErr w:type="spellStart"/>
      <w:r w:rsidR="00ED582D" w:rsidRPr="00F7508B">
        <w:rPr>
          <w:rStyle w:val="PAcProgramInText"/>
        </w:rPr>
        <w:t>FreeText</w:t>
      </w:r>
      <w:proofErr w:type="spellEnd"/>
      <w:r w:rsidR="00ED582D" w:rsidRPr="00F7508B">
        <w:rPr>
          <w:rStyle w:val="PAcProgramInText"/>
        </w:rPr>
        <w:t>,</w:t>
      </w:r>
    </w:p>
    <w:p w14:paraId="21203BBB" w14:textId="0AE20F3A" w:rsidR="00ED582D" w:rsidRPr="00A17E2D" w:rsidRDefault="00A17E2D" w:rsidP="00ED582D">
      <w:pPr>
        <w:contextualSpacing/>
      </w:pPr>
      <w:r>
        <w:rPr>
          <w:rStyle w:val="PAcProgramInText"/>
        </w:rPr>
        <w:t xml:space="preserve">    </w:t>
      </w:r>
      <w:r w:rsidR="00362F1B">
        <w:rPr>
          <w:rStyle w:val="PAcProgramInText"/>
        </w:rPr>
        <w:t>l</w:t>
      </w:r>
      <w:r w:rsidR="00ED582D" w:rsidRPr="00F7508B">
        <w:rPr>
          <w:rStyle w:val="PAcProgramInText"/>
        </w:rPr>
        <w:t>ifespan Lifespans,</w:t>
      </w:r>
    </w:p>
    <w:p w14:paraId="6CA03119" w14:textId="621FB990" w:rsidR="00ED582D" w:rsidRPr="00A17E2D" w:rsidRDefault="00A17E2D" w:rsidP="00ED582D">
      <w:pPr>
        <w:contextualSpacing/>
      </w:pPr>
      <w:r>
        <w:rPr>
          <w:rStyle w:val="PAcProgramInText"/>
        </w:rPr>
        <w:t xml:space="preserve">    </w:t>
      </w:r>
      <w:proofErr w:type="spellStart"/>
      <w:r w:rsidR="00362F1B">
        <w:rPr>
          <w:rStyle w:val="PAcProgramInText"/>
        </w:rPr>
        <w:t>a</w:t>
      </w:r>
      <w:r w:rsidR="00ED582D" w:rsidRPr="00F7508B">
        <w:rPr>
          <w:rStyle w:val="PAcProgramInText"/>
        </w:rPr>
        <w:t>verageheight</w:t>
      </w:r>
      <w:proofErr w:type="spellEnd"/>
      <w:r w:rsidR="00ED582D" w:rsidRPr="00F7508B">
        <w:rPr>
          <w:rStyle w:val="PAcProgramInText"/>
        </w:rPr>
        <w:t xml:space="preserve"> </w:t>
      </w:r>
      <w:proofErr w:type="spellStart"/>
      <w:r w:rsidR="0019056A" w:rsidRPr="00F7508B">
        <w:rPr>
          <w:rStyle w:val="PAcProgramInText"/>
        </w:rPr>
        <w:t>Animal</w:t>
      </w:r>
      <w:r w:rsidR="00ED582D" w:rsidRPr="00F7508B">
        <w:rPr>
          <w:rStyle w:val="PAcProgramInText"/>
        </w:rPr>
        <w:t>Heights</w:t>
      </w:r>
      <w:proofErr w:type="spellEnd"/>
      <w:r w:rsidR="00ED582D" w:rsidRPr="00F7508B">
        <w:rPr>
          <w:rStyle w:val="PAcProgramInText"/>
        </w:rPr>
        <w:t>,</w:t>
      </w:r>
    </w:p>
    <w:p w14:paraId="588886D0" w14:textId="2F313748" w:rsidR="00ED582D" w:rsidRPr="00A17E2D" w:rsidRDefault="00A17E2D" w:rsidP="00ED582D">
      <w:pPr>
        <w:contextualSpacing/>
      </w:pPr>
      <w:r>
        <w:rPr>
          <w:rStyle w:val="PAcProgramInText"/>
        </w:rPr>
        <w:t xml:space="preserve">    </w:t>
      </w:r>
      <w:proofErr w:type="spellStart"/>
      <w:r w:rsidR="00362F1B">
        <w:rPr>
          <w:rStyle w:val="PAcProgramInText"/>
        </w:rPr>
        <w:t>a</w:t>
      </w:r>
      <w:r w:rsidR="00ED582D" w:rsidRPr="00F7508B">
        <w:rPr>
          <w:rStyle w:val="PAcProgramInText"/>
        </w:rPr>
        <w:t>verageweight</w:t>
      </w:r>
      <w:proofErr w:type="spellEnd"/>
      <w:r w:rsidR="00ED582D" w:rsidRPr="00F7508B">
        <w:rPr>
          <w:rStyle w:val="PAcProgramInText"/>
        </w:rPr>
        <w:t xml:space="preserve"> </w:t>
      </w:r>
      <w:proofErr w:type="spellStart"/>
      <w:r w:rsidR="0019056A" w:rsidRPr="00F7508B">
        <w:rPr>
          <w:rStyle w:val="PAcProgramInText"/>
        </w:rPr>
        <w:t>Animal</w:t>
      </w:r>
      <w:r w:rsidR="00ED582D" w:rsidRPr="00F7508B">
        <w:rPr>
          <w:rStyle w:val="PAcProgramInText"/>
        </w:rPr>
        <w:t>Weights</w:t>
      </w:r>
      <w:proofErr w:type="spellEnd"/>
      <w:r w:rsidR="00ED582D" w:rsidRPr="00F7508B">
        <w:rPr>
          <w:rStyle w:val="PAcProgramInText"/>
        </w:rPr>
        <w:t>,</w:t>
      </w:r>
    </w:p>
    <w:p w14:paraId="08A8C7C9" w14:textId="62FCDACF" w:rsidR="00ED582D" w:rsidRPr="00A17E2D" w:rsidRDefault="00A17E2D" w:rsidP="00ED582D">
      <w:pPr>
        <w:contextualSpacing/>
      </w:pPr>
      <w:r>
        <w:rPr>
          <w:rStyle w:val="PAcProgramInText"/>
        </w:rPr>
        <w:t xml:space="preserve">    </w:t>
      </w:r>
      <w:r w:rsidR="00362F1B">
        <w:rPr>
          <w:rStyle w:val="PAcProgramInText"/>
        </w:rPr>
        <w:t>n</w:t>
      </w:r>
      <w:r w:rsidR="00ED582D" w:rsidRPr="00F7508B">
        <w:rPr>
          <w:rStyle w:val="PAcProgramInText"/>
        </w:rPr>
        <w:t>ote</w:t>
      </w:r>
      <w:r w:rsidR="00362F1B">
        <w:rPr>
          <w:rStyle w:val="PAcProgramInText"/>
        </w:rPr>
        <w:t>s</w:t>
      </w:r>
      <w:r w:rsidR="005E4D36">
        <w:rPr>
          <w:rStyle w:val="PAcProgramInText"/>
        </w:rPr>
        <w:t xml:space="preserve"> </w:t>
      </w:r>
      <w:proofErr w:type="spellStart"/>
      <w:r w:rsidR="00ED582D" w:rsidRPr="00F7508B">
        <w:rPr>
          <w:rStyle w:val="PAcProgramInText"/>
        </w:rPr>
        <w:t>FreeText</w:t>
      </w:r>
      <w:proofErr w:type="spellEnd"/>
    </w:p>
    <w:p w14:paraId="4E0524EA" w14:textId="77777777" w:rsidR="00ED582D" w:rsidRDefault="00ED582D" w:rsidP="00ED582D">
      <w:pPr>
        <w:rPr>
          <w:rStyle w:val="PAcProgramInText"/>
        </w:rPr>
      </w:pPr>
      <w:r w:rsidRPr="00F7508B">
        <w:rPr>
          <w:rStyle w:val="PAcProgramInText"/>
        </w:rPr>
        <w:t>);</w:t>
      </w:r>
    </w:p>
    <w:p w14:paraId="331B265C" w14:textId="77777777" w:rsidR="007C7D0D" w:rsidRPr="00A17E2D" w:rsidRDefault="007C7D0D" w:rsidP="00ED582D"/>
    <w:p w14:paraId="009B6BC5" w14:textId="77777777" w:rsidR="00356F2C" w:rsidRPr="00A17E2D" w:rsidRDefault="00ED582D" w:rsidP="00ED582D">
      <w:pPr>
        <w:contextualSpacing/>
      </w:pPr>
      <w:r w:rsidRPr="00F7508B">
        <w:rPr>
          <w:rStyle w:val="PAcProgramInText"/>
        </w:rPr>
        <w:t xml:space="preserve">CREATE TABLE </w:t>
      </w:r>
      <w:proofErr w:type="gramStart"/>
      <w:r w:rsidR="00362F1B">
        <w:rPr>
          <w:rStyle w:val="PAcProgramInText"/>
        </w:rPr>
        <w:t>a</w:t>
      </w:r>
      <w:r w:rsidRPr="00F7508B">
        <w:rPr>
          <w:rStyle w:val="PAcProgramInText"/>
        </w:rPr>
        <w:t>nimal</w:t>
      </w:r>
      <w:r w:rsidR="00356F2C" w:rsidRPr="00F7508B">
        <w:rPr>
          <w:rStyle w:val="PAcProgramInText"/>
        </w:rPr>
        <w:t>(</w:t>
      </w:r>
      <w:proofErr w:type="gramEnd"/>
    </w:p>
    <w:p w14:paraId="65820B27" w14:textId="2FBFA44A" w:rsidR="00356F2C" w:rsidRPr="00A17E2D" w:rsidRDefault="00A17E2D" w:rsidP="00ED582D">
      <w:pPr>
        <w:contextualSpacing/>
      </w:pPr>
      <w:r>
        <w:rPr>
          <w:rStyle w:val="PAcProgramInText"/>
        </w:rPr>
        <w:t xml:space="preserve">    </w:t>
      </w:r>
      <w:proofErr w:type="spellStart"/>
      <w:r w:rsidR="00356F2C" w:rsidRPr="00F7508B">
        <w:rPr>
          <w:rStyle w:val="PAcProgramInText"/>
        </w:rPr>
        <w:t>IDtagcode</w:t>
      </w:r>
      <w:proofErr w:type="spellEnd"/>
      <w:r w:rsidR="00356F2C" w:rsidRPr="00F7508B">
        <w:rPr>
          <w:rStyle w:val="PAcProgramInText"/>
        </w:rPr>
        <w:t xml:space="preserve"> Tags,</w:t>
      </w:r>
    </w:p>
    <w:p w14:paraId="48F2C5EA" w14:textId="77777777" w:rsidR="00356F2C" w:rsidRPr="00A17E2D" w:rsidRDefault="00356F2C" w:rsidP="00ED582D">
      <w:pPr>
        <w:contextualSpacing/>
      </w:pPr>
      <w:r w:rsidRPr="00F7508B">
        <w:rPr>
          <w:rStyle w:val="PAcProgramInText"/>
        </w:rPr>
        <w:t>PRIMARY KEY (</w:t>
      </w:r>
      <w:proofErr w:type="spellStart"/>
      <w:r w:rsidRPr="00F7508B">
        <w:rPr>
          <w:rStyle w:val="PAcProgramInText"/>
        </w:rPr>
        <w:t>IDtagcode</w:t>
      </w:r>
      <w:proofErr w:type="spellEnd"/>
      <w:r w:rsidRPr="00F7508B">
        <w:rPr>
          <w:rStyle w:val="PAcProgramInText"/>
        </w:rPr>
        <w:t>),</w:t>
      </w:r>
    </w:p>
    <w:p w14:paraId="249F72C8" w14:textId="7B7687BA" w:rsidR="00356F2C" w:rsidRPr="00A17E2D" w:rsidRDefault="00A17E2D" w:rsidP="00ED582D">
      <w:pPr>
        <w:contextualSpacing/>
      </w:pPr>
      <w:r>
        <w:rPr>
          <w:rStyle w:val="PAcProgramInText"/>
        </w:rPr>
        <w:t xml:space="preserve">    </w:t>
      </w:r>
      <w:proofErr w:type="spellStart"/>
      <w:r w:rsidR="00362F1B">
        <w:rPr>
          <w:rStyle w:val="PAcProgramInText"/>
        </w:rPr>
        <w:t>k</w:t>
      </w:r>
      <w:r w:rsidR="00356F2C" w:rsidRPr="00F7508B">
        <w:rPr>
          <w:rStyle w:val="PAcProgramInText"/>
        </w:rPr>
        <w:t>nownas</w:t>
      </w:r>
      <w:proofErr w:type="spellEnd"/>
      <w:r w:rsidR="00356F2C" w:rsidRPr="00F7508B">
        <w:rPr>
          <w:rStyle w:val="PAcProgramInText"/>
        </w:rPr>
        <w:t xml:space="preserve"> </w:t>
      </w:r>
      <w:proofErr w:type="spellStart"/>
      <w:r w:rsidR="00356F2C" w:rsidRPr="00F7508B">
        <w:rPr>
          <w:rStyle w:val="PAcProgramInText"/>
        </w:rPr>
        <w:t>AnimalNames</w:t>
      </w:r>
      <w:proofErr w:type="spellEnd"/>
      <w:r w:rsidR="00356F2C" w:rsidRPr="00F7508B">
        <w:rPr>
          <w:rStyle w:val="PAcProgramInText"/>
        </w:rPr>
        <w:t>,</w:t>
      </w:r>
    </w:p>
    <w:p w14:paraId="14033528" w14:textId="19631D8E" w:rsidR="00356F2C" w:rsidRPr="00A17E2D" w:rsidRDefault="00A17E2D" w:rsidP="00ED582D">
      <w:pPr>
        <w:contextualSpacing/>
      </w:pPr>
      <w:r>
        <w:rPr>
          <w:rStyle w:val="PAcProgramInText"/>
        </w:rPr>
        <w:t xml:space="preserve">    </w:t>
      </w:r>
      <w:proofErr w:type="spellStart"/>
      <w:r w:rsidR="00362F1B">
        <w:rPr>
          <w:rStyle w:val="PAcProgramInText"/>
        </w:rPr>
        <w:t>d</w:t>
      </w:r>
      <w:r w:rsidR="00356F2C" w:rsidRPr="00F7508B">
        <w:rPr>
          <w:rStyle w:val="PAcProgramInText"/>
        </w:rPr>
        <w:t>ateofbirth</w:t>
      </w:r>
      <w:proofErr w:type="spellEnd"/>
      <w:r w:rsidR="00356F2C" w:rsidRPr="00F7508B">
        <w:rPr>
          <w:rStyle w:val="PAcProgramInText"/>
        </w:rPr>
        <w:t xml:space="preserve"> D</w:t>
      </w:r>
      <w:r w:rsidR="0085476C">
        <w:rPr>
          <w:rStyle w:val="PAcProgramInText"/>
        </w:rPr>
        <w:t>ATE</w:t>
      </w:r>
      <w:r w:rsidR="005E4D36">
        <w:rPr>
          <w:rStyle w:val="PAcProgramInText"/>
        </w:rPr>
        <w:t>,</w:t>
      </w:r>
    </w:p>
    <w:p w14:paraId="5A1AF27B" w14:textId="0A7188B6" w:rsidR="00356F2C" w:rsidRPr="00A17E2D" w:rsidRDefault="00A17E2D" w:rsidP="00ED582D">
      <w:pPr>
        <w:contextualSpacing/>
      </w:pPr>
      <w:r>
        <w:rPr>
          <w:rStyle w:val="PAcProgramInText"/>
        </w:rPr>
        <w:lastRenderedPageBreak/>
        <w:t xml:space="preserve">    </w:t>
      </w:r>
      <w:proofErr w:type="spellStart"/>
      <w:r w:rsidR="00362F1B">
        <w:rPr>
          <w:rStyle w:val="PAcProgramInText"/>
        </w:rPr>
        <w:t>d</w:t>
      </w:r>
      <w:r w:rsidR="00356F2C" w:rsidRPr="00F7508B">
        <w:rPr>
          <w:rStyle w:val="PAcProgramInText"/>
        </w:rPr>
        <w:t>ate</w:t>
      </w:r>
      <w:r w:rsidR="005E4D36">
        <w:rPr>
          <w:rStyle w:val="PAcProgramInText"/>
        </w:rPr>
        <w:t>a</w:t>
      </w:r>
      <w:r w:rsidR="00356F2C" w:rsidRPr="00F7508B">
        <w:rPr>
          <w:rStyle w:val="PAcProgramInText"/>
        </w:rPr>
        <w:t>cqui</w:t>
      </w:r>
      <w:r w:rsidR="00362F1B">
        <w:rPr>
          <w:rStyle w:val="PAcProgramInText"/>
        </w:rPr>
        <w:t>red</w:t>
      </w:r>
      <w:proofErr w:type="spellEnd"/>
      <w:r w:rsidR="00356F2C" w:rsidRPr="00F7508B">
        <w:rPr>
          <w:rStyle w:val="PAcProgramInText"/>
        </w:rPr>
        <w:t xml:space="preserve"> D</w:t>
      </w:r>
      <w:r w:rsidR="0085476C">
        <w:rPr>
          <w:rStyle w:val="PAcProgramInText"/>
        </w:rPr>
        <w:t>ATE</w:t>
      </w:r>
      <w:r w:rsidR="00356F2C" w:rsidRPr="00F7508B">
        <w:rPr>
          <w:rStyle w:val="PAcProgramInText"/>
        </w:rPr>
        <w:t>,</w:t>
      </w:r>
    </w:p>
    <w:p w14:paraId="56D5464D" w14:textId="5D7C4E16" w:rsidR="00356F2C" w:rsidRPr="00A17E2D" w:rsidRDefault="00A17E2D" w:rsidP="00ED582D">
      <w:pPr>
        <w:contextualSpacing/>
      </w:pPr>
      <w:r>
        <w:rPr>
          <w:rStyle w:val="PAcProgramInText"/>
        </w:rPr>
        <w:t xml:space="preserve">    </w:t>
      </w:r>
      <w:r w:rsidR="00362F1B">
        <w:rPr>
          <w:rStyle w:val="PAcProgramInText"/>
        </w:rPr>
        <w:t>w</w:t>
      </w:r>
      <w:r w:rsidR="00356F2C" w:rsidRPr="00F7508B">
        <w:rPr>
          <w:rStyle w:val="PAcProgramInText"/>
        </w:rPr>
        <w:t xml:space="preserve">eight </w:t>
      </w:r>
      <w:proofErr w:type="spellStart"/>
      <w:r w:rsidR="0019056A" w:rsidRPr="00F7508B">
        <w:rPr>
          <w:rStyle w:val="PAcProgramInText"/>
        </w:rPr>
        <w:t>Animal</w:t>
      </w:r>
      <w:r w:rsidR="00356F2C" w:rsidRPr="00F7508B">
        <w:rPr>
          <w:rStyle w:val="PAcProgramInText"/>
        </w:rPr>
        <w:t>Weights</w:t>
      </w:r>
      <w:proofErr w:type="spellEnd"/>
      <w:r w:rsidR="00356F2C" w:rsidRPr="00F7508B">
        <w:rPr>
          <w:rStyle w:val="PAcProgramInText"/>
        </w:rPr>
        <w:t>,</w:t>
      </w:r>
    </w:p>
    <w:p w14:paraId="4EF6EE35" w14:textId="347243A5" w:rsidR="00356F2C" w:rsidRPr="00A17E2D" w:rsidRDefault="00A17E2D" w:rsidP="00ED582D">
      <w:pPr>
        <w:contextualSpacing/>
      </w:pPr>
      <w:r>
        <w:rPr>
          <w:rStyle w:val="PAcProgramInText"/>
        </w:rPr>
        <w:t xml:space="preserve">    </w:t>
      </w:r>
      <w:r w:rsidR="00362F1B">
        <w:rPr>
          <w:rStyle w:val="PAcProgramInText"/>
        </w:rPr>
        <w:t>h</w:t>
      </w:r>
      <w:r w:rsidR="00356F2C" w:rsidRPr="00F7508B">
        <w:rPr>
          <w:rStyle w:val="PAcProgramInText"/>
        </w:rPr>
        <w:t xml:space="preserve">eight </w:t>
      </w:r>
      <w:proofErr w:type="spellStart"/>
      <w:r w:rsidR="0019056A" w:rsidRPr="00F7508B">
        <w:rPr>
          <w:rStyle w:val="PAcProgramInText"/>
        </w:rPr>
        <w:t>Animal</w:t>
      </w:r>
      <w:r w:rsidR="00356F2C" w:rsidRPr="00F7508B">
        <w:rPr>
          <w:rStyle w:val="PAcProgramInText"/>
        </w:rPr>
        <w:t>Heights</w:t>
      </w:r>
      <w:proofErr w:type="spellEnd"/>
      <w:r w:rsidR="00356F2C" w:rsidRPr="00F7508B">
        <w:rPr>
          <w:rStyle w:val="PAcProgramInText"/>
        </w:rPr>
        <w:t>,</w:t>
      </w:r>
    </w:p>
    <w:p w14:paraId="721D5938" w14:textId="11D96BF1" w:rsidR="00356F2C" w:rsidRPr="00A17E2D" w:rsidRDefault="00A17E2D" w:rsidP="00ED582D">
      <w:pPr>
        <w:contextualSpacing/>
      </w:pPr>
      <w:r>
        <w:rPr>
          <w:rStyle w:val="PAcProgramInText"/>
        </w:rPr>
        <w:t xml:space="preserve">    </w:t>
      </w:r>
      <w:r w:rsidR="00362F1B">
        <w:rPr>
          <w:rStyle w:val="PAcProgramInText"/>
        </w:rPr>
        <w:t>n</w:t>
      </w:r>
      <w:r w:rsidR="00356F2C" w:rsidRPr="00F7508B">
        <w:rPr>
          <w:rStyle w:val="PAcProgramInText"/>
        </w:rPr>
        <w:t>ote</w:t>
      </w:r>
      <w:r w:rsidR="00362F1B">
        <w:rPr>
          <w:rStyle w:val="PAcProgramInText"/>
        </w:rPr>
        <w:t>s</w:t>
      </w:r>
      <w:r w:rsidR="00356F2C" w:rsidRPr="00F7508B">
        <w:rPr>
          <w:rStyle w:val="PAcProgramInText"/>
        </w:rPr>
        <w:t xml:space="preserve"> </w:t>
      </w:r>
      <w:proofErr w:type="spellStart"/>
      <w:r w:rsidR="00356F2C" w:rsidRPr="00F7508B">
        <w:rPr>
          <w:rStyle w:val="PAcProgramInText"/>
        </w:rPr>
        <w:t>FreeText</w:t>
      </w:r>
      <w:proofErr w:type="spellEnd"/>
      <w:r w:rsidR="00356F2C" w:rsidRPr="00F7508B">
        <w:rPr>
          <w:rStyle w:val="PAcProgramInText"/>
        </w:rPr>
        <w:t>,</w:t>
      </w:r>
    </w:p>
    <w:p w14:paraId="6AF49DBF" w14:textId="1B58021E" w:rsidR="00ED582D" w:rsidRPr="00A17E2D" w:rsidRDefault="00A17E2D" w:rsidP="00ED582D">
      <w:r>
        <w:rPr>
          <w:rStyle w:val="PAcProgramInText"/>
        </w:rPr>
        <w:t xml:space="preserve">    </w:t>
      </w:r>
      <w:r w:rsidR="00362F1B">
        <w:rPr>
          <w:rStyle w:val="PAcProgramInText"/>
        </w:rPr>
        <w:t>b</w:t>
      </w:r>
      <w:r w:rsidR="00356F2C" w:rsidRPr="00F7508B">
        <w:rPr>
          <w:rStyle w:val="PAcProgramInText"/>
        </w:rPr>
        <w:t xml:space="preserve">reed </w:t>
      </w:r>
      <w:proofErr w:type="spellStart"/>
      <w:r w:rsidR="00356F2C" w:rsidRPr="00F7508B">
        <w:rPr>
          <w:rStyle w:val="PAcProgramInText"/>
        </w:rPr>
        <w:t>BreedNames</w:t>
      </w:r>
      <w:proofErr w:type="spellEnd"/>
      <w:r w:rsidR="0017087B" w:rsidRPr="00F7508B">
        <w:rPr>
          <w:rStyle w:val="PAcProgramInText"/>
        </w:rPr>
        <w:t xml:space="preserve"> NOT NULL,</w:t>
      </w:r>
    </w:p>
    <w:p w14:paraId="45549183" w14:textId="6472B2A8" w:rsidR="00356F2C" w:rsidRPr="00A17E2D" w:rsidRDefault="005E4D36" w:rsidP="00970287">
      <w:pPr>
        <w:contextualSpacing/>
      </w:pPr>
      <w:r>
        <w:rPr>
          <w:rStyle w:val="PAcProgramInText"/>
        </w:rPr>
        <w:t>-- r</w:t>
      </w:r>
      <w:r w:rsidR="00356F2C" w:rsidRPr="00F7508B">
        <w:rPr>
          <w:rStyle w:val="PAcProgramInText"/>
        </w:rPr>
        <w:t>elationship Classifies, mandatory participation</w:t>
      </w:r>
    </w:p>
    <w:p w14:paraId="585F226F" w14:textId="77777777" w:rsidR="00356F2C" w:rsidRPr="00A17E2D" w:rsidRDefault="00356F2C" w:rsidP="00A17E2D">
      <w:pPr>
        <w:contextualSpacing/>
      </w:pPr>
      <w:r w:rsidRPr="00F7508B">
        <w:rPr>
          <w:rStyle w:val="PAcProgramInText"/>
        </w:rPr>
        <w:t xml:space="preserve">CONSTRAINT </w:t>
      </w:r>
      <w:r w:rsidR="00362F1B">
        <w:rPr>
          <w:rStyle w:val="PAcProgramInText"/>
        </w:rPr>
        <w:t>c</w:t>
      </w:r>
      <w:r w:rsidRPr="00F7508B">
        <w:rPr>
          <w:rStyle w:val="PAcProgramInText"/>
        </w:rPr>
        <w:t xml:space="preserve">lassifies </w:t>
      </w:r>
      <w:r w:rsidR="00A80E7C" w:rsidRPr="00F7508B">
        <w:rPr>
          <w:rStyle w:val="PAcProgramInText"/>
        </w:rPr>
        <w:t>FOREIGN KEY (</w:t>
      </w:r>
      <w:r w:rsidRPr="00F7508B">
        <w:rPr>
          <w:rStyle w:val="PAcProgramInText"/>
        </w:rPr>
        <w:t>breed</w:t>
      </w:r>
      <w:r w:rsidR="00A80E7C" w:rsidRPr="00F7508B">
        <w:rPr>
          <w:rStyle w:val="PAcProgramInText"/>
        </w:rPr>
        <w:t>)</w:t>
      </w:r>
      <w:r w:rsidR="0029210D" w:rsidRPr="00F7508B">
        <w:rPr>
          <w:rStyle w:val="PAcProgramInText"/>
        </w:rPr>
        <w:t xml:space="preserve"> </w:t>
      </w:r>
      <w:r w:rsidR="0017087B" w:rsidRPr="00F7508B">
        <w:rPr>
          <w:rStyle w:val="PAcProgramInText"/>
        </w:rPr>
        <w:t xml:space="preserve">REFERENCES </w:t>
      </w:r>
      <w:proofErr w:type="spellStart"/>
      <w:r w:rsidR="00362F1B">
        <w:rPr>
          <w:rStyle w:val="PAcProgramInText"/>
        </w:rPr>
        <w:t>a</w:t>
      </w:r>
      <w:r w:rsidR="0017087B" w:rsidRPr="00F7508B">
        <w:rPr>
          <w:rStyle w:val="PAcProgramInText"/>
        </w:rPr>
        <w:t>nimalbreed</w:t>
      </w:r>
      <w:proofErr w:type="spellEnd"/>
    </w:p>
    <w:p w14:paraId="54B8DFFA" w14:textId="77777777" w:rsidR="00ED582D" w:rsidRDefault="00356F2C" w:rsidP="00ED582D">
      <w:pPr>
        <w:rPr>
          <w:rStyle w:val="PAcProgramInText"/>
        </w:rPr>
      </w:pPr>
      <w:r w:rsidRPr="00F7508B">
        <w:rPr>
          <w:rStyle w:val="PAcProgramInText"/>
        </w:rPr>
        <w:t>);</w:t>
      </w:r>
    </w:p>
    <w:p w14:paraId="339B5F0E" w14:textId="77777777" w:rsidR="007C7D0D" w:rsidRPr="00A17E2D" w:rsidRDefault="007C7D0D" w:rsidP="00ED582D"/>
    <w:p w14:paraId="5A6FE587" w14:textId="7817B8A3" w:rsidR="00356F2C" w:rsidRPr="00A17E2D" w:rsidRDefault="00356F2C" w:rsidP="00ED582D">
      <w:pPr>
        <w:contextualSpacing/>
      </w:pPr>
      <w:r w:rsidRPr="00F7508B">
        <w:rPr>
          <w:rStyle w:val="PAcProgramInText"/>
        </w:rPr>
        <w:t xml:space="preserve">CREATE TABLE </w:t>
      </w:r>
      <w:proofErr w:type="gramStart"/>
      <w:r w:rsidR="00362F1B">
        <w:rPr>
          <w:rStyle w:val="PAcProgramInText"/>
        </w:rPr>
        <w:t>f</w:t>
      </w:r>
      <w:r w:rsidRPr="00F7508B">
        <w:rPr>
          <w:rStyle w:val="PAcProgramInText"/>
        </w:rPr>
        <w:t>e</w:t>
      </w:r>
      <w:r w:rsidR="005E4D36">
        <w:rPr>
          <w:rStyle w:val="PAcProgramInText"/>
        </w:rPr>
        <w:t>eds</w:t>
      </w:r>
      <w:r w:rsidRPr="00F7508B">
        <w:rPr>
          <w:rStyle w:val="PAcProgramInText"/>
        </w:rPr>
        <w:t>(</w:t>
      </w:r>
      <w:proofErr w:type="gramEnd"/>
    </w:p>
    <w:p w14:paraId="11C544FC" w14:textId="29332E95" w:rsidR="00356F2C" w:rsidRPr="00A17E2D" w:rsidRDefault="00A17E2D" w:rsidP="00ED582D">
      <w:pPr>
        <w:contextualSpacing/>
      </w:pPr>
      <w:r>
        <w:rPr>
          <w:rStyle w:val="PAcProgramInText"/>
        </w:rPr>
        <w:t xml:space="preserve">    </w:t>
      </w:r>
      <w:r w:rsidR="00362F1B">
        <w:rPr>
          <w:rStyle w:val="PAcProgramInText"/>
        </w:rPr>
        <w:t>d</w:t>
      </w:r>
      <w:r w:rsidR="00356F2C" w:rsidRPr="00F7508B">
        <w:rPr>
          <w:rStyle w:val="PAcProgramInText"/>
        </w:rPr>
        <w:t xml:space="preserve">ate </w:t>
      </w:r>
      <w:proofErr w:type="spellStart"/>
      <w:r w:rsidR="00356F2C" w:rsidRPr="00F7508B">
        <w:rPr>
          <w:rStyle w:val="PAcProgramInText"/>
        </w:rPr>
        <w:t>DATE</w:t>
      </w:r>
      <w:proofErr w:type="spellEnd"/>
      <w:r w:rsidR="00356F2C" w:rsidRPr="00F7508B">
        <w:rPr>
          <w:rStyle w:val="PAcProgramInText"/>
        </w:rPr>
        <w:t>,</w:t>
      </w:r>
    </w:p>
    <w:p w14:paraId="57F44253" w14:textId="22D834C3" w:rsidR="00356F2C" w:rsidRPr="00A17E2D" w:rsidRDefault="00A17E2D" w:rsidP="00ED582D">
      <w:pPr>
        <w:contextualSpacing/>
      </w:pPr>
      <w:r>
        <w:rPr>
          <w:rStyle w:val="PAcProgramInText"/>
        </w:rPr>
        <w:t xml:space="preserve">    </w:t>
      </w:r>
      <w:r w:rsidR="00362F1B">
        <w:rPr>
          <w:rStyle w:val="PAcProgramInText"/>
        </w:rPr>
        <w:t>t</w:t>
      </w:r>
      <w:r w:rsidR="00356F2C" w:rsidRPr="00F7508B">
        <w:rPr>
          <w:rStyle w:val="PAcProgramInText"/>
        </w:rPr>
        <w:t xml:space="preserve">ime </w:t>
      </w:r>
      <w:proofErr w:type="spellStart"/>
      <w:r w:rsidR="00356F2C" w:rsidRPr="00F7508B">
        <w:rPr>
          <w:rStyle w:val="PAcProgramInText"/>
        </w:rPr>
        <w:t>TIME</w:t>
      </w:r>
      <w:proofErr w:type="spellEnd"/>
      <w:r w:rsidR="00356F2C" w:rsidRPr="00F7508B">
        <w:rPr>
          <w:rStyle w:val="PAcProgramInText"/>
        </w:rPr>
        <w:t>,</w:t>
      </w:r>
    </w:p>
    <w:p w14:paraId="50A14EA1" w14:textId="3ADD6262" w:rsidR="00356F2C" w:rsidRPr="00A17E2D" w:rsidRDefault="00A17E2D" w:rsidP="00ED582D">
      <w:pPr>
        <w:contextualSpacing/>
      </w:pPr>
      <w:r>
        <w:rPr>
          <w:rStyle w:val="PAcProgramInText"/>
        </w:rPr>
        <w:t xml:space="preserve">    </w:t>
      </w:r>
      <w:proofErr w:type="spellStart"/>
      <w:r w:rsidR="00362F1B">
        <w:rPr>
          <w:rStyle w:val="PAcProgramInText"/>
        </w:rPr>
        <w:t>l</w:t>
      </w:r>
      <w:r w:rsidR="00356F2C" w:rsidRPr="00F7508B">
        <w:rPr>
          <w:rStyle w:val="PAcProgramInText"/>
        </w:rPr>
        <w:t>ocationcode</w:t>
      </w:r>
      <w:proofErr w:type="spellEnd"/>
      <w:r w:rsidR="00356F2C" w:rsidRPr="00F7508B">
        <w:rPr>
          <w:rStyle w:val="PAcProgramInText"/>
        </w:rPr>
        <w:t xml:space="preserve"> </w:t>
      </w:r>
      <w:proofErr w:type="spellStart"/>
      <w:r w:rsidR="00356F2C" w:rsidRPr="00F7508B">
        <w:rPr>
          <w:rStyle w:val="PAcProgramInText"/>
        </w:rPr>
        <w:t>L</w:t>
      </w:r>
      <w:r w:rsidR="004B426B">
        <w:rPr>
          <w:rStyle w:val="PAcProgramInText"/>
        </w:rPr>
        <w:t>oc</w:t>
      </w:r>
      <w:r w:rsidR="0019056A" w:rsidRPr="00F7508B">
        <w:rPr>
          <w:rStyle w:val="PAcProgramInText"/>
        </w:rPr>
        <w:t>C</w:t>
      </w:r>
      <w:r w:rsidR="00356F2C" w:rsidRPr="00F7508B">
        <w:rPr>
          <w:rStyle w:val="PAcProgramInText"/>
        </w:rPr>
        <w:t>odes</w:t>
      </w:r>
      <w:proofErr w:type="spellEnd"/>
      <w:r w:rsidR="00356F2C" w:rsidRPr="00F7508B">
        <w:rPr>
          <w:rStyle w:val="PAcProgramInText"/>
        </w:rPr>
        <w:t>,</w:t>
      </w:r>
    </w:p>
    <w:p w14:paraId="57526694" w14:textId="738D30E8" w:rsidR="00356F2C" w:rsidRPr="00A17E2D" w:rsidRDefault="00A17E2D" w:rsidP="00ED582D">
      <w:pPr>
        <w:contextualSpacing/>
      </w:pPr>
      <w:r>
        <w:rPr>
          <w:rStyle w:val="PAcProgramInText"/>
        </w:rPr>
        <w:t xml:space="preserve">    </w:t>
      </w:r>
      <w:proofErr w:type="spellStart"/>
      <w:r w:rsidR="00356F2C" w:rsidRPr="00F7508B">
        <w:rPr>
          <w:rStyle w:val="PAcProgramInText"/>
        </w:rPr>
        <w:t>IDtagcode</w:t>
      </w:r>
      <w:proofErr w:type="spellEnd"/>
      <w:r w:rsidR="00356F2C" w:rsidRPr="00F7508B">
        <w:rPr>
          <w:rStyle w:val="PAcProgramInText"/>
        </w:rPr>
        <w:t xml:space="preserve"> Tags,</w:t>
      </w:r>
    </w:p>
    <w:p w14:paraId="0F3631C8" w14:textId="77777777" w:rsidR="00356F2C" w:rsidRPr="00A17E2D" w:rsidRDefault="00356F2C" w:rsidP="00356F2C">
      <w:r w:rsidRPr="00F7508B">
        <w:rPr>
          <w:rStyle w:val="PAcProgramInText"/>
        </w:rPr>
        <w:t>PRIMARY KEY (</w:t>
      </w:r>
      <w:r w:rsidR="00362F1B">
        <w:rPr>
          <w:rStyle w:val="PAcProgramInText"/>
        </w:rPr>
        <w:t>da</w:t>
      </w:r>
      <w:r w:rsidRPr="00F7508B">
        <w:rPr>
          <w:rStyle w:val="PAcProgramInText"/>
        </w:rPr>
        <w:t xml:space="preserve">te, </w:t>
      </w:r>
      <w:r w:rsidR="00362F1B">
        <w:rPr>
          <w:rStyle w:val="PAcProgramInText"/>
        </w:rPr>
        <w:t>t</w:t>
      </w:r>
      <w:r w:rsidRPr="00F7508B">
        <w:rPr>
          <w:rStyle w:val="PAcProgramInText"/>
        </w:rPr>
        <w:t xml:space="preserve">ime, </w:t>
      </w:r>
      <w:proofErr w:type="spellStart"/>
      <w:r w:rsidR="00362F1B">
        <w:rPr>
          <w:rStyle w:val="PAcProgramInText"/>
        </w:rPr>
        <w:t>l</w:t>
      </w:r>
      <w:r w:rsidRPr="00F7508B">
        <w:rPr>
          <w:rStyle w:val="PAcProgramInText"/>
        </w:rPr>
        <w:t>ocationcode</w:t>
      </w:r>
      <w:proofErr w:type="spellEnd"/>
      <w:r w:rsidRPr="00F7508B">
        <w:rPr>
          <w:rStyle w:val="PAcProgramInText"/>
        </w:rPr>
        <w:t xml:space="preserve">, </w:t>
      </w:r>
      <w:proofErr w:type="spellStart"/>
      <w:r w:rsidRPr="00F7508B">
        <w:rPr>
          <w:rStyle w:val="PAcProgramInText"/>
        </w:rPr>
        <w:t>IDtagcode</w:t>
      </w:r>
      <w:proofErr w:type="spellEnd"/>
      <w:r w:rsidRPr="00F7508B">
        <w:rPr>
          <w:rStyle w:val="PAcProgramInText"/>
        </w:rPr>
        <w:t>),</w:t>
      </w:r>
    </w:p>
    <w:p w14:paraId="2D207C5B" w14:textId="178C7763" w:rsidR="00356F2C" w:rsidRPr="00A17E2D" w:rsidRDefault="005E4D36" w:rsidP="00356F2C">
      <w:pPr>
        <w:contextualSpacing/>
      </w:pPr>
      <w:r>
        <w:rPr>
          <w:rStyle w:val="PAcProgramInText"/>
        </w:rPr>
        <w:t>-- r</w:t>
      </w:r>
      <w:r w:rsidR="00356F2C" w:rsidRPr="00F7508B">
        <w:rPr>
          <w:rStyle w:val="PAcProgramInText"/>
        </w:rPr>
        <w:t>elationship Feeds, Animal</w:t>
      </w:r>
    </w:p>
    <w:p w14:paraId="524F7976" w14:textId="06EBF9F5" w:rsidR="00356F2C" w:rsidRPr="00A17E2D" w:rsidRDefault="005E4D36" w:rsidP="00356F2C">
      <w:pPr>
        <w:contextualSpacing/>
      </w:pPr>
      <w:r>
        <w:rPr>
          <w:rStyle w:val="PAcProgramInText"/>
        </w:rPr>
        <w:t>CONSTRAINT f</w:t>
      </w:r>
      <w:r w:rsidR="00356F2C" w:rsidRPr="00F7508B">
        <w:rPr>
          <w:rStyle w:val="PAcProgramInText"/>
        </w:rPr>
        <w:t xml:space="preserve">eeds1 FOREIGN KEY </w:t>
      </w:r>
      <w:r w:rsidR="00A80E7C" w:rsidRPr="00F7508B">
        <w:rPr>
          <w:rStyle w:val="PAcProgramInText"/>
        </w:rPr>
        <w:t>(</w:t>
      </w:r>
      <w:proofErr w:type="spellStart"/>
      <w:r w:rsidR="00356F2C" w:rsidRPr="00F7508B">
        <w:rPr>
          <w:rStyle w:val="PAcProgramInText"/>
        </w:rPr>
        <w:t>IDtagcode</w:t>
      </w:r>
      <w:proofErr w:type="spellEnd"/>
      <w:r w:rsidR="00A80E7C" w:rsidRPr="00F7508B">
        <w:rPr>
          <w:rStyle w:val="PAcProgramInText"/>
        </w:rPr>
        <w:t>)</w:t>
      </w:r>
      <w:r w:rsidR="00356F2C" w:rsidRPr="00F7508B">
        <w:rPr>
          <w:rStyle w:val="PAcProgramInText"/>
        </w:rPr>
        <w:t xml:space="preserve"> REFERENCES </w:t>
      </w:r>
      <w:r w:rsidR="00362F1B">
        <w:rPr>
          <w:rStyle w:val="PAcProgramInText"/>
        </w:rPr>
        <w:t>a</w:t>
      </w:r>
      <w:r w:rsidR="00356F2C" w:rsidRPr="00F7508B">
        <w:rPr>
          <w:rStyle w:val="PAcProgramInText"/>
        </w:rPr>
        <w:t>nimal</w:t>
      </w:r>
    </w:p>
    <w:p w14:paraId="4DF38BDE" w14:textId="5C3C5972" w:rsidR="005E2B33" w:rsidRPr="00A17E2D" w:rsidRDefault="00356F2C" w:rsidP="00356F2C">
      <w:pPr>
        <w:contextualSpacing/>
      </w:pPr>
      <w:r w:rsidRPr="00F7508B">
        <w:rPr>
          <w:rStyle w:val="PAcProgramInText"/>
        </w:rPr>
        <w:t>)</w:t>
      </w:r>
      <w:r w:rsidR="00754184">
        <w:rPr>
          <w:rStyle w:val="PAcProgramInText"/>
        </w:rPr>
        <w:t>;</w:t>
      </w:r>
    </w:p>
    <w:p w14:paraId="1349A1FC" w14:textId="73DC7D32" w:rsidR="005E2B33" w:rsidRPr="00A17E2D" w:rsidRDefault="005E4D36" w:rsidP="00356F2C">
      <w:r>
        <w:rPr>
          <w:rStyle w:val="PAcProgramInText"/>
        </w:rPr>
        <w:t>-- n</w:t>
      </w:r>
      <w:r w:rsidR="005E2B33">
        <w:rPr>
          <w:rStyle w:val="PAcProgramInText"/>
        </w:rPr>
        <w:t xml:space="preserve">ote foreign key to </w:t>
      </w:r>
      <w:proofErr w:type="spellStart"/>
      <w:r w:rsidR="005E2B33">
        <w:rPr>
          <w:rStyle w:val="PAcProgramInText"/>
        </w:rPr>
        <w:t>FeedingSession</w:t>
      </w:r>
      <w:proofErr w:type="spellEnd"/>
      <w:r w:rsidR="005E2B33">
        <w:rPr>
          <w:rStyle w:val="PAcProgramInText"/>
        </w:rPr>
        <w:t xml:space="preserve"> not declared (yet)</w:t>
      </w:r>
    </w:p>
    <w:p w14:paraId="05FBEE38" w14:textId="77777777" w:rsidR="00E65A7E" w:rsidRDefault="00E65A7E" w:rsidP="00ED582D">
      <w:pPr>
        <w:contextualSpacing/>
        <w:rPr>
          <w:rStyle w:val="PAcProgramInText"/>
        </w:rPr>
      </w:pPr>
    </w:p>
    <w:p w14:paraId="2990C336" w14:textId="77777777" w:rsidR="00ED582D" w:rsidRPr="00A17E2D" w:rsidRDefault="00ED582D" w:rsidP="00ED582D">
      <w:pPr>
        <w:contextualSpacing/>
      </w:pPr>
      <w:r w:rsidRPr="00F7508B">
        <w:rPr>
          <w:rStyle w:val="PAcProgramInText"/>
        </w:rPr>
        <w:t xml:space="preserve">CREATE TABLE </w:t>
      </w:r>
      <w:proofErr w:type="spellStart"/>
      <w:proofErr w:type="gramStart"/>
      <w:r w:rsidR="00362F1B">
        <w:rPr>
          <w:rStyle w:val="PAcProgramInText"/>
        </w:rPr>
        <w:t>f</w:t>
      </w:r>
      <w:r w:rsidRPr="00F7508B">
        <w:rPr>
          <w:rStyle w:val="PAcProgramInText"/>
        </w:rPr>
        <w:t>eeding</w:t>
      </w:r>
      <w:r w:rsidR="00362F1B">
        <w:rPr>
          <w:rStyle w:val="PAcProgramInText"/>
        </w:rPr>
        <w:t>s</w:t>
      </w:r>
      <w:r w:rsidRPr="00F7508B">
        <w:rPr>
          <w:rStyle w:val="PAcProgramInText"/>
        </w:rPr>
        <w:t>ession</w:t>
      </w:r>
      <w:proofErr w:type="spellEnd"/>
      <w:r w:rsidRPr="00F7508B">
        <w:rPr>
          <w:rStyle w:val="PAcProgramInText"/>
        </w:rPr>
        <w:t>(</w:t>
      </w:r>
      <w:proofErr w:type="gramEnd"/>
    </w:p>
    <w:p w14:paraId="319DA6E4" w14:textId="1CB9C62D" w:rsidR="00ED582D" w:rsidRPr="00A17E2D" w:rsidRDefault="00A17E2D" w:rsidP="00A17E2D">
      <w:pPr>
        <w:contextualSpacing/>
      </w:pPr>
      <w:r>
        <w:rPr>
          <w:rStyle w:val="PAcProgramInText"/>
        </w:rPr>
        <w:t xml:space="preserve">    </w:t>
      </w:r>
      <w:r w:rsidR="00362F1B">
        <w:rPr>
          <w:rStyle w:val="PAcProgramInText"/>
        </w:rPr>
        <w:t>d</w:t>
      </w:r>
      <w:r w:rsidR="00ED582D" w:rsidRPr="00F7508B">
        <w:rPr>
          <w:rStyle w:val="PAcProgramInText"/>
        </w:rPr>
        <w:t xml:space="preserve">ate </w:t>
      </w:r>
      <w:proofErr w:type="spellStart"/>
      <w:r w:rsidR="00ED582D" w:rsidRPr="00F7508B">
        <w:rPr>
          <w:rStyle w:val="PAcProgramInText"/>
        </w:rPr>
        <w:t>DATE</w:t>
      </w:r>
      <w:proofErr w:type="spellEnd"/>
      <w:r w:rsidR="00ED582D" w:rsidRPr="00F7508B">
        <w:rPr>
          <w:rStyle w:val="PAcProgramInText"/>
        </w:rPr>
        <w:t>,</w:t>
      </w:r>
    </w:p>
    <w:p w14:paraId="08183C1E" w14:textId="1DF46BAA" w:rsidR="00ED582D" w:rsidRPr="00A17E2D" w:rsidRDefault="00A17E2D" w:rsidP="00A17E2D">
      <w:pPr>
        <w:contextualSpacing/>
      </w:pPr>
      <w:r>
        <w:rPr>
          <w:rStyle w:val="PAcProgramInText"/>
        </w:rPr>
        <w:t xml:space="preserve">    </w:t>
      </w:r>
      <w:r w:rsidR="00362F1B">
        <w:rPr>
          <w:rStyle w:val="PAcProgramInText"/>
        </w:rPr>
        <w:t>t</w:t>
      </w:r>
      <w:r w:rsidR="00ED582D" w:rsidRPr="00F7508B">
        <w:rPr>
          <w:rStyle w:val="PAcProgramInText"/>
        </w:rPr>
        <w:t xml:space="preserve">ime </w:t>
      </w:r>
      <w:proofErr w:type="spellStart"/>
      <w:r w:rsidR="00ED582D" w:rsidRPr="00F7508B">
        <w:rPr>
          <w:rStyle w:val="PAcProgramInText"/>
        </w:rPr>
        <w:t>TIME</w:t>
      </w:r>
      <w:proofErr w:type="spellEnd"/>
      <w:r w:rsidR="00ED582D" w:rsidRPr="00F7508B">
        <w:rPr>
          <w:rStyle w:val="PAcProgramInText"/>
        </w:rPr>
        <w:t>,</w:t>
      </w:r>
    </w:p>
    <w:p w14:paraId="24C702B9" w14:textId="44D31EE4" w:rsidR="00ED582D" w:rsidRPr="00A17E2D" w:rsidRDefault="00A17E2D" w:rsidP="00A17E2D">
      <w:pPr>
        <w:contextualSpacing/>
      </w:pPr>
      <w:r>
        <w:rPr>
          <w:rStyle w:val="PAcProgramInText"/>
        </w:rPr>
        <w:t xml:space="preserve">    </w:t>
      </w:r>
      <w:proofErr w:type="spellStart"/>
      <w:r w:rsidR="00362F1B">
        <w:rPr>
          <w:rStyle w:val="PAcProgramInText"/>
        </w:rPr>
        <w:t>l</w:t>
      </w:r>
      <w:r w:rsidR="00ED582D" w:rsidRPr="00F7508B">
        <w:rPr>
          <w:rStyle w:val="PAcProgramInText"/>
        </w:rPr>
        <w:t>ocationcode</w:t>
      </w:r>
      <w:proofErr w:type="spellEnd"/>
      <w:r w:rsidR="00ED582D" w:rsidRPr="00F7508B">
        <w:rPr>
          <w:rStyle w:val="PAcProgramInText"/>
        </w:rPr>
        <w:t xml:space="preserve"> </w:t>
      </w:r>
      <w:proofErr w:type="spellStart"/>
      <w:r w:rsidR="00ED582D" w:rsidRPr="00F7508B">
        <w:rPr>
          <w:rStyle w:val="PAcProgramInText"/>
        </w:rPr>
        <w:t>LocCodes</w:t>
      </w:r>
      <w:proofErr w:type="spellEnd"/>
      <w:r w:rsidR="00ED582D" w:rsidRPr="00F7508B">
        <w:rPr>
          <w:rStyle w:val="PAcProgramInText"/>
        </w:rPr>
        <w:t>,</w:t>
      </w:r>
    </w:p>
    <w:p w14:paraId="01C0330D" w14:textId="77777777" w:rsidR="00ED582D" w:rsidRPr="00A17E2D" w:rsidRDefault="00ED582D" w:rsidP="00ED582D">
      <w:pPr>
        <w:contextualSpacing/>
      </w:pPr>
      <w:r w:rsidRPr="00F7508B">
        <w:rPr>
          <w:rStyle w:val="PAcProgramInText"/>
        </w:rPr>
        <w:t xml:space="preserve">PRIMARY KEY (date, time, </w:t>
      </w:r>
      <w:proofErr w:type="spellStart"/>
      <w:r w:rsidRPr="00F7508B">
        <w:rPr>
          <w:rStyle w:val="PAcProgramInText"/>
        </w:rPr>
        <w:t>location</w:t>
      </w:r>
      <w:r w:rsidR="00362F1B">
        <w:rPr>
          <w:rStyle w:val="PAcProgramInText"/>
        </w:rPr>
        <w:t>c</w:t>
      </w:r>
      <w:r w:rsidRPr="00F7508B">
        <w:rPr>
          <w:rStyle w:val="PAcProgramInText"/>
        </w:rPr>
        <w:t>ode</w:t>
      </w:r>
      <w:proofErr w:type="spellEnd"/>
      <w:r w:rsidRPr="00F7508B">
        <w:rPr>
          <w:rStyle w:val="PAcProgramInText"/>
        </w:rPr>
        <w:t>),</w:t>
      </w:r>
    </w:p>
    <w:p w14:paraId="457323E8" w14:textId="7254EB44" w:rsidR="00ED582D" w:rsidRPr="00A17E2D" w:rsidRDefault="00A17E2D" w:rsidP="00A17E2D">
      <w:pPr>
        <w:contextualSpacing/>
      </w:pPr>
      <w:r>
        <w:rPr>
          <w:rStyle w:val="PAcProgramInText"/>
        </w:rPr>
        <w:t xml:space="preserve">    </w:t>
      </w:r>
      <w:r w:rsidR="00362F1B">
        <w:rPr>
          <w:rStyle w:val="PAcProgramInText"/>
        </w:rPr>
        <w:t>d</w:t>
      </w:r>
      <w:r w:rsidR="00ED582D" w:rsidRPr="00F7508B">
        <w:rPr>
          <w:rStyle w:val="PAcProgramInText"/>
        </w:rPr>
        <w:t xml:space="preserve">uration </w:t>
      </w:r>
      <w:proofErr w:type="spellStart"/>
      <w:r w:rsidR="00ED582D" w:rsidRPr="00F7508B">
        <w:rPr>
          <w:rStyle w:val="PAcProgramInText"/>
        </w:rPr>
        <w:t>TimePeriod</w:t>
      </w:r>
      <w:proofErr w:type="spellEnd"/>
      <w:r w:rsidR="00ED582D" w:rsidRPr="00F7508B">
        <w:rPr>
          <w:rStyle w:val="PAcProgramInText"/>
        </w:rPr>
        <w:t>,</w:t>
      </w:r>
    </w:p>
    <w:p w14:paraId="254F1C38" w14:textId="4BC066DC" w:rsidR="000A1A75" w:rsidRPr="000A1A75" w:rsidRDefault="00A17E2D" w:rsidP="00A17E2D">
      <w:pPr>
        <w:rPr>
          <w:rFonts w:ascii="Courier New" w:hAnsi="Courier New"/>
        </w:rPr>
      </w:pPr>
      <w:r>
        <w:rPr>
          <w:rStyle w:val="PAcProgramInText"/>
        </w:rPr>
        <w:t xml:space="preserve">    </w:t>
      </w:r>
      <w:r w:rsidR="00362F1B">
        <w:rPr>
          <w:rStyle w:val="PAcProgramInText"/>
        </w:rPr>
        <w:t>w</w:t>
      </w:r>
      <w:r w:rsidR="00ED582D" w:rsidRPr="00F7508B">
        <w:rPr>
          <w:rStyle w:val="PAcProgramInText"/>
        </w:rPr>
        <w:t xml:space="preserve">eather </w:t>
      </w:r>
      <w:proofErr w:type="spellStart"/>
      <w:r w:rsidR="00ED582D" w:rsidRPr="00F7508B">
        <w:rPr>
          <w:rStyle w:val="PAcProgramInText"/>
        </w:rPr>
        <w:t>WeatherDesc</w:t>
      </w:r>
      <w:proofErr w:type="spellEnd"/>
      <w:r w:rsidR="00ED582D" w:rsidRPr="00F7508B">
        <w:rPr>
          <w:rStyle w:val="PAcProgramInText"/>
        </w:rPr>
        <w:t>,</w:t>
      </w:r>
      <w:r w:rsidR="000A1A75">
        <w:rPr>
          <w:rStyle w:val="PAcProgramInText"/>
        </w:rPr>
        <w:br/>
        <w:t xml:space="preserve">    </w:t>
      </w:r>
      <w:proofErr w:type="spellStart"/>
      <w:r w:rsidR="000A1A75">
        <w:rPr>
          <w:rStyle w:val="PAcProgramInText"/>
        </w:rPr>
        <w:t>employeeID</w:t>
      </w:r>
      <w:proofErr w:type="spellEnd"/>
      <w:r w:rsidR="000A1A75">
        <w:rPr>
          <w:rStyle w:val="PAcProgramInText"/>
        </w:rPr>
        <w:t xml:space="preserve"> </w:t>
      </w:r>
      <w:proofErr w:type="spellStart"/>
      <w:r w:rsidR="000A1A75">
        <w:rPr>
          <w:rStyle w:val="PAcProgramInText"/>
        </w:rPr>
        <w:t>EmpIDs</w:t>
      </w:r>
      <w:proofErr w:type="spellEnd"/>
      <w:r w:rsidR="000A1A75">
        <w:rPr>
          <w:rStyle w:val="PAcProgramInText"/>
        </w:rPr>
        <w:t xml:space="preserve"> NOT NULL,</w:t>
      </w:r>
    </w:p>
    <w:p w14:paraId="33937D7B" w14:textId="77777777" w:rsidR="00ED582D" w:rsidRPr="00A17E2D" w:rsidRDefault="00ED582D" w:rsidP="00ED582D">
      <w:pPr>
        <w:contextualSpacing/>
      </w:pPr>
      <w:r w:rsidRPr="00F7508B">
        <w:rPr>
          <w:rStyle w:val="PAcProgramInText"/>
        </w:rPr>
        <w:t xml:space="preserve">-- </w:t>
      </w:r>
      <w:r w:rsidR="005822BD" w:rsidRPr="00F7508B">
        <w:rPr>
          <w:rStyle w:val="PAcProgramInText"/>
        </w:rPr>
        <w:t>r</w:t>
      </w:r>
      <w:r w:rsidRPr="00F7508B">
        <w:rPr>
          <w:rStyle w:val="PAcProgramInText"/>
        </w:rPr>
        <w:t xml:space="preserve">elationship </w:t>
      </w:r>
      <w:proofErr w:type="spellStart"/>
      <w:r w:rsidRPr="00F7508B">
        <w:rPr>
          <w:rStyle w:val="PAcProgramInText"/>
        </w:rPr>
        <w:t>OccursAt</w:t>
      </w:r>
      <w:proofErr w:type="spellEnd"/>
      <w:r w:rsidRPr="00F7508B">
        <w:rPr>
          <w:rStyle w:val="PAcProgramInText"/>
        </w:rPr>
        <w:t>, mandatory participation</w:t>
      </w:r>
    </w:p>
    <w:p w14:paraId="3C4194C0" w14:textId="77777777" w:rsidR="00ED582D" w:rsidRPr="00A17E2D" w:rsidRDefault="00ED582D" w:rsidP="00ED582D">
      <w:r w:rsidRPr="00F7508B">
        <w:rPr>
          <w:rStyle w:val="PAcProgramInText"/>
        </w:rPr>
        <w:t xml:space="preserve">CONSTRAINT </w:t>
      </w:r>
      <w:proofErr w:type="spellStart"/>
      <w:r w:rsidR="00362F1B">
        <w:rPr>
          <w:rStyle w:val="PAcProgramInText"/>
        </w:rPr>
        <w:t>o</w:t>
      </w:r>
      <w:r w:rsidRPr="00F7508B">
        <w:rPr>
          <w:rStyle w:val="PAcProgramInText"/>
        </w:rPr>
        <w:t>ccurs</w:t>
      </w:r>
      <w:r w:rsidR="00362F1B">
        <w:rPr>
          <w:rStyle w:val="PAcProgramInText"/>
        </w:rPr>
        <w:t>_a</w:t>
      </w:r>
      <w:r w:rsidRPr="00F7508B">
        <w:rPr>
          <w:rStyle w:val="PAcProgramInText"/>
        </w:rPr>
        <w:t>t</w:t>
      </w:r>
      <w:proofErr w:type="spellEnd"/>
      <w:r w:rsidRPr="00F7508B">
        <w:rPr>
          <w:rStyle w:val="PAcProgramInText"/>
        </w:rPr>
        <w:t xml:space="preserve"> FOREIGN KEY </w:t>
      </w:r>
      <w:r w:rsidR="00A80E7C" w:rsidRPr="00F7508B">
        <w:rPr>
          <w:rStyle w:val="PAcProgramInText"/>
        </w:rPr>
        <w:t>(</w:t>
      </w:r>
      <w:proofErr w:type="spellStart"/>
      <w:r w:rsidRPr="00F7508B">
        <w:rPr>
          <w:rStyle w:val="PAcProgramInText"/>
        </w:rPr>
        <w:t>locationcode</w:t>
      </w:r>
      <w:proofErr w:type="spellEnd"/>
      <w:r w:rsidR="00A80E7C" w:rsidRPr="00F7508B">
        <w:rPr>
          <w:rStyle w:val="PAcProgramInText"/>
        </w:rPr>
        <w:t>)</w:t>
      </w:r>
      <w:r w:rsidRPr="00F7508B">
        <w:rPr>
          <w:rStyle w:val="PAcProgramInText"/>
        </w:rPr>
        <w:t xml:space="preserve"> REFERENCES </w:t>
      </w:r>
      <w:r w:rsidR="00362F1B">
        <w:rPr>
          <w:rStyle w:val="PAcProgramInText"/>
        </w:rPr>
        <w:t>l</w:t>
      </w:r>
      <w:r w:rsidRPr="00F7508B">
        <w:rPr>
          <w:rStyle w:val="PAcProgramInText"/>
        </w:rPr>
        <w:t>ocation,</w:t>
      </w:r>
    </w:p>
    <w:p w14:paraId="02F1DBD4" w14:textId="77777777" w:rsidR="007C7D0D" w:rsidRDefault="007C7D0D" w:rsidP="005822BD">
      <w:pPr>
        <w:contextualSpacing/>
        <w:rPr>
          <w:rStyle w:val="PAcProgramInText"/>
        </w:rPr>
      </w:pPr>
    </w:p>
    <w:p w14:paraId="6FCB8117" w14:textId="14014CBC" w:rsidR="00E65A7E" w:rsidRDefault="00E65A7E" w:rsidP="005822BD">
      <w:pPr>
        <w:contextualSpacing/>
        <w:rPr>
          <w:rStyle w:val="PAcProgramInText"/>
        </w:rPr>
      </w:pPr>
      <w:r>
        <w:rPr>
          <w:rStyle w:val="PAcProgramInText"/>
        </w:rPr>
        <w:t xml:space="preserve">-- relationship </w:t>
      </w:r>
      <w:r w:rsidR="007C7D0D">
        <w:rPr>
          <w:rStyle w:val="PAcProgramInText"/>
        </w:rPr>
        <w:t>supervises</w:t>
      </w:r>
      <w:r>
        <w:rPr>
          <w:rStyle w:val="PAcProgramInText"/>
        </w:rPr>
        <w:t>, mandatory participation</w:t>
      </w:r>
    </w:p>
    <w:p w14:paraId="2F36D4F9" w14:textId="65952022" w:rsidR="000A1A75" w:rsidRDefault="000A1A75" w:rsidP="005822BD">
      <w:pPr>
        <w:contextualSpacing/>
        <w:rPr>
          <w:rStyle w:val="PAcProgramInText"/>
        </w:rPr>
      </w:pPr>
      <w:proofErr w:type="gramStart"/>
      <w:r>
        <w:rPr>
          <w:rStyle w:val="PAcProgramInText"/>
        </w:rPr>
        <w:t xml:space="preserve">--  </w:t>
      </w:r>
      <w:proofErr w:type="spellStart"/>
      <w:r>
        <w:rPr>
          <w:rStyle w:val="PAcProgramInText"/>
        </w:rPr>
        <w:t>employeeID</w:t>
      </w:r>
      <w:proofErr w:type="spellEnd"/>
      <w:proofErr w:type="gramEnd"/>
      <w:r>
        <w:rPr>
          <w:rStyle w:val="PAcProgramInText"/>
        </w:rPr>
        <w:t xml:space="preserve"> is not null in </w:t>
      </w:r>
      <w:proofErr w:type="spellStart"/>
      <w:r>
        <w:rPr>
          <w:rStyle w:val="PAcProgramInText"/>
        </w:rPr>
        <w:t>feedingsession</w:t>
      </w:r>
      <w:proofErr w:type="spellEnd"/>
    </w:p>
    <w:p w14:paraId="48E88250" w14:textId="2A430097" w:rsidR="00E65A7E" w:rsidRDefault="00E65A7E" w:rsidP="005822BD">
      <w:pPr>
        <w:contextualSpacing/>
        <w:rPr>
          <w:rStyle w:val="PAcProgramInText"/>
        </w:rPr>
      </w:pPr>
      <w:r w:rsidRPr="00E65A7E">
        <w:rPr>
          <w:rStyle w:val="PAcProgramInText"/>
        </w:rPr>
        <w:t xml:space="preserve">CONSTRAINT </w:t>
      </w:r>
      <w:r w:rsidR="007C7D0D">
        <w:rPr>
          <w:rStyle w:val="PAcProgramInText"/>
        </w:rPr>
        <w:t>supervises</w:t>
      </w:r>
      <w:r w:rsidRPr="00E65A7E">
        <w:rPr>
          <w:rStyle w:val="PAcProgramInText"/>
        </w:rPr>
        <w:t xml:space="preserve"> FOREIGN KEY (</w:t>
      </w:r>
      <w:proofErr w:type="spellStart"/>
      <w:r w:rsidRPr="00E65A7E">
        <w:rPr>
          <w:rStyle w:val="PAcProgramInText"/>
        </w:rPr>
        <w:t>employeeID</w:t>
      </w:r>
      <w:proofErr w:type="spellEnd"/>
      <w:r w:rsidRPr="00E65A7E">
        <w:rPr>
          <w:rStyle w:val="PAcProgramInText"/>
        </w:rPr>
        <w:t>) REFERENCES</w:t>
      </w:r>
      <w:r>
        <w:rPr>
          <w:rStyle w:val="PAcProgramInText"/>
        </w:rPr>
        <w:t xml:space="preserve">   </w:t>
      </w:r>
    </w:p>
    <w:p w14:paraId="584005D7" w14:textId="7307AD29" w:rsidR="00E65A7E" w:rsidRDefault="00E65A7E" w:rsidP="005822BD">
      <w:pPr>
        <w:contextualSpacing/>
        <w:rPr>
          <w:rStyle w:val="PAcProgramInText"/>
        </w:rPr>
      </w:pPr>
      <w:r>
        <w:rPr>
          <w:rStyle w:val="PAcProgramInText"/>
        </w:rPr>
        <w:t xml:space="preserve">                                        </w:t>
      </w:r>
      <w:proofErr w:type="spellStart"/>
      <w:r w:rsidRPr="00E65A7E">
        <w:rPr>
          <w:rStyle w:val="PAcProgramInText"/>
        </w:rPr>
        <w:t>staffmember</w:t>
      </w:r>
      <w:proofErr w:type="spellEnd"/>
      <w:r w:rsidRPr="00E65A7E">
        <w:rPr>
          <w:rStyle w:val="PAcProgramInText"/>
        </w:rPr>
        <w:t>(</w:t>
      </w:r>
      <w:proofErr w:type="spellStart"/>
      <w:r w:rsidRPr="00E65A7E">
        <w:rPr>
          <w:rStyle w:val="PAcProgramInText"/>
        </w:rPr>
        <w:t>employeeID</w:t>
      </w:r>
      <w:proofErr w:type="spellEnd"/>
      <w:r w:rsidRPr="00E65A7E">
        <w:rPr>
          <w:rStyle w:val="PAcProgramInText"/>
        </w:rPr>
        <w:t>)</w:t>
      </w:r>
      <w:r w:rsidR="00B93893">
        <w:rPr>
          <w:rStyle w:val="PAcProgramInText"/>
        </w:rPr>
        <w:t>,</w:t>
      </w:r>
    </w:p>
    <w:p w14:paraId="677A66B0" w14:textId="77777777" w:rsidR="007C7D0D" w:rsidRDefault="007C7D0D" w:rsidP="005822BD">
      <w:pPr>
        <w:contextualSpacing/>
        <w:rPr>
          <w:rStyle w:val="PAcProgramInText"/>
        </w:rPr>
      </w:pPr>
    </w:p>
    <w:p w14:paraId="4CD40712" w14:textId="7E4EE269" w:rsidR="005822BD" w:rsidRPr="00A17E2D" w:rsidRDefault="005E4D36" w:rsidP="005822BD">
      <w:pPr>
        <w:contextualSpacing/>
      </w:pPr>
      <w:r>
        <w:rPr>
          <w:rStyle w:val="PAcProgramInText"/>
        </w:rPr>
        <w:t>-- r</w:t>
      </w:r>
      <w:r w:rsidR="005822BD" w:rsidRPr="00F7508B">
        <w:rPr>
          <w:rStyle w:val="PAcProgramInText"/>
        </w:rPr>
        <w:t>elationship Feeds, mandatory participation</w:t>
      </w:r>
    </w:p>
    <w:p w14:paraId="2A895B6A" w14:textId="1982F5C7" w:rsidR="00A17E2D" w:rsidRPr="00A17E2D" w:rsidRDefault="0029210D" w:rsidP="005822BD">
      <w:pPr>
        <w:contextualSpacing/>
      </w:pPr>
      <w:r w:rsidRPr="00F7508B">
        <w:rPr>
          <w:rStyle w:val="PAcProgramInText"/>
        </w:rPr>
        <w:lastRenderedPageBreak/>
        <w:t xml:space="preserve">-- WARNING </w:t>
      </w:r>
      <w:r w:rsidR="005E4D36">
        <w:rPr>
          <w:rStyle w:val="PAcProgramInText"/>
        </w:rPr>
        <w:t xml:space="preserve">- </w:t>
      </w:r>
      <w:r w:rsidRPr="00F7508B">
        <w:rPr>
          <w:rStyle w:val="PAcProgramInText"/>
        </w:rPr>
        <w:t>th</w:t>
      </w:r>
      <w:r w:rsidR="005E4D36">
        <w:rPr>
          <w:rStyle w:val="PAcProgramInText"/>
        </w:rPr>
        <w:t>e Feeds mandatory p</w:t>
      </w:r>
      <w:r w:rsidR="00A17E2D">
        <w:rPr>
          <w:rStyle w:val="PAcProgramInText"/>
        </w:rPr>
        <w:t>articipation</w:t>
      </w:r>
    </w:p>
    <w:p w14:paraId="4753810C" w14:textId="246D6DD7" w:rsidR="00A17E2D" w:rsidRPr="00A17E2D" w:rsidRDefault="0029210D" w:rsidP="005822BD">
      <w:pPr>
        <w:contextualSpacing/>
      </w:pPr>
      <w:r w:rsidRPr="00F7508B">
        <w:rPr>
          <w:rStyle w:val="PAcProgramInText"/>
        </w:rPr>
        <w:t>-- constr</w:t>
      </w:r>
      <w:r w:rsidR="007F6C71">
        <w:rPr>
          <w:rStyle w:val="PAcProgramInText"/>
        </w:rPr>
        <w:t xml:space="preserve">aint has </w:t>
      </w:r>
      <w:r w:rsidR="00A17E2D">
        <w:rPr>
          <w:rStyle w:val="PAcProgramInText"/>
        </w:rPr>
        <w:t>not been implemented.</w:t>
      </w:r>
    </w:p>
    <w:p w14:paraId="0242A0DE" w14:textId="0B5A10DB" w:rsidR="00A17E2D" w:rsidRPr="00A17E2D" w:rsidRDefault="0029210D" w:rsidP="005822BD">
      <w:pPr>
        <w:contextualSpacing/>
      </w:pPr>
      <w:r w:rsidRPr="00F7508B">
        <w:rPr>
          <w:rStyle w:val="PAcProgramInText"/>
        </w:rPr>
        <w:t>-- This omission permits the entry of a row that</w:t>
      </w:r>
    </w:p>
    <w:p w14:paraId="7D20155A" w14:textId="19454B26" w:rsidR="0029210D" w:rsidRPr="00A17E2D" w:rsidRDefault="0029210D" w:rsidP="005822BD">
      <w:pPr>
        <w:contextualSpacing/>
      </w:pPr>
      <w:r w:rsidRPr="00F7508B">
        <w:rPr>
          <w:rStyle w:val="PAcProgramInText"/>
        </w:rPr>
        <w:t>--</w:t>
      </w:r>
      <w:r w:rsidR="005E4D36" w:rsidRPr="00F7508B">
        <w:rPr>
          <w:rStyle w:val="PAcProgramInText"/>
        </w:rPr>
        <w:t xml:space="preserve"> does not match a</w:t>
      </w:r>
      <w:r w:rsidRPr="00F7508B">
        <w:rPr>
          <w:rStyle w:val="PAcProgramInText"/>
        </w:rPr>
        <w:t xml:space="preserve"> rela</w:t>
      </w:r>
      <w:r w:rsidR="00A17E2D">
        <w:rPr>
          <w:rStyle w:val="PAcProgramInText"/>
        </w:rPr>
        <w:t>ted Feeds record.</w:t>
      </w:r>
    </w:p>
    <w:p w14:paraId="6EF09133" w14:textId="39D64D57" w:rsidR="00A17E2D" w:rsidRPr="00A17E2D" w:rsidRDefault="0029210D" w:rsidP="005822BD">
      <w:pPr>
        <w:contextualSpacing/>
      </w:pPr>
      <w:r w:rsidRPr="00F7508B">
        <w:rPr>
          <w:rStyle w:val="PAcProgramInText"/>
        </w:rPr>
        <w:t xml:space="preserve">-- </w:t>
      </w:r>
      <w:r w:rsidR="005E4D36">
        <w:rPr>
          <w:rStyle w:val="PAcProgramInText"/>
        </w:rPr>
        <w:t xml:space="preserve">CONSTRAINT </w:t>
      </w:r>
      <w:proofErr w:type="spellStart"/>
      <w:r w:rsidR="005E4D36">
        <w:rPr>
          <w:rStyle w:val="PAcProgramInText"/>
        </w:rPr>
        <w:t>f</w:t>
      </w:r>
      <w:r w:rsidR="005822BD" w:rsidRPr="00F7508B">
        <w:rPr>
          <w:rStyle w:val="PAcProgramInText"/>
        </w:rPr>
        <w:t>eeds_mand</w:t>
      </w:r>
      <w:proofErr w:type="spellEnd"/>
      <w:r w:rsidR="005822BD" w:rsidRPr="00F7508B">
        <w:rPr>
          <w:rStyle w:val="PAcProgramInText"/>
        </w:rPr>
        <w:t xml:space="preserve"> CHECK </w:t>
      </w:r>
      <w:r w:rsidR="005E4D36">
        <w:rPr>
          <w:rStyle w:val="PAcProgramInText"/>
        </w:rPr>
        <w:t>(</w:t>
      </w:r>
      <w:r w:rsidR="005822BD" w:rsidRPr="00F7508B">
        <w:rPr>
          <w:rStyle w:val="PAcProgramInText"/>
        </w:rPr>
        <w:t>(</w:t>
      </w:r>
      <w:r w:rsidR="00A17E2D">
        <w:rPr>
          <w:rStyle w:val="PAcProgramInText"/>
        </w:rPr>
        <w:t xml:space="preserve">date, time, </w:t>
      </w:r>
      <w:proofErr w:type="spellStart"/>
      <w:r w:rsidR="00A17E2D">
        <w:rPr>
          <w:rStyle w:val="PAcProgramInText"/>
        </w:rPr>
        <w:t>locationcode</w:t>
      </w:r>
      <w:proofErr w:type="spellEnd"/>
      <w:r w:rsidR="00A17E2D">
        <w:rPr>
          <w:rStyle w:val="PAcProgramInText"/>
        </w:rPr>
        <w:t>)</w:t>
      </w:r>
    </w:p>
    <w:p w14:paraId="52E01967" w14:textId="7E4ABA52" w:rsidR="005822BD" w:rsidRPr="00A17E2D" w:rsidRDefault="00F7508B" w:rsidP="005822BD">
      <w:r w:rsidRPr="00F7508B">
        <w:rPr>
          <w:rStyle w:val="PAcProgramInText"/>
        </w:rPr>
        <w:t xml:space="preserve">--            </w:t>
      </w:r>
      <w:r w:rsidR="005E4D36">
        <w:rPr>
          <w:rStyle w:val="PAcProgramInText"/>
        </w:rPr>
        <w:t xml:space="preserve"> </w:t>
      </w:r>
      <w:r w:rsidRPr="00F7508B">
        <w:rPr>
          <w:rStyle w:val="PAcProgramInText"/>
        </w:rPr>
        <w:t xml:space="preserve">IN </w:t>
      </w:r>
      <w:r w:rsidR="005E4D36">
        <w:rPr>
          <w:rStyle w:val="PAcProgramInText"/>
        </w:rPr>
        <w:t>(</w:t>
      </w:r>
      <w:r w:rsidR="005822BD" w:rsidRPr="00F7508B">
        <w:rPr>
          <w:rStyle w:val="PAcProgramInText"/>
        </w:rPr>
        <w:t xml:space="preserve">SELECT </w:t>
      </w:r>
      <w:r w:rsidRPr="00F7508B">
        <w:rPr>
          <w:rStyle w:val="PAcProgramInText"/>
        </w:rPr>
        <w:t>date,</w:t>
      </w:r>
      <w:r w:rsidR="00362F1B">
        <w:rPr>
          <w:rStyle w:val="PAcProgramInText"/>
        </w:rPr>
        <w:t xml:space="preserve"> </w:t>
      </w:r>
      <w:r w:rsidRPr="00F7508B">
        <w:rPr>
          <w:rStyle w:val="PAcProgramInText"/>
        </w:rPr>
        <w:t>tim</w:t>
      </w:r>
      <w:r w:rsidR="005E4D36">
        <w:rPr>
          <w:rStyle w:val="PAcProgramInText"/>
        </w:rPr>
        <w:t xml:space="preserve">e, </w:t>
      </w:r>
      <w:proofErr w:type="spellStart"/>
      <w:r w:rsidR="005E4D36">
        <w:rPr>
          <w:rStyle w:val="PAcProgramInText"/>
        </w:rPr>
        <w:t>locationcode</w:t>
      </w:r>
      <w:proofErr w:type="spellEnd"/>
      <w:r w:rsidR="005E4D36">
        <w:rPr>
          <w:rStyle w:val="PAcProgramInText"/>
        </w:rPr>
        <w:t xml:space="preserve"> FROM feeds)</w:t>
      </w:r>
      <w:r w:rsidR="00A17E2D">
        <w:rPr>
          <w:rStyle w:val="PAcProgramInText"/>
        </w:rPr>
        <w:t>),</w:t>
      </w:r>
    </w:p>
    <w:p w14:paraId="5DC252DD" w14:textId="77777777" w:rsidR="007C7D0D" w:rsidRDefault="007C7D0D" w:rsidP="00ED582D">
      <w:pPr>
        <w:contextualSpacing/>
        <w:rPr>
          <w:rStyle w:val="PAcProgramInText"/>
        </w:rPr>
      </w:pPr>
    </w:p>
    <w:p w14:paraId="7A3B5A0F" w14:textId="305EA624" w:rsidR="00ED582D" w:rsidRPr="00A17E2D" w:rsidRDefault="005E4D36" w:rsidP="00ED582D">
      <w:pPr>
        <w:contextualSpacing/>
      </w:pPr>
      <w:r>
        <w:rPr>
          <w:rStyle w:val="PAcProgramInText"/>
        </w:rPr>
        <w:t>-- feeding session</w:t>
      </w:r>
      <w:r w:rsidR="00ED582D" w:rsidRPr="00F7508B">
        <w:rPr>
          <w:rStyle w:val="PAcProgramInText"/>
        </w:rPr>
        <w:t xml:space="preserve"> is a historic record</w:t>
      </w:r>
      <w:r w:rsidR="00754184">
        <w:rPr>
          <w:rStyle w:val="PAcProgramInText"/>
        </w:rPr>
        <w:t xml:space="preserve"> and after 31 May 2002</w:t>
      </w:r>
    </w:p>
    <w:p w14:paraId="51FAE2E4" w14:textId="41C2E51E" w:rsidR="00362F1B" w:rsidRPr="00A17E2D" w:rsidRDefault="00ED582D" w:rsidP="00ED582D">
      <w:pPr>
        <w:contextualSpacing/>
      </w:pPr>
      <w:r w:rsidRPr="00F7508B">
        <w:rPr>
          <w:rStyle w:val="PAcProgramInText"/>
        </w:rPr>
        <w:t xml:space="preserve">CONSTRAINT </w:t>
      </w:r>
      <w:proofErr w:type="spellStart"/>
      <w:r w:rsidR="00362F1B">
        <w:rPr>
          <w:rStyle w:val="PAcProgramInText"/>
        </w:rPr>
        <w:t>feeding_</w:t>
      </w:r>
      <w:r w:rsidRPr="00F7508B">
        <w:rPr>
          <w:rStyle w:val="PAcProgramInText"/>
        </w:rPr>
        <w:t>session_date_is_historic</w:t>
      </w:r>
      <w:proofErr w:type="spellEnd"/>
    </w:p>
    <w:p w14:paraId="20DF1EF8" w14:textId="616BD479" w:rsidR="00ED582D" w:rsidRPr="00A17E2D" w:rsidRDefault="00362F1B" w:rsidP="00ED582D">
      <w:pPr>
        <w:contextualSpacing/>
      </w:pPr>
      <w:r>
        <w:rPr>
          <w:rStyle w:val="PAcProgramInText"/>
        </w:rPr>
        <w:t xml:space="preserve">       </w:t>
      </w:r>
      <w:r w:rsidR="005E4D36">
        <w:rPr>
          <w:rStyle w:val="PAcProgramInText"/>
        </w:rPr>
        <w:t xml:space="preserve">     CHECK (</w:t>
      </w:r>
      <w:r w:rsidR="00ED582D" w:rsidRPr="00F7508B">
        <w:rPr>
          <w:rStyle w:val="PAcProgramInText"/>
        </w:rPr>
        <w:t>(</w:t>
      </w:r>
      <w:r>
        <w:rPr>
          <w:rStyle w:val="PAcProgramInText"/>
        </w:rPr>
        <w:t>d</w:t>
      </w:r>
      <w:r w:rsidR="00ED582D" w:rsidRPr="00F7508B">
        <w:rPr>
          <w:rStyle w:val="PAcProgramInText"/>
        </w:rPr>
        <w:t>ate &lt;= CURRENT_DATE) AND (</w:t>
      </w:r>
      <w:r>
        <w:rPr>
          <w:rStyle w:val="PAcProgramInText"/>
        </w:rPr>
        <w:t>d</w:t>
      </w:r>
      <w:r w:rsidR="00ED582D" w:rsidRPr="00F7508B">
        <w:rPr>
          <w:rStyle w:val="PAcProgramInText"/>
        </w:rPr>
        <w:t xml:space="preserve">ate &gt; </w:t>
      </w:r>
      <w:r w:rsidR="00A80E7C" w:rsidRPr="00F7508B">
        <w:rPr>
          <w:rStyle w:val="PAcProgramInText"/>
        </w:rPr>
        <w:t>'2</w:t>
      </w:r>
      <w:r w:rsidR="00ED582D" w:rsidRPr="00F7508B">
        <w:rPr>
          <w:rStyle w:val="PAcProgramInText"/>
        </w:rPr>
        <w:t>002-05-31</w:t>
      </w:r>
      <w:r w:rsidR="00A80E7C" w:rsidRPr="00F7508B">
        <w:rPr>
          <w:rStyle w:val="PAcProgramInText"/>
        </w:rPr>
        <w:t>'</w:t>
      </w:r>
      <w:r w:rsidR="00ED582D" w:rsidRPr="00F7508B">
        <w:rPr>
          <w:rStyle w:val="PAcProgramInText"/>
        </w:rPr>
        <w:t>))</w:t>
      </w:r>
    </w:p>
    <w:p w14:paraId="2AB3D747" w14:textId="77777777" w:rsidR="00ED582D" w:rsidRPr="00A17E2D" w:rsidRDefault="00ED582D" w:rsidP="00ED582D">
      <w:r w:rsidRPr="00F7508B">
        <w:rPr>
          <w:rStyle w:val="PAcProgramInText"/>
        </w:rPr>
        <w:t>);</w:t>
      </w:r>
    </w:p>
    <w:p w14:paraId="2CEE97BD" w14:textId="77777777" w:rsidR="00E65A7E" w:rsidRDefault="00E65A7E" w:rsidP="00ED582D">
      <w:pPr>
        <w:contextualSpacing/>
        <w:rPr>
          <w:rStyle w:val="PAcProgramInText"/>
        </w:rPr>
      </w:pPr>
    </w:p>
    <w:p w14:paraId="08F6E941" w14:textId="57AD5ACF" w:rsidR="00A17E2D" w:rsidRPr="00A17E2D" w:rsidRDefault="005E4D36" w:rsidP="00ED582D">
      <w:pPr>
        <w:contextualSpacing/>
      </w:pPr>
      <w:r>
        <w:rPr>
          <w:rStyle w:val="PAcProgramInText"/>
        </w:rPr>
        <w:t>-- r</w:t>
      </w:r>
      <w:r w:rsidR="005822BD" w:rsidRPr="00F7508B">
        <w:rPr>
          <w:rStyle w:val="PAcProgramInText"/>
        </w:rPr>
        <w:t xml:space="preserve">elationship Feeds, foreign key to </w:t>
      </w:r>
      <w:proofErr w:type="spellStart"/>
      <w:r w:rsidR="005822BD" w:rsidRPr="00F7508B">
        <w:rPr>
          <w:rStyle w:val="PAcProgramInText"/>
        </w:rPr>
        <w:t>Feeding</w:t>
      </w:r>
      <w:r w:rsidR="00495898">
        <w:rPr>
          <w:rStyle w:val="PAcProgramInText"/>
        </w:rPr>
        <w:t>Se</w:t>
      </w:r>
      <w:r w:rsidR="00A17E2D">
        <w:rPr>
          <w:rStyle w:val="PAcProgramInText"/>
        </w:rPr>
        <w:t>ssion</w:t>
      </w:r>
      <w:proofErr w:type="spellEnd"/>
    </w:p>
    <w:p w14:paraId="5F7D5855" w14:textId="3081A2E0" w:rsidR="00A17E2D" w:rsidRPr="00A17E2D" w:rsidRDefault="005822BD" w:rsidP="00ED582D">
      <w:pPr>
        <w:contextualSpacing/>
      </w:pPr>
      <w:r w:rsidRPr="00F7508B">
        <w:rPr>
          <w:rStyle w:val="PAcProgramInText"/>
        </w:rPr>
        <w:t xml:space="preserve">-- note </w:t>
      </w:r>
      <w:r w:rsidR="005E4D36">
        <w:rPr>
          <w:rStyle w:val="PAcProgramInText"/>
        </w:rPr>
        <w:t xml:space="preserve">that </w:t>
      </w:r>
      <w:r w:rsidR="0029210D" w:rsidRPr="00F7508B">
        <w:rPr>
          <w:rStyle w:val="PAcProgramInText"/>
        </w:rPr>
        <w:t xml:space="preserve">using ALTER TABLE like this </w:t>
      </w:r>
      <w:r w:rsidRPr="00F7508B">
        <w:rPr>
          <w:rStyle w:val="PAcProgramInText"/>
        </w:rPr>
        <w:t>has sep</w:t>
      </w:r>
      <w:r w:rsidR="0029210D" w:rsidRPr="00F7508B">
        <w:rPr>
          <w:rStyle w:val="PAcProgramInText"/>
        </w:rPr>
        <w:t>a</w:t>
      </w:r>
      <w:r w:rsidR="00A17E2D">
        <w:rPr>
          <w:rStyle w:val="PAcProgramInText"/>
        </w:rPr>
        <w:t>rated the</w:t>
      </w:r>
    </w:p>
    <w:p w14:paraId="65CB8F2B" w14:textId="6A738885" w:rsidR="00A17E2D" w:rsidRPr="00A17E2D" w:rsidRDefault="00495898" w:rsidP="00ED582D">
      <w:pPr>
        <w:contextualSpacing/>
      </w:pPr>
      <w:r>
        <w:rPr>
          <w:rStyle w:val="PAcProgramInText"/>
        </w:rPr>
        <w:t xml:space="preserve">-- </w:t>
      </w:r>
      <w:r w:rsidR="005822BD" w:rsidRPr="00F7508B">
        <w:rPr>
          <w:rStyle w:val="PAcProgramInText"/>
        </w:rPr>
        <w:t>full relation-for-relationship pair of for</w:t>
      </w:r>
      <w:r w:rsidR="00362F1B">
        <w:rPr>
          <w:rStyle w:val="PAcProgramInText"/>
        </w:rPr>
        <w:t>eign</w:t>
      </w:r>
      <w:r w:rsidR="00A17E2D">
        <w:rPr>
          <w:rStyle w:val="PAcProgramInText"/>
        </w:rPr>
        <w:t xml:space="preserve"> keys,</w:t>
      </w:r>
    </w:p>
    <w:p w14:paraId="0B43F8F1" w14:textId="4D405730" w:rsidR="005822BD" w:rsidRPr="00A17E2D" w:rsidRDefault="00495898" w:rsidP="00ED582D">
      <w:pPr>
        <w:contextualSpacing/>
      </w:pPr>
      <w:r>
        <w:rPr>
          <w:rStyle w:val="PAcProgramInText"/>
        </w:rPr>
        <w:t xml:space="preserve">-- </w:t>
      </w:r>
      <w:r w:rsidR="005822BD" w:rsidRPr="00F7508B">
        <w:rPr>
          <w:rStyle w:val="PAcProgramInText"/>
        </w:rPr>
        <w:t>so makes interpretation hard</w:t>
      </w:r>
      <w:r>
        <w:rPr>
          <w:rStyle w:val="PAcProgramInText"/>
        </w:rPr>
        <w:t>er</w:t>
      </w:r>
    </w:p>
    <w:p w14:paraId="49B1F790" w14:textId="77777777" w:rsidR="005822BD" w:rsidRPr="00A17E2D" w:rsidRDefault="005822BD" w:rsidP="00ED582D">
      <w:pPr>
        <w:contextualSpacing/>
      </w:pPr>
      <w:r w:rsidRPr="00F7508B">
        <w:rPr>
          <w:rStyle w:val="PAcProgramInText"/>
        </w:rPr>
        <w:t xml:space="preserve">ALTER TABLE </w:t>
      </w:r>
      <w:r w:rsidR="00362F1B">
        <w:rPr>
          <w:rStyle w:val="PAcProgramInText"/>
        </w:rPr>
        <w:t>f</w:t>
      </w:r>
      <w:r w:rsidRPr="00F7508B">
        <w:rPr>
          <w:rStyle w:val="PAcProgramInText"/>
        </w:rPr>
        <w:t>eeds</w:t>
      </w:r>
    </w:p>
    <w:p w14:paraId="2E2D84A8" w14:textId="03480DEC" w:rsidR="00A17E2D" w:rsidRPr="00A17E2D" w:rsidRDefault="005E4D36" w:rsidP="00ED582D">
      <w:pPr>
        <w:contextualSpacing/>
      </w:pPr>
      <w:r>
        <w:rPr>
          <w:rStyle w:val="PAcProgramInText"/>
        </w:rPr>
        <w:t>ADD CONSTRAINT f</w:t>
      </w:r>
      <w:r w:rsidR="005822BD" w:rsidRPr="00F7508B">
        <w:rPr>
          <w:rStyle w:val="PAcProgramInText"/>
        </w:rPr>
        <w:t>eeds2 FOREIGN KEY (</w:t>
      </w:r>
      <w:r w:rsidR="00362F1B">
        <w:rPr>
          <w:rStyle w:val="PAcProgramInText"/>
        </w:rPr>
        <w:t>d</w:t>
      </w:r>
      <w:r w:rsidR="005822BD" w:rsidRPr="00F7508B">
        <w:rPr>
          <w:rStyle w:val="PAcProgramInText"/>
        </w:rPr>
        <w:t xml:space="preserve">ate, </w:t>
      </w:r>
      <w:r w:rsidR="00362F1B">
        <w:rPr>
          <w:rStyle w:val="PAcProgramInText"/>
        </w:rPr>
        <w:t>t</w:t>
      </w:r>
      <w:r w:rsidR="005822BD" w:rsidRPr="00F7508B">
        <w:rPr>
          <w:rStyle w:val="PAcProgramInText"/>
        </w:rPr>
        <w:t xml:space="preserve">ime, </w:t>
      </w:r>
      <w:proofErr w:type="spellStart"/>
      <w:r w:rsidR="00362F1B">
        <w:rPr>
          <w:rStyle w:val="PAcProgramInText"/>
        </w:rPr>
        <w:t>l</w:t>
      </w:r>
      <w:r w:rsidR="00A17E2D">
        <w:rPr>
          <w:rStyle w:val="PAcProgramInText"/>
        </w:rPr>
        <w:t>ocationcode</w:t>
      </w:r>
      <w:proofErr w:type="spellEnd"/>
      <w:r w:rsidR="00A17E2D">
        <w:rPr>
          <w:rStyle w:val="PAcProgramInText"/>
        </w:rPr>
        <w:t>)</w:t>
      </w:r>
    </w:p>
    <w:p w14:paraId="4B732A20" w14:textId="13DAE6B6" w:rsidR="005822BD" w:rsidRPr="00A17E2D" w:rsidRDefault="00A17E2D" w:rsidP="00ED582D">
      <w:pPr>
        <w:contextualSpacing/>
      </w:pPr>
      <w:r>
        <w:rPr>
          <w:rStyle w:val="PAcProgramInText"/>
        </w:rPr>
        <w:t xml:space="preserve">    </w:t>
      </w:r>
      <w:r w:rsidR="005E4D36">
        <w:rPr>
          <w:rStyle w:val="PAcProgramInText"/>
        </w:rPr>
        <w:t xml:space="preserve">        </w:t>
      </w:r>
      <w:r w:rsidR="005822BD" w:rsidRPr="00F7508B">
        <w:rPr>
          <w:rStyle w:val="PAcProgramInText"/>
        </w:rPr>
        <w:t xml:space="preserve">REFERENCES </w:t>
      </w:r>
      <w:proofErr w:type="spellStart"/>
      <w:r w:rsidR="00362F1B">
        <w:rPr>
          <w:rStyle w:val="PAcProgramInText"/>
        </w:rPr>
        <w:t>f</w:t>
      </w:r>
      <w:r w:rsidR="005822BD" w:rsidRPr="00F7508B">
        <w:rPr>
          <w:rStyle w:val="PAcProgramInText"/>
        </w:rPr>
        <w:t>eedingsession</w:t>
      </w:r>
      <w:proofErr w:type="spellEnd"/>
    </w:p>
    <w:p w14:paraId="1C23ED29" w14:textId="77777777" w:rsidR="005822BD" w:rsidRPr="00A17E2D" w:rsidRDefault="005822BD" w:rsidP="00ED582D">
      <w:r w:rsidRPr="00F7508B">
        <w:rPr>
          <w:rStyle w:val="PAcProgramInText"/>
        </w:rPr>
        <w:t>;</w:t>
      </w:r>
    </w:p>
    <w:p w14:paraId="45728856" w14:textId="342D2DBF" w:rsidR="00026D58" w:rsidRPr="00F7508B" w:rsidRDefault="00B53BC9" w:rsidP="00AB4D48">
      <w:r>
        <w:t>T</w:t>
      </w:r>
      <w:r w:rsidR="00F7508B">
        <w:t>h</w:t>
      </w:r>
      <w:r w:rsidR="005822BD" w:rsidRPr="00F7508B">
        <w:t xml:space="preserve">is </w:t>
      </w:r>
      <w:r w:rsidR="005E4D36">
        <w:t xml:space="preserve">is </w:t>
      </w:r>
      <w:r w:rsidR="005822BD" w:rsidRPr="00F7508B">
        <w:t xml:space="preserve">a case where </w:t>
      </w:r>
      <w:r w:rsidR="00617403">
        <w:t>separating out</w:t>
      </w:r>
      <w:r w:rsidR="005822BD" w:rsidRPr="00F7508B">
        <w:t xml:space="preserve"> all </w:t>
      </w:r>
      <w:r w:rsidR="00617403">
        <w:t xml:space="preserve">the </w:t>
      </w:r>
      <w:r w:rsidR="005822BD" w:rsidRPr="00F7508B">
        <w:t xml:space="preserve">relationship constraints </w:t>
      </w:r>
      <w:r>
        <w:t xml:space="preserve">by using the basic table definition followed by a series of </w:t>
      </w:r>
      <w:r w:rsidRPr="001E6360">
        <w:rPr>
          <w:rStyle w:val="PAcProgramInText"/>
        </w:rPr>
        <w:t xml:space="preserve">ALTER </w:t>
      </w:r>
      <w:r w:rsidR="001E6360" w:rsidRPr="001E6360">
        <w:rPr>
          <w:rStyle w:val="PAcProgramInText"/>
        </w:rPr>
        <w:t>TABLE</w:t>
      </w:r>
      <w:r>
        <w:t xml:space="preserve"> statements </w:t>
      </w:r>
      <w:r w:rsidR="005822BD" w:rsidRPr="00F7508B">
        <w:t>does help</w:t>
      </w:r>
      <w:r w:rsidR="00026D58" w:rsidRPr="00F7508B">
        <w:t xml:space="preserve"> </w:t>
      </w:r>
      <w:r w:rsidR="005822BD" w:rsidRPr="00F7508B">
        <w:t>readability</w:t>
      </w:r>
      <w:r w:rsidR="00617403">
        <w:t>,</w:t>
      </w:r>
      <w:r w:rsidR="00F80311" w:rsidRPr="00F7508B">
        <w:t xml:space="preserve"> as all the relationship</w:t>
      </w:r>
      <w:r w:rsidR="00617403">
        <w:t>-</w:t>
      </w:r>
      <w:r>
        <w:t xml:space="preserve">related </w:t>
      </w:r>
      <w:r w:rsidR="00F80311" w:rsidRPr="00F7508B">
        <w:t xml:space="preserve">code can be kept together rather than distributed over </w:t>
      </w:r>
      <w:r>
        <w:t xml:space="preserve">the two </w:t>
      </w:r>
      <w:r w:rsidR="00F80311" w:rsidRPr="001E6360">
        <w:rPr>
          <w:rStyle w:val="PAcProgramInText"/>
        </w:rPr>
        <w:t>CREATE TABLE</w:t>
      </w:r>
      <w:r w:rsidR="00F80311" w:rsidRPr="00F7508B">
        <w:t xml:space="preserve"> statements</w:t>
      </w:r>
      <w:r>
        <w:t xml:space="preserve"> for the two tables involved in the relationship</w:t>
      </w:r>
      <w:r w:rsidR="00F80311" w:rsidRPr="00F7508B">
        <w:t>.</w:t>
      </w:r>
    </w:p>
    <w:p w14:paraId="55E517E5" w14:textId="1C4DABD6" w:rsidR="005822BD" w:rsidRPr="005822BD" w:rsidRDefault="00F80311" w:rsidP="00970287">
      <w:r>
        <w:t>So,</w:t>
      </w:r>
      <w:r w:rsidR="005822BD" w:rsidRPr="005822BD">
        <w:t xml:space="preserve"> we could have declared</w:t>
      </w:r>
      <w:r w:rsidR="00617403">
        <w:t xml:space="preserve"> the</w:t>
      </w:r>
      <w:r w:rsidR="005822BD" w:rsidRPr="005822BD">
        <w:t xml:space="preserve"> </w:t>
      </w:r>
      <w:r w:rsidR="005822BD" w:rsidRPr="00617403">
        <w:rPr>
          <w:rStyle w:val="PAcProgramInText"/>
        </w:rPr>
        <w:t>feeds</w:t>
      </w:r>
      <w:r w:rsidR="005822BD" w:rsidRPr="005822BD">
        <w:t xml:space="preserve"> and </w:t>
      </w:r>
      <w:proofErr w:type="spellStart"/>
      <w:r w:rsidR="005822BD" w:rsidRPr="00617403">
        <w:rPr>
          <w:rStyle w:val="PAcProgramInText"/>
        </w:rPr>
        <w:t>feedingsession</w:t>
      </w:r>
      <w:proofErr w:type="spellEnd"/>
      <w:r w:rsidR="005822BD" w:rsidRPr="005822BD">
        <w:t xml:space="preserve"> </w:t>
      </w:r>
      <w:r w:rsidR="00495898">
        <w:t xml:space="preserve">tables </w:t>
      </w:r>
      <w:r w:rsidR="005822BD" w:rsidRPr="005822BD">
        <w:t>as</w:t>
      </w:r>
      <w:r w:rsidR="00617403">
        <w:t xml:space="preserve"> follows:</w:t>
      </w:r>
    </w:p>
    <w:p w14:paraId="50D27F10" w14:textId="482F6338" w:rsidR="00A41B10" w:rsidRPr="00A17E2D" w:rsidRDefault="00A41B10" w:rsidP="00A41B10">
      <w:pPr>
        <w:contextualSpacing/>
      </w:pPr>
      <w:r w:rsidRPr="00F7508B">
        <w:rPr>
          <w:rStyle w:val="PAcProgramInText"/>
        </w:rPr>
        <w:t xml:space="preserve">CREATE TABLE </w:t>
      </w:r>
      <w:proofErr w:type="gramStart"/>
      <w:r w:rsidR="00F80311" w:rsidRPr="00F7508B">
        <w:rPr>
          <w:rStyle w:val="PAcProgramInText"/>
        </w:rPr>
        <w:t>f</w:t>
      </w:r>
      <w:r w:rsidR="00617403">
        <w:rPr>
          <w:rStyle w:val="PAcProgramInText"/>
        </w:rPr>
        <w:t>eeds</w:t>
      </w:r>
      <w:r w:rsidRPr="00F7508B">
        <w:rPr>
          <w:rStyle w:val="PAcProgramInText"/>
        </w:rPr>
        <w:t>(</w:t>
      </w:r>
      <w:proofErr w:type="gramEnd"/>
    </w:p>
    <w:p w14:paraId="36615E9B" w14:textId="6D0CE562" w:rsidR="00A41B10" w:rsidRPr="00A17E2D" w:rsidRDefault="00A17E2D" w:rsidP="00A41B10">
      <w:pPr>
        <w:contextualSpacing/>
      </w:pPr>
      <w:r>
        <w:rPr>
          <w:rStyle w:val="PAcProgramInText"/>
        </w:rPr>
        <w:t xml:space="preserve">    </w:t>
      </w:r>
      <w:r w:rsidR="00F80311" w:rsidRPr="00F7508B">
        <w:rPr>
          <w:rStyle w:val="PAcProgramInText"/>
        </w:rPr>
        <w:t>d</w:t>
      </w:r>
      <w:r w:rsidR="00A41B10" w:rsidRPr="00F7508B">
        <w:rPr>
          <w:rStyle w:val="PAcProgramInText"/>
        </w:rPr>
        <w:t xml:space="preserve">ate </w:t>
      </w:r>
      <w:proofErr w:type="spellStart"/>
      <w:r w:rsidR="00A41B10" w:rsidRPr="00F7508B">
        <w:rPr>
          <w:rStyle w:val="PAcProgramInText"/>
        </w:rPr>
        <w:t>DATE</w:t>
      </w:r>
      <w:proofErr w:type="spellEnd"/>
      <w:r w:rsidR="00A41B10" w:rsidRPr="00F7508B">
        <w:rPr>
          <w:rStyle w:val="PAcProgramInText"/>
        </w:rPr>
        <w:t>,</w:t>
      </w:r>
    </w:p>
    <w:p w14:paraId="50773953" w14:textId="0D85061C" w:rsidR="00A41B10" w:rsidRPr="00A17E2D" w:rsidRDefault="00A17E2D" w:rsidP="00A41B10">
      <w:pPr>
        <w:contextualSpacing/>
      </w:pPr>
      <w:r>
        <w:rPr>
          <w:rStyle w:val="PAcProgramInText"/>
        </w:rPr>
        <w:t xml:space="preserve">    </w:t>
      </w:r>
      <w:r w:rsidR="00F80311" w:rsidRPr="00F7508B">
        <w:rPr>
          <w:rStyle w:val="PAcProgramInText"/>
        </w:rPr>
        <w:t>t</w:t>
      </w:r>
      <w:r w:rsidR="00A41B10" w:rsidRPr="00F7508B">
        <w:rPr>
          <w:rStyle w:val="PAcProgramInText"/>
        </w:rPr>
        <w:t xml:space="preserve">ime </w:t>
      </w:r>
      <w:proofErr w:type="spellStart"/>
      <w:r w:rsidR="00A41B10" w:rsidRPr="00F7508B">
        <w:rPr>
          <w:rStyle w:val="PAcProgramInText"/>
        </w:rPr>
        <w:t>TIME</w:t>
      </w:r>
      <w:proofErr w:type="spellEnd"/>
      <w:r w:rsidR="00A41B10" w:rsidRPr="00F7508B">
        <w:rPr>
          <w:rStyle w:val="PAcProgramInText"/>
        </w:rPr>
        <w:t>,</w:t>
      </w:r>
    </w:p>
    <w:p w14:paraId="08DEF6E7" w14:textId="3EBC3DC3" w:rsidR="00A41B10" w:rsidRPr="00A17E2D" w:rsidRDefault="00A17E2D" w:rsidP="00A41B10">
      <w:pPr>
        <w:contextualSpacing/>
      </w:pPr>
      <w:r>
        <w:rPr>
          <w:rStyle w:val="PAcProgramInText"/>
        </w:rPr>
        <w:t xml:space="preserve">    </w:t>
      </w:r>
      <w:proofErr w:type="spellStart"/>
      <w:r w:rsidR="00F80311" w:rsidRPr="00F7508B">
        <w:rPr>
          <w:rStyle w:val="PAcProgramInText"/>
        </w:rPr>
        <w:t>l</w:t>
      </w:r>
      <w:r w:rsidR="00A41B10" w:rsidRPr="00F7508B">
        <w:rPr>
          <w:rStyle w:val="PAcProgramInText"/>
        </w:rPr>
        <w:t>ocationcode</w:t>
      </w:r>
      <w:proofErr w:type="spellEnd"/>
      <w:r w:rsidR="00A41B10" w:rsidRPr="00F7508B">
        <w:rPr>
          <w:rStyle w:val="PAcProgramInText"/>
        </w:rPr>
        <w:t xml:space="preserve"> </w:t>
      </w:r>
      <w:proofErr w:type="spellStart"/>
      <w:r w:rsidR="00A41B10" w:rsidRPr="00F7508B">
        <w:rPr>
          <w:rStyle w:val="PAcProgramInText"/>
        </w:rPr>
        <w:t>Loc</w:t>
      </w:r>
      <w:r w:rsidR="00A241B4">
        <w:rPr>
          <w:rStyle w:val="PAcProgramInText"/>
        </w:rPr>
        <w:t>C</w:t>
      </w:r>
      <w:r w:rsidR="00A41B10" w:rsidRPr="00F7508B">
        <w:rPr>
          <w:rStyle w:val="PAcProgramInText"/>
        </w:rPr>
        <w:t>odes</w:t>
      </w:r>
      <w:proofErr w:type="spellEnd"/>
      <w:r w:rsidR="00A41B10" w:rsidRPr="00F7508B">
        <w:rPr>
          <w:rStyle w:val="PAcProgramInText"/>
        </w:rPr>
        <w:t>,</w:t>
      </w:r>
    </w:p>
    <w:p w14:paraId="60775A13" w14:textId="77777777" w:rsidR="000A1A75" w:rsidRDefault="00A17E2D" w:rsidP="000A1A75">
      <w:pPr>
        <w:contextualSpacing/>
        <w:rPr>
          <w:rStyle w:val="PAcProgramInText"/>
        </w:rPr>
      </w:pPr>
      <w:r>
        <w:rPr>
          <w:rStyle w:val="PAcProgramInText"/>
        </w:rPr>
        <w:t xml:space="preserve">    </w:t>
      </w:r>
      <w:proofErr w:type="spellStart"/>
      <w:r w:rsidR="00A41B10" w:rsidRPr="00F7508B">
        <w:rPr>
          <w:rStyle w:val="PAcProgramInText"/>
        </w:rPr>
        <w:t>IDtagcode</w:t>
      </w:r>
      <w:proofErr w:type="spellEnd"/>
      <w:r w:rsidR="00A41B10" w:rsidRPr="00F7508B">
        <w:rPr>
          <w:rStyle w:val="PAcProgramInText"/>
        </w:rPr>
        <w:t xml:space="preserve"> Tags,</w:t>
      </w:r>
    </w:p>
    <w:p w14:paraId="1EF99C1D" w14:textId="5DC76D95" w:rsidR="00A41B10" w:rsidRPr="00A17E2D" w:rsidRDefault="00A41B10" w:rsidP="000A1A75">
      <w:pPr>
        <w:contextualSpacing/>
      </w:pPr>
      <w:r w:rsidRPr="00F7508B">
        <w:rPr>
          <w:rStyle w:val="PAcProgramInText"/>
        </w:rPr>
        <w:t>PRIMARY KEY (</w:t>
      </w:r>
      <w:r w:rsidR="00F80311" w:rsidRPr="00F7508B">
        <w:rPr>
          <w:rStyle w:val="PAcProgramInText"/>
        </w:rPr>
        <w:t>d</w:t>
      </w:r>
      <w:r w:rsidRPr="00F7508B">
        <w:rPr>
          <w:rStyle w:val="PAcProgramInText"/>
        </w:rPr>
        <w:t xml:space="preserve">ate, </w:t>
      </w:r>
      <w:r w:rsidR="00F80311" w:rsidRPr="00F7508B">
        <w:rPr>
          <w:rStyle w:val="PAcProgramInText"/>
        </w:rPr>
        <w:t>t</w:t>
      </w:r>
      <w:r w:rsidRPr="00F7508B">
        <w:rPr>
          <w:rStyle w:val="PAcProgramInText"/>
        </w:rPr>
        <w:t xml:space="preserve">ime, </w:t>
      </w:r>
      <w:proofErr w:type="spellStart"/>
      <w:r w:rsidR="00F80311" w:rsidRPr="00F7508B">
        <w:rPr>
          <w:rStyle w:val="PAcProgramInText"/>
        </w:rPr>
        <w:t>l</w:t>
      </w:r>
      <w:r w:rsidRPr="00F7508B">
        <w:rPr>
          <w:rStyle w:val="PAcProgramInText"/>
        </w:rPr>
        <w:t>ocationcode</w:t>
      </w:r>
      <w:proofErr w:type="spellEnd"/>
      <w:r w:rsidRPr="00F7508B">
        <w:rPr>
          <w:rStyle w:val="PAcProgramInText"/>
        </w:rPr>
        <w:t xml:space="preserve">, </w:t>
      </w:r>
      <w:proofErr w:type="spellStart"/>
      <w:r w:rsidRPr="00F7508B">
        <w:rPr>
          <w:rStyle w:val="PAcProgramInText"/>
        </w:rPr>
        <w:t>IDtagcode</w:t>
      </w:r>
      <w:proofErr w:type="spellEnd"/>
      <w:r w:rsidRPr="00F7508B">
        <w:rPr>
          <w:rStyle w:val="PAcProgramInText"/>
        </w:rPr>
        <w:t>)</w:t>
      </w:r>
    </w:p>
    <w:p w14:paraId="68E6D0BC" w14:textId="77777777" w:rsidR="00A41B10" w:rsidRDefault="00A41B10" w:rsidP="00A41B10">
      <w:pPr>
        <w:rPr>
          <w:rStyle w:val="PAcProgramInText"/>
        </w:rPr>
      </w:pPr>
      <w:r w:rsidRPr="00F7508B">
        <w:rPr>
          <w:rStyle w:val="PAcProgramInText"/>
        </w:rPr>
        <w:t>);</w:t>
      </w:r>
    </w:p>
    <w:p w14:paraId="19B79A00" w14:textId="77777777" w:rsidR="007C7D0D" w:rsidRPr="00A17E2D" w:rsidRDefault="007C7D0D" w:rsidP="00A41B10"/>
    <w:p w14:paraId="31498EA6" w14:textId="77777777" w:rsidR="00A41B10" w:rsidRPr="00A17E2D" w:rsidRDefault="00A41B10" w:rsidP="00A41B10">
      <w:pPr>
        <w:contextualSpacing/>
      </w:pPr>
      <w:r w:rsidRPr="00F7508B">
        <w:rPr>
          <w:rStyle w:val="PAcProgramInText"/>
        </w:rPr>
        <w:t xml:space="preserve">CREATE TABLE </w:t>
      </w:r>
      <w:proofErr w:type="spellStart"/>
      <w:proofErr w:type="gramStart"/>
      <w:r w:rsidR="00F80311" w:rsidRPr="00F7508B">
        <w:rPr>
          <w:rStyle w:val="PAcProgramInText"/>
        </w:rPr>
        <w:t>f</w:t>
      </w:r>
      <w:r w:rsidRPr="00F7508B">
        <w:rPr>
          <w:rStyle w:val="PAcProgramInText"/>
        </w:rPr>
        <w:t>eeding</w:t>
      </w:r>
      <w:r w:rsidR="00F80311" w:rsidRPr="00F7508B">
        <w:rPr>
          <w:rStyle w:val="PAcProgramInText"/>
        </w:rPr>
        <w:t>s</w:t>
      </w:r>
      <w:r w:rsidRPr="00F7508B">
        <w:rPr>
          <w:rStyle w:val="PAcProgramInText"/>
        </w:rPr>
        <w:t>ession</w:t>
      </w:r>
      <w:proofErr w:type="spellEnd"/>
      <w:r w:rsidRPr="00F7508B">
        <w:rPr>
          <w:rStyle w:val="PAcProgramInText"/>
        </w:rPr>
        <w:t>(</w:t>
      </w:r>
      <w:proofErr w:type="gramEnd"/>
    </w:p>
    <w:p w14:paraId="6DF23DC9" w14:textId="0117CD90" w:rsidR="00A41B10" w:rsidRPr="00A17E2D" w:rsidRDefault="00A17E2D" w:rsidP="00A17E2D">
      <w:pPr>
        <w:contextualSpacing/>
      </w:pPr>
      <w:r>
        <w:rPr>
          <w:rStyle w:val="PAcProgramInText"/>
        </w:rPr>
        <w:t xml:space="preserve">    </w:t>
      </w:r>
      <w:r w:rsidR="00F80311" w:rsidRPr="00F7508B">
        <w:rPr>
          <w:rStyle w:val="PAcProgramInText"/>
        </w:rPr>
        <w:t>d</w:t>
      </w:r>
      <w:r w:rsidR="00A41B10" w:rsidRPr="00F7508B">
        <w:rPr>
          <w:rStyle w:val="PAcProgramInText"/>
        </w:rPr>
        <w:t xml:space="preserve">ate </w:t>
      </w:r>
      <w:proofErr w:type="spellStart"/>
      <w:r w:rsidR="00A41B10" w:rsidRPr="00F7508B">
        <w:rPr>
          <w:rStyle w:val="PAcProgramInText"/>
        </w:rPr>
        <w:t>DATE</w:t>
      </w:r>
      <w:proofErr w:type="spellEnd"/>
      <w:r w:rsidR="00A41B10" w:rsidRPr="00F7508B">
        <w:rPr>
          <w:rStyle w:val="PAcProgramInText"/>
        </w:rPr>
        <w:t>,</w:t>
      </w:r>
    </w:p>
    <w:p w14:paraId="01392CCD" w14:textId="0935B986" w:rsidR="00A41B10" w:rsidRPr="00A17E2D" w:rsidRDefault="00A17E2D" w:rsidP="00A17E2D">
      <w:pPr>
        <w:contextualSpacing/>
      </w:pPr>
      <w:r>
        <w:rPr>
          <w:rStyle w:val="PAcProgramInText"/>
        </w:rPr>
        <w:t xml:space="preserve">    </w:t>
      </w:r>
      <w:r w:rsidR="00F80311" w:rsidRPr="00F7508B">
        <w:rPr>
          <w:rStyle w:val="PAcProgramInText"/>
        </w:rPr>
        <w:t>t</w:t>
      </w:r>
      <w:r w:rsidR="00A41B10" w:rsidRPr="00F7508B">
        <w:rPr>
          <w:rStyle w:val="PAcProgramInText"/>
        </w:rPr>
        <w:t xml:space="preserve">ime </w:t>
      </w:r>
      <w:proofErr w:type="spellStart"/>
      <w:r w:rsidR="00A41B10" w:rsidRPr="00F7508B">
        <w:rPr>
          <w:rStyle w:val="PAcProgramInText"/>
        </w:rPr>
        <w:t>TIME</w:t>
      </w:r>
      <w:proofErr w:type="spellEnd"/>
      <w:r w:rsidR="00A41B10" w:rsidRPr="00F7508B">
        <w:rPr>
          <w:rStyle w:val="PAcProgramInText"/>
        </w:rPr>
        <w:t>,</w:t>
      </w:r>
    </w:p>
    <w:p w14:paraId="097873CA" w14:textId="6D1B0399" w:rsidR="00A41B10" w:rsidRPr="00A17E2D" w:rsidRDefault="00A17E2D" w:rsidP="00A17E2D">
      <w:pPr>
        <w:contextualSpacing/>
      </w:pPr>
      <w:r>
        <w:rPr>
          <w:rStyle w:val="PAcProgramInText"/>
        </w:rPr>
        <w:t xml:space="preserve">    </w:t>
      </w:r>
      <w:proofErr w:type="spellStart"/>
      <w:r w:rsidR="00F80311" w:rsidRPr="00F7508B">
        <w:rPr>
          <w:rStyle w:val="PAcProgramInText"/>
        </w:rPr>
        <w:t>l</w:t>
      </w:r>
      <w:r w:rsidR="00A41B10" w:rsidRPr="00F7508B">
        <w:rPr>
          <w:rStyle w:val="PAcProgramInText"/>
        </w:rPr>
        <w:t>ocationcode</w:t>
      </w:r>
      <w:proofErr w:type="spellEnd"/>
      <w:r w:rsidR="00A41B10" w:rsidRPr="00F7508B">
        <w:rPr>
          <w:rStyle w:val="PAcProgramInText"/>
        </w:rPr>
        <w:t xml:space="preserve"> </w:t>
      </w:r>
      <w:proofErr w:type="spellStart"/>
      <w:r w:rsidR="00A41B10" w:rsidRPr="00F7508B">
        <w:rPr>
          <w:rStyle w:val="PAcProgramInText"/>
        </w:rPr>
        <w:t>LocCodes</w:t>
      </w:r>
      <w:proofErr w:type="spellEnd"/>
      <w:r w:rsidR="00A41B10" w:rsidRPr="00F7508B">
        <w:rPr>
          <w:rStyle w:val="PAcProgramInText"/>
        </w:rPr>
        <w:t>,</w:t>
      </w:r>
    </w:p>
    <w:p w14:paraId="6CFED284" w14:textId="77777777" w:rsidR="00A41B10" w:rsidRPr="00A17E2D" w:rsidRDefault="00A41B10" w:rsidP="00A41B10">
      <w:pPr>
        <w:contextualSpacing/>
      </w:pPr>
      <w:r w:rsidRPr="00F7508B">
        <w:rPr>
          <w:rStyle w:val="PAcProgramInText"/>
        </w:rPr>
        <w:t xml:space="preserve">PRIMARY KEY (date, time, </w:t>
      </w:r>
      <w:proofErr w:type="spellStart"/>
      <w:r w:rsidRPr="00F7508B">
        <w:rPr>
          <w:rStyle w:val="PAcProgramInText"/>
        </w:rPr>
        <w:t>locationcode</w:t>
      </w:r>
      <w:proofErr w:type="spellEnd"/>
      <w:r w:rsidRPr="00F7508B">
        <w:rPr>
          <w:rStyle w:val="PAcProgramInText"/>
        </w:rPr>
        <w:t>),</w:t>
      </w:r>
    </w:p>
    <w:p w14:paraId="3D26674A" w14:textId="77777777" w:rsidR="00B93893" w:rsidRDefault="00A17E2D" w:rsidP="00A17E2D">
      <w:pPr>
        <w:contextualSpacing/>
        <w:rPr>
          <w:rStyle w:val="PAcProgramInText"/>
        </w:rPr>
      </w:pPr>
      <w:r>
        <w:rPr>
          <w:rStyle w:val="PAcProgramInText"/>
        </w:rPr>
        <w:lastRenderedPageBreak/>
        <w:t xml:space="preserve">    </w:t>
      </w:r>
      <w:proofErr w:type="spellStart"/>
      <w:r w:rsidR="00B93893">
        <w:rPr>
          <w:rStyle w:val="PAcProgramInText"/>
        </w:rPr>
        <w:t>employeeID</w:t>
      </w:r>
      <w:proofErr w:type="spellEnd"/>
      <w:r w:rsidR="00B93893">
        <w:rPr>
          <w:rStyle w:val="PAcProgramInText"/>
        </w:rPr>
        <w:t xml:space="preserve"> </w:t>
      </w:r>
      <w:proofErr w:type="spellStart"/>
      <w:r w:rsidR="00B93893">
        <w:rPr>
          <w:rStyle w:val="PAcProgramInText"/>
        </w:rPr>
        <w:t>EmpIDs</w:t>
      </w:r>
      <w:proofErr w:type="spellEnd"/>
      <w:r w:rsidR="00B93893">
        <w:rPr>
          <w:rStyle w:val="PAcProgramInText"/>
        </w:rPr>
        <w:t xml:space="preserve"> NOT NULL,</w:t>
      </w:r>
    </w:p>
    <w:p w14:paraId="06DEF7E6" w14:textId="35146C3E" w:rsidR="00A41B10" w:rsidRPr="00A17E2D" w:rsidRDefault="00B93893" w:rsidP="00A17E2D">
      <w:pPr>
        <w:contextualSpacing/>
      </w:pPr>
      <w:r>
        <w:rPr>
          <w:rStyle w:val="PAcProgramInText"/>
        </w:rPr>
        <w:t xml:space="preserve">   </w:t>
      </w:r>
      <w:r w:rsidRPr="00F7508B">
        <w:rPr>
          <w:rStyle w:val="PAcProgramInText"/>
        </w:rPr>
        <w:t xml:space="preserve"> </w:t>
      </w:r>
      <w:r w:rsidR="00F80311" w:rsidRPr="00F7508B">
        <w:rPr>
          <w:rStyle w:val="PAcProgramInText"/>
        </w:rPr>
        <w:t>d</w:t>
      </w:r>
      <w:r w:rsidR="00A41B10" w:rsidRPr="00F7508B">
        <w:rPr>
          <w:rStyle w:val="PAcProgramInText"/>
        </w:rPr>
        <w:t xml:space="preserve">uration </w:t>
      </w:r>
      <w:proofErr w:type="spellStart"/>
      <w:r w:rsidR="00A41B10" w:rsidRPr="00F7508B">
        <w:rPr>
          <w:rStyle w:val="PAcProgramInText"/>
        </w:rPr>
        <w:t>TimePeriod</w:t>
      </w:r>
      <w:proofErr w:type="spellEnd"/>
      <w:r w:rsidR="00A41B10" w:rsidRPr="00F7508B">
        <w:rPr>
          <w:rStyle w:val="PAcProgramInText"/>
        </w:rPr>
        <w:t>,</w:t>
      </w:r>
    </w:p>
    <w:p w14:paraId="332C8F9B" w14:textId="18594339" w:rsidR="000A1A75" w:rsidRPr="000A1A75" w:rsidRDefault="00A17E2D" w:rsidP="00A17E2D">
      <w:pPr>
        <w:rPr>
          <w:rFonts w:ascii="Courier New" w:hAnsi="Courier New"/>
        </w:rPr>
      </w:pPr>
      <w:r>
        <w:rPr>
          <w:rStyle w:val="PAcProgramInText"/>
        </w:rPr>
        <w:t xml:space="preserve">    </w:t>
      </w:r>
      <w:r w:rsidR="00F80311" w:rsidRPr="00F7508B">
        <w:rPr>
          <w:rStyle w:val="PAcProgramInText"/>
        </w:rPr>
        <w:t>w</w:t>
      </w:r>
      <w:r w:rsidR="00A41B10" w:rsidRPr="00F7508B">
        <w:rPr>
          <w:rStyle w:val="PAcProgramInText"/>
        </w:rPr>
        <w:t xml:space="preserve">eather </w:t>
      </w:r>
      <w:proofErr w:type="spellStart"/>
      <w:r w:rsidR="00A41B10" w:rsidRPr="00F7508B">
        <w:rPr>
          <w:rStyle w:val="PAcProgramInText"/>
        </w:rPr>
        <w:t>WeatherDesc</w:t>
      </w:r>
      <w:proofErr w:type="spellEnd"/>
      <w:r w:rsidR="00A41B10" w:rsidRPr="00F7508B">
        <w:rPr>
          <w:rStyle w:val="PAcProgramInText"/>
        </w:rPr>
        <w:t>,</w:t>
      </w:r>
      <w:r w:rsidR="000A1A75">
        <w:rPr>
          <w:rStyle w:val="PAcProgramInText"/>
        </w:rPr>
        <w:br/>
        <w:t xml:space="preserve">    </w:t>
      </w:r>
    </w:p>
    <w:p w14:paraId="43D5AB69" w14:textId="3A1873F7" w:rsidR="00A41B10" w:rsidRPr="00A17E2D" w:rsidRDefault="00617403" w:rsidP="00A41B10">
      <w:pPr>
        <w:contextualSpacing/>
      </w:pPr>
      <w:r>
        <w:rPr>
          <w:rStyle w:val="PAcProgramInText"/>
        </w:rPr>
        <w:t>-- feeding session</w:t>
      </w:r>
      <w:r w:rsidR="00A41B10" w:rsidRPr="00F7508B">
        <w:rPr>
          <w:rStyle w:val="PAcProgramInText"/>
        </w:rPr>
        <w:t xml:space="preserve"> is a historic record</w:t>
      </w:r>
      <w:r w:rsidR="00754184">
        <w:rPr>
          <w:rStyle w:val="PAcProgramInText"/>
        </w:rPr>
        <w:t xml:space="preserve"> and after 31 May 2002</w:t>
      </w:r>
    </w:p>
    <w:p w14:paraId="771DA625" w14:textId="2F8D574D" w:rsidR="00A41B10" w:rsidRPr="00A17E2D" w:rsidRDefault="00A41B10" w:rsidP="00A41B10">
      <w:pPr>
        <w:contextualSpacing/>
      </w:pPr>
      <w:r w:rsidRPr="00F7508B">
        <w:rPr>
          <w:rStyle w:val="PAcProgramInText"/>
        </w:rPr>
        <w:t xml:space="preserve">CONSTRAINT </w:t>
      </w:r>
      <w:proofErr w:type="spellStart"/>
      <w:r w:rsidRPr="00F7508B">
        <w:rPr>
          <w:rStyle w:val="PAcProgramInText"/>
        </w:rPr>
        <w:t>session_date_is_historic</w:t>
      </w:r>
      <w:proofErr w:type="spellEnd"/>
      <w:r w:rsidR="00617403">
        <w:rPr>
          <w:rStyle w:val="PAcProgramInText"/>
        </w:rPr>
        <w:t xml:space="preserve"> CHECK (</w:t>
      </w:r>
      <w:r w:rsidRPr="00F7508B">
        <w:rPr>
          <w:rStyle w:val="PAcProgramInText"/>
        </w:rPr>
        <w:t>(</w:t>
      </w:r>
      <w:r w:rsidR="005E2B33">
        <w:rPr>
          <w:rStyle w:val="PAcProgramInText"/>
        </w:rPr>
        <w:t>d</w:t>
      </w:r>
      <w:r w:rsidRPr="00F7508B">
        <w:rPr>
          <w:rStyle w:val="PAcProgramInText"/>
        </w:rPr>
        <w:t>ate &lt;= CURRENT_DATE)</w:t>
      </w:r>
    </w:p>
    <w:p w14:paraId="477BD2D3" w14:textId="77777777" w:rsidR="00A41B10" w:rsidRPr="00A17E2D" w:rsidRDefault="00A41B10" w:rsidP="00A41B10">
      <w:pPr>
        <w:contextualSpacing/>
      </w:pPr>
      <w:r w:rsidRPr="00F7508B">
        <w:rPr>
          <w:rStyle w:val="PAcProgramInText"/>
        </w:rPr>
        <w:t xml:space="preserve">                                         AND (</w:t>
      </w:r>
      <w:r w:rsidR="005E2B33">
        <w:rPr>
          <w:rStyle w:val="PAcProgramInText"/>
        </w:rPr>
        <w:t>d</w:t>
      </w:r>
      <w:r w:rsidRPr="00F7508B">
        <w:rPr>
          <w:rStyle w:val="PAcProgramInText"/>
        </w:rPr>
        <w:t xml:space="preserve">ate &gt; </w:t>
      </w:r>
      <w:r w:rsidR="00A80E7C" w:rsidRPr="00F7508B">
        <w:rPr>
          <w:rStyle w:val="PAcProgramInText"/>
        </w:rPr>
        <w:t>'</w:t>
      </w:r>
      <w:r w:rsidRPr="00F7508B">
        <w:rPr>
          <w:rStyle w:val="PAcProgramInText"/>
        </w:rPr>
        <w:t>2002-05-3</w:t>
      </w:r>
      <w:r w:rsidR="00A80E7C" w:rsidRPr="00F7508B">
        <w:rPr>
          <w:rStyle w:val="PAcProgramInText"/>
        </w:rPr>
        <w:t>1'</w:t>
      </w:r>
      <w:r w:rsidRPr="00F7508B">
        <w:rPr>
          <w:rStyle w:val="PAcProgramInText"/>
        </w:rPr>
        <w:t>))</w:t>
      </w:r>
    </w:p>
    <w:p w14:paraId="7453CC61" w14:textId="77777777" w:rsidR="00A41B10" w:rsidRPr="00A17E2D" w:rsidRDefault="00A41B10" w:rsidP="00A41B10">
      <w:r w:rsidRPr="00F7508B">
        <w:rPr>
          <w:rStyle w:val="PAcProgramInText"/>
        </w:rPr>
        <w:t>);</w:t>
      </w:r>
    </w:p>
    <w:p w14:paraId="1B5EAA4A" w14:textId="77777777" w:rsidR="007C7D0D" w:rsidRDefault="007C7D0D" w:rsidP="00A41B10">
      <w:pPr>
        <w:contextualSpacing/>
        <w:rPr>
          <w:rStyle w:val="PAcProgramInText"/>
        </w:rPr>
      </w:pPr>
    </w:p>
    <w:p w14:paraId="45AEBA50" w14:textId="61E03F7B" w:rsidR="00A17E2D" w:rsidRPr="00A17E2D" w:rsidRDefault="00617403" w:rsidP="00A41B10">
      <w:pPr>
        <w:contextualSpacing/>
      </w:pPr>
      <w:r>
        <w:rPr>
          <w:rStyle w:val="PAcProgramInText"/>
        </w:rPr>
        <w:t>-- r</w:t>
      </w:r>
      <w:r w:rsidR="00A41B10" w:rsidRPr="00F7508B">
        <w:rPr>
          <w:rStyle w:val="PAcProgramInText"/>
        </w:rPr>
        <w:t xml:space="preserve">elationship Feeds, foreign keys to </w:t>
      </w:r>
      <w:proofErr w:type="spellStart"/>
      <w:r w:rsidR="00A41B10" w:rsidRPr="00F7508B">
        <w:rPr>
          <w:rStyle w:val="PAcProgramInText"/>
        </w:rPr>
        <w:t>Feeding</w:t>
      </w:r>
      <w:r>
        <w:rPr>
          <w:rStyle w:val="PAcProgramInText"/>
        </w:rPr>
        <w:t>S</w:t>
      </w:r>
      <w:r w:rsidR="00A41B10" w:rsidRPr="00F7508B">
        <w:rPr>
          <w:rStyle w:val="PAcProgramInText"/>
        </w:rPr>
        <w:t>ession</w:t>
      </w:r>
      <w:proofErr w:type="spellEnd"/>
      <w:r w:rsidR="00A41B10" w:rsidRPr="00F7508B">
        <w:rPr>
          <w:rStyle w:val="PAcProgramInText"/>
        </w:rPr>
        <w:t xml:space="preserve"> and</w:t>
      </w:r>
      <w:r w:rsidRPr="00F7508B">
        <w:rPr>
          <w:rStyle w:val="PAcProgramInText"/>
        </w:rPr>
        <w:t xml:space="preserve"> Animal,</w:t>
      </w:r>
    </w:p>
    <w:p w14:paraId="7232AA33" w14:textId="70B16E45" w:rsidR="00A41B10" w:rsidRPr="00A17E2D" w:rsidRDefault="00495898" w:rsidP="00A41B10">
      <w:pPr>
        <w:contextualSpacing/>
      </w:pPr>
      <w:r>
        <w:rPr>
          <w:rStyle w:val="PAcProgramInText"/>
        </w:rPr>
        <w:t>-</w:t>
      </w:r>
      <w:r w:rsidR="00A41B10" w:rsidRPr="00F7508B">
        <w:rPr>
          <w:rStyle w:val="PAcProgramInText"/>
        </w:rPr>
        <w:t>- man</w:t>
      </w:r>
      <w:r w:rsidR="00617403">
        <w:rPr>
          <w:rStyle w:val="PAcProgramInText"/>
        </w:rPr>
        <w:t xml:space="preserve">datory participation of </w:t>
      </w:r>
      <w:proofErr w:type="spellStart"/>
      <w:r w:rsidR="00617403">
        <w:rPr>
          <w:rStyle w:val="PAcProgramInText"/>
        </w:rPr>
        <w:t>Feeding</w:t>
      </w:r>
      <w:r w:rsidR="00A41B10" w:rsidRPr="00F7508B">
        <w:rPr>
          <w:rStyle w:val="PAcProgramInText"/>
        </w:rPr>
        <w:t>Session</w:t>
      </w:r>
      <w:proofErr w:type="spellEnd"/>
    </w:p>
    <w:p w14:paraId="0C0E46BE" w14:textId="60B6175D" w:rsidR="00A17E2D" w:rsidRPr="00A17E2D" w:rsidRDefault="00617403" w:rsidP="00A41B10">
      <w:pPr>
        <w:contextualSpacing/>
      </w:pPr>
      <w:r>
        <w:rPr>
          <w:rStyle w:val="PAcProgramInText"/>
        </w:rPr>
        <w:t>-- N</w:t>
      </w:r>
      <w:r w:rsidR="00A41B10" w:rsidRPr="00F7508B">
        <w:rPr>
          <w:rStyle w:val="PAcProgramInText"/>
        </w:rPr>
        <w:t xml:space="preserve">ote that </w:t>
      </w:r>
      <w:r w:rsidR="00495898">
        <w:rPr>
          <w:rStyle w:val="PAcProgramInText"/>
        </w:rPr>
        <w:t>here, a</w:t>
      </w:r>
      <w:r w:rsidR="00A41B10" w:rsidRPr="00F7508B">
        <w:rPr>
          <w:rStyle w:val="PAcProgramInText"/>
        </w:rPr>
        <w:t xml:space="preserve">ll </w:t>
      </w:r>
      <w:r w:rsidR="00495898">
        <w:rPr>
          <w:rStyle w:val="PAcProgramInText"/>
        </w:rPr>
        <w:t xml:space="preserve">the </w:t>
      </w:r>
      <w:r w:rsidR="00A41B10" w:rsidRPr="00F7508B">
        <w:rPr>
          <w:rStyle w:val="PAcProgramInText"/>
        </w:rPr>
        <w:t>constraints related to the Feeds</w:t>
      </w:r>
    </w:p>
    <w:p w14:paraId="1074E5D5" w14:textId="288DDF0D" w:rsidR="00A17E2D" w:rsidRPr="00A17E2D" w:rsidRDefault="00495898" w:rsidP="00A41B10">
      <w:pPr>
        <w:contextualSpacing/>
      </w:pPr>
      <w:r>
        <w:rPr>
          <w:rStyle w:val="PAcProgramInText"/>
        </w:rPr>
        <w:t xml:space="preserve">-- </w:t>
      </w:r>
      <w:r w:rsidR="00A41B10" w:rsidRPr="00F7508B">
        <w:rPr>
          <w:rStyle w:val="PAcProgramInText"/>
        </w:rPr>
        <w:t>relationship can</w:t>
      </w:r>
      <w:r>
        <w:rPr>
          <w:rStyle w:val="PAcProgramInText"/>
        </w:rPr>
        <w:t xml:space="preserve"> </w:t>
      </w:r>
      <w:r w:rsidR="00A41B10" w:rsidRPr="00F7508B">
        <w:rPr>
          <w:rStyle w:val="PAcProgramInText"/>
        </w:rPr>
        <w:t xml:space="preserve">be </w:t>
      </w:r>
      <w:r w:rsidR="00F77242" w:rsidRPr="00F7508B">
        <w:rPr>
          <w:rStyle w:val="PAcProgramInText"/>
        </w:rPr>
        <w:t>decla</w:t>
      </w:r>
      <w:r w:rsidR="00F77242">
        <w:rPr>
          <w:rStyle w:val="PAcProgramInText"/>
        </w:rPr>
        <w:t>r</w:t>
      </w:r>
      <w:r w:rsidR="00F77242" w:rsidRPr="00F7508B">
        <w:rPr>
          <w:rStyle w:val="PAcProgramInText"/>
        </w:rPr>
        <w:t xml:space="preserve">ed </w:t>
      </w:r>
      <w:r w:rsidR="00A17E2D">
        <w:rPr>
          <w:rStyle w:val="PAcProgramInText"/>
        </w:rPr>
        <w:t>together, rather than in</w:t>
      </w:r>
    </w:p>
    <w:p w14:paraId="25FD060D" w14:textId="77777777" w:rsidR="00A17E2D" w:rsidRPr="00A17E2D" w:rsidRDefault="00495898" w:rsidP="00A41B10">
      <w:pPr>
        <w:contextualSpacing/>
      </w:pPr>
      <w:r>
        <w:rPr>
          <w:rStyle w:val="PAcProgramInText"/>
        </w:rPr>
        <w:t xml:space="preserve">-- </w:t>
      </w:r>
      <w:r w:rsidR="00A41B10" w:rsidRPr="00F7508B">
        <w:rPr>
          <w:rStyle w:val="PAcProgramInText"/>
        </w:rPr>
        <w:t>different CREATE TABLE statements</w:t>
      </w:r>
      <w:r>
        <w:rPr>
          <w:rStyle w:val="PAcProgramInText"/>
        </w:rPr>
        <w:t>, making the Feeds relati</w:t>
      </w:r>
      <w:r w:rsidR="00A17E2D">
        <w:rPr>
          <w:rStyle w:val="PAcProgramInText"/>
        </w:rPr>
        <w:t>onship</w:t>
      </w:r>
    </w:p>
    <w:p w14:paraId="2784CC1F" w14:textId="44AB2D51" w:rsidR="00A41B10" w:rsidRPr="00A17E2D" w:rsidRDefault="00495898" w:rsidP="00A41B10">
      <w:pPr>
        <w:contextualSpacing/>
      </w:pPr>
      <w:r>
        <w:rPr>
          <w:rStyle w:val="PAcProgramInText"/>
        </w:rPr>
        <w:t>-- easier to identify.</w:t>
      </w:r>
    </w:p>
    <w:p w14:paraId="2C979230" w14:textId="77777777" w:rsidR="00A41B10" w:rsidRPr="00A17E2D" w:rsidRDefault="00A41B10" w:rsidP="00A41B10">
      <w:pPr>
        <w:contextualSpacing/>
      </w:pPr>
      <w:r w:rsidRPr="00F7508B">
        <w:rPr>
          <w:rStyle w:val="PAcProgramInText"/>
        </w:rPr>
        <w:t xml:space="preserve">ALTER TABLE </w:t>
      </w:r>
      <w:r w:rsidR="005E2B33">
        <w:rPr>
          <w:rStyle w:val="PAcProgramInText"/>
        </w:rPr>
        <w:t>f</w:t>
      </w:r>
      <w:r w:rsidRPr="00F7508B">
        <w:rPr>
          <w:rStyle w:val="PAcProgramInText"/>
        </w:rPr>
        <w:t>eeds</w:t>
      </w:r>
    </w:p>
    <w:p w14:paraId="26D8611A" w14:textId="0A647591" w:rsidR="007C7D0D" w:rsidRPr="00A17E2D" w:rsidRDefault="007C7D0D" w:rsidP="007C7D0D">
      <w:pPr>
        <w:contextualSpacing/>
      </w:pPr>
      <w:r>
        <w:rPr>
          <w:rStyle w:val="PAcProgramInText"/>
        </w:rPr>
        <w:t>ADD CONSTRAINT f</w:t>
      </w:r>
      <w:r w:rsidRPr="00F7508B">
        <w:rPr>
          <w:rStyle w:val="PAcProgramInText"/>
        </w:rPr>
        <w:t>eeds1 FOREIGN KEY (</w:t>
      </w:r>
      <w:proofErr w:type="spellStart"/>
      <w:r w:rsidRPr="00F7508B">
        <w:rPr>
          <w:rStyle w:val="PAcProgramInText"/>
        </w:rPr>
        <w:t>IDtagcode</w:t>
      </w:r>
      <w:proofErr w:type="spellEnd"/>
      <w:r w:rsidRPr="00F7508B">
        <w:rPr>
          <w:rStyle w:val="PAcProgramInText"/>
        </w:rPr>
        <w:t xml:space="preserve">) REFERENCES </w:t>
      </w:r>
      <w:r>
        <w:rPr>
          <w:rStyle w:val="PAcProgramInText"/>
        </w:rPr>
        <w:t>a</w:t>
      </w:r>
      <w:r w:rsidRPr="00F7508B">
        <w:rPr>
          <w:rStyle w:val="PAcProgramInText"/>
        </w:rPr>
        <w:t>nimal</w:t>
      </w:r>
      <w:r>
        <w:rPr>
          <w:rStyle w:val="PAcProgramInText"/>
        </w:rPr>
        <w:t>,</w:t>
      </w:r>
    </w:p>
    <w:p w14:paraId="7CF6744E" w14:textId="058669D2" w:rsidR="00A17E2D" w:rsidRPr="00A17E2D" w:rsidRDefault="00617403" w:rsidP="00A41B10">
      <w:pPr>
        <w:contextualSpacing/>
      </w:pPr>
      <w:r>
        <w:rPr>
          <w:rStyle w:val="PAcProgramInText"/>
        </w:rPr>
        <w:t>ADD CONSTRAINT f</w:t>
      </w:r>
      <w:r w:rsidR="00A41B10" w:rsidRPr="00F7508B">
        <w:rPr>
          <w:rStyle w:val="PAcProgramInText"/>
        </w:rPr>
        <w:t>eeds2 FOREIGN KEY (</w:t>
      </w:r>
      <w:r w:rsidR="005E2B33">
        <w:rPr>
          <w:rStyle w:val="PAcProgramInText"/>
        </w:rPr>
        <w:t>d</w:t>
      </w:r>
      <w:r w:rsidR="00A41B10" w:rsidRPr="00F7508B">
        <w:rPr>
          <w:rStyle w:val="PAcProgramInText"/>
        </w:rPr>
        <w:t xml:space="preserve">ate, </w:t>
      </w:r>
      <w:r w:rsidR="005E2B33">
        <w:rPr>
          <w:rStyle w:val="PAcProgramInText"/>
        </w:rPr>
        <w:t>t</w:t>
      </w:r>
      <w:r w:rsidR="00A41B10" w:rsidRPr="00F7508B">
        <w:rPr>
          <w:rStyle w:val="PAcProgramInText"/>
        </w:rPr>
        <w:t xml:space="preserve">ime, </w:t>
      </w:r>
      <w:proofErr w:type="spellStart"/>
      <w:r w:rsidR="005E2B33">
        <w:rPr>
          <w:rStyle w:val="PAcProgramInText"/>
        </w:rPr>
        <w:t>l</w:t>
      </w:r>
      <w:r w:rsidR="00A17E2D">
        <w:rPr>
          <w:rStyle w:val="PAcProgramInText"/>
        </w:rPr>
        <w:t>ocationcode</w:t>
      </w:r>
      <w:proofErr w:type="spellEnd"/>
      <w:r w:rsidR="00A17E2D">
        <w:rPr>
          <w:rStyle w:val="PAcProgramInText"/>
        </w:rPr>
        <w:t>)</w:t>
      </w:r>
    </w:p>
    <w:p w14:paraId="4DCFF582" w14:textId="4AFEF36C" w:rsidR="00A41B10" w:rsidRPr="00A17E2D" w:rsidRDefault="00A17E2D" w:rsidP="00A41B10">
      <w:pPr>
        <w:contextualSpacing/>
      </w:pPr>
      <w:r>
        <w:rPr>
          <w:rStyle w:val="PAcProgramInText"/>
        </w:rPr>
        <w:t xml:space="preserve">    </w:t>
      </w:r>
      <w:r w:rsidR="00617403">
        <w:rPr>
          <w:rStyle w:val="PAcProgramInText"/>
        </w:rPr>
        <w:t xml:space="preserve">        </w:t>
      </w:r>
      <w:r w:rsidR="00A41B10" w:rsidRPr="00F7508B">
        <w:rPr>
          <w:rStyle w:val="PAcProgramInText"/>
        </w:rPr>
        <w:t xml:space="preserve">REFERENCES </w:t>
      </w:r>
      <w:proofErr w:type="spellStart"/>
      <w:r w:rsidR="005E2B33">
        <w:rPr>
          <w:rStyle w:val="PAcProgramInText"/>
        </w:rPr>
        <w:t>f</w:t>
      </w:r>
      <w:r w:rsidR="00A41B10" w:rsidRPr="00F7508B">
        <w:rPr>
          <w:rStyle w:val="PAcProgramInText"/>
        </w:rPr>
        <w:t>eedingsession</w:t>
      </w:r>
      <w:proofErr w:type="spellEnd"/>
    </w:p>
    <w:p w14:paraId="2C444AFB" w14:textId="77777777" w:rsidR="00A41B10" w:rsidRPr="00A17E2D" w:rsidRDefault="00A41B10" w:rsidP="00A41B10">
      <w:r w:rsidRPr="00F7508B">
        <w:rPr>
          <w:rStyle w:val="PAcProgramInText"/>
        </w:rPr>
        <w:t>;</w:t>
      </w:r>
    </w:p>
    <w:p w14:paraId="6EF3D5D1" w14:textId="77777777" w:rsidR="007C7D0D" w:rsidRDefault="007C7D0D" w:rsidP="00A41B10">
      <w:pPr>
        <w:contextualSpacing/>
        <w:rPr>
          <w:rStyle w:val="PAcProgramInText"/>
        </w:rPr>
      </w:pPr>
    </w:p>
    <w:p w14:paraId="52FD4803" w14:textId="04DEED0B" w:rsidR="00A41B10" w:rsidRPr="00A17E2D" w:rsidRDefault="00617403" w:rsidP="00A41B10">
      <w:pPr>
        <w:contextualSpacing/>
      </w:pPr>
      <w:r>
        <w:rPr>
          <w:rStyle w:val="PAcProgramInText"/>
        </w:rPr>
        <w:t>-- r</w:t>
      </w:r>
      <w:r w:rsidR="00A41B10" w:rsidRPr="00F7508B">
        <w:rPr>
          <w:rStyle w:val="PAcProgramInText"/>
        </w:rPr>
        <w:t>elationship Feeds, man</w:t>
      </w:r>
      <w:r>
        <w:rPr>
          <w:rStyle w:val="PAcProgramInText"/>
        </w:rPr>
        <w:t xml:space="preserve">datory participation of </w:t>
      </w:r>
      <w:proofErr w:type="spellStart"/>
      <w:r>
        <w:rPr>
          <w:rStyle w:val="PAcProgramInText"/>
        </w:rPr>
        <w:t>Feeding</w:t>
      </w:r>
      <w:r w:rsidR="00A41B10" w:rsidRPr="00F7508B">
        <w:rPr>
          <w:rStyle w:val="PAcProgramInText"/>
        </w:rPr>
        <w:t>Session</w:t>
      </w:r>
      <w:proofErr w:type="spellEnd"/>
    </w:p>
    <w:p w14:paraId="0F74074B" w14:textId="54FA3D3C" w:rsidR="00A17E2D" w:rsidRPr="00A17E2D" w:rsidRDefault="00F7508B" w:rsidP="00F7508B">
      <w:pPr>
        <w:contextualSpacing/>
      </w:pPr>
      <w:r w:rsidRPr="00F7508B">
        <w:rPr>
          <w:rStyle w:val="PAcProgramInText"/>
        </w:rPr>
        <w:t xml:space="preserve">-- WARNING </w:t>
      </w:r>
      <w:r w:rsidR="00617403">
        <w:rPr>
          <w:rStyle w:val="PAcProgramInText"/>
        </w:rPr>
        <w:t xml:space="preserve">- </w:t>
      </w:r>
      <w:r w:rsidRPr="00F7508B">
        <w:rPr>
          <w:rStyle w:val="PAcProgramInText"/>
        </w:rPr>
        <w:t>the</w:t>
      </w:r>
      <w:r w:rsidR="00617403">
        <w:rPr>
          <w:rStyle w:val="PAcProgramInText"/>
        </w:rPr>
        <w:t xml:space="preserve"> Feeds mandatory p</w:t>
      </w:r>
      <w:r w:rsidR="00A17E2D">
        <w:rPr>
          <w:rStyle w:val="PAcProgramInText"/>
        </w:rPr>
        <w:t>articipation</w:t>
      </w:r>
    </w:p>
    <w:p w14:paraId="6411E6AA" w14:textId="77777777" w:rsidR="00A17E2D" w:rsidRPr="00A17E2D" w:rsidRDefault="00F7508B" w:rsidP="00F7508B">
      <w:pPr>
        <w:contextualSpacing/>
      </w:pPr>
      <w:r w:rsidRPr="00F7508B">
        <w:rPr>
          <w:rStyle w:val="PAcProgramInText"/>
        </w:rPr>
        <w:t>-- constra</w:t>
      </w:r>
      <w:r w:rsidR="00A17E2D">
        <w:rPr>
          <w:rStyle w:val="PAcProgramInText"/>
        </w:rPr>
        <w:t>int has not been implemented.</w:t>
      </w:r>
    </w:p>
    <w:p w14:paraId="602AE09E" w14:textId="77777777" w:rsidR="00A17E2D" w:rsidRPr="00A17E2D" w:rsidRDefault="00F7508B" w:rsidP="00F7508B">
      <w:pPr>
        <w:contextualSpacing/>
      </w:pPr>
      <w:r w:rsidRPr="00F7508B">
        <w:rPr>
          <w:rStyle w:val="PAcProgramInText"/>
        </w:rPr>
        <w:t>-- This omission permits the entry</w:t>
      </w:r>
      <w:r w:rsidR="00A17E2D">
        <w:rPr>
          <w:rStyle w:val="PAcProgramInText"/>
        </w:rPr>
        <w:t xml:space="preserve"> of a row that does not match a</w:t>
      </w:r>
    </w:p>
    <w:p w14:paraId="437FC2A2" w14:textId="77777777" w:rsidR="00A17E2D" w:rsidRPr="00A17E2D" w:rsidRDefault="00A17E2D" w:rsidP="00A41B10">
      <w:pPr>
        <w:contextualSpacing/>
      </w:pPr>
      <w:r>
        <w:rPr>
          <w:rStyle w:val="PAcProgramInText"/>
        </w:rPr>
        <w:t>-- related Feeds record.</w:t>
      </w:r>
    </w:p>
    <w:p w14:paraId="61EB7266" w14:textId="2D54B144" w:rsidR="00A17E2D" w:rsidRPr="00A17E2D" w:rsidRDefault="00F7508B" w:rsidP="00A41B10">
      <w:pPr>
        <w:contextualSpacing/>
      </w:pPr>
      <w:r w:rsidRPr="00F7508B">
        <w:rPr>
          <w:rStyle w:val="PAcProgramInText"/>
        </w:rPr>
        <w:t xml:space="preserve">-- </w:t>
      </w:r>
      <w:r w:rsidR="00A41B10" w:rsidRPr="00F7508B">
        <w:rPr>
          <w:rStyle w:val="PAcProgramInText"/>
        </w:rPr>
        <w:t xml:space="preserve">ADD CONSTRAINT </w:t>
      </w:r>
      <w:proofErr w:type="spellStart"/>
      <w:r w:rsidR="007C7D0D">
        <w:rPr>
          <w:rStyle w:val="PAcProgramInText"/>
        </w:rPr>
        <w:t>f</w:t>
      </w:r>
      <w:r w:rsidR="00A41B10" w:rsidRPr="00F7508B">
        <w:rPr>
          <w:rStyle w:val="PAcProgramInText"/>
        </w:rPr>
        <w:t>eeds_mand</w:t>
      </w:r>
      <w:proofErr w:type="spellEnd"/>
      <w:r w:rsidR="00A41B10" w:rsidRPr="00F7508B">
        <w:rPr>
          <w:rStyle w:val="PAcProgramInText"/>
        </w:rPr>
        <w:t xml:space="preserve"> CHECK </w:t>
      </w:r>
      <w:r w:rsidR="00617403">
        <w:rPr>
          <w:rStyle w:val="PAcProgramInText"/>
        </w:rPr>
        <w:t>(</w:t>
      </w:r>
      <w:r w:rsidRPr="00F7508B">
        <w:rPr>
          <w:rStyle w:val="PAcProgramInText"/>
        </w:rPr>
        <w:t xml:space="preserve">(date, time, </w:t>
      </w:r>
      <w:proofErr w:type="spellStart"/>
      <w:r w:rsidRPr="00F7508B">
        <w:rPr>
          <w:rStyle w:val="PAcProgramInText"/>
        </w:rPr>
        <w:t>loc</w:t>
      </w:r>
      <w:r w:rsidR="00A17E2D">
        <w:rPr>
          <w:rStyle w:val="PAcProgramInText"/>
        </w:rPr>
        <w:t>ationcode</w:t>
      </w:r>
      <w:proofErr w:type="spellEnd"/>
      <w:r w:rsidR="00A17E2D">
        <w:rPr>
          <w:rStyle w:val="PAcProgramInText"/>
        </w:rPr>
        <w:t>)</w:t>
      </w:r>
    </w:p>
    <w:p w14:paraId="567B4A72" w14:textId="16074639" w:rsidR="00A17E2D" w:rsidRPr="00A17E2D" w:rsidRDefault="00617403" w:rsidP="00A41B10">
      <w:pPr>
        <w:contextualSpacing/>
      </w:pPr>
      <w:r>
        <w:rPr>
          <w:rStyle w:val="PAcProgramInText"/>
        </w:rPr>
        <w:t>--          IN (S</w:t>
      </w:r>
      <w:r w:rsidR="00F7508B" w:rsidRPr="00F7508B">
        <w:rPr>
          <w:rStyle w:val="PAcProgramInText"/>
        </w:rPr>
        <w:t>ELECT date,</w:t>
      </w:r>
      <w:r w:rsidR="005E2B33">
        <w:rPr>
          <w:rStyle w:val="PAcProgramInText"/>
        </w:rPr>
        <w:t xml:space="preserve"> </w:t>
      </w:r>
      <w:r w:rsidR="00F7508B" w:rsidRPr="00F7508B">
        <w:rPr>
          <w:rStyle w:val="PAcProgramInText"/>
        </w:rPr>
        <w:t>tim</w:t>
      </w:r>
      <w:r>
        <w:rPr>
          <w:rStyle w:val="PAcProgramInText"/>
        </w:rPr>
        <w:t xml:space="preserve">e, </w:t>
      </w:r>
      <w:proofErr w:type="spellStart"/>
      <w:r>
        <w:rPr>
          <w:rStyle w:val="PAcProgramInText"/>
        </w:rPr>
        <w:t>locationcode</w:t>
      </w:r>
      <w:proofErr w:type="spellEnd"/>
      <w:r>
        <w:rPr>
          <w:rStyle w:val="PAcProgramInText"/>
        </w:rPr>
        <w:t xml:space="preserve"> FROM feeds)</w:t>
      </w:r>
      <w:r w:rsidR="00A17E2D">
        <w:rPr>
          <w:rStyle w:val="PAcProgramInText"/>
        </w:rPr>
        <w:t>)</w:t>
      </w:r>
    </w:p>
    <w:p w14:paraId="1DF38AB1" w14:textId="301DC177" w:rsidR="00A41B10" w:rsidRPr="00A17E2D" w:rsidRDefault="00F7508B" w:rsidP="00A41B10">
      <w:r w:rsidRPr="00F7508B">
        <w:rPr>
          <w:rStyle w:val="PAcProgramInText"/>
        </w:rPr>
        <w:t xml:space="preserve">-- </w:t>
      </w:r>
      <w:r w:rsidR="00A41B10" w:rsidRPr="00F7508B">
        <w:rPr>
          <w:rStyle w:val="PAcProgramInText"/>
        </w:rPr>
        <w:t>;</w:t>
      </w:r>
    </w:p>
    <w:p w14:paraId="4FB85DD0" w14:textId="77777777" w:rsidR="007C7D0D" w:rsidRDefault="007C7D0D" w:rsidP="00A41B10">
      <w:pPr>
        <w:contextualSpacing/>
        <w:rPr>
          <w:rStyle w:val="PAcProgramInText"/>
        </w:rPr>
      </w:pPr>
    </w:p>
    <w:p w14:paraId="14AE73CD" w14:textId="77777777" w:rsidR="00A41B10" w:rsidRPr="00A17E2D" w:rsidRDefault="00A41B10" w:rsidP="00A41B10">
      <w:pPr>
        <w:contextualSpacing/>
      </w:pPr>
      <w:r w:rsidRPr="00F7508B">
        <w:rPr>
          <w:rStyle w:val="PAcProgramInText"/>
        </w:rPr>
        <w:t xml:space="preserve">-- relationship </w:t>
      </w:r>
      <w:proofErr w:type="spellStart"/>
      <w:r w:rsidRPr="00F7508B">
        <w:rPr>
          <w:rStyle w:val="PAcProgramInText"/>
        </w:rPr>
        <w:t>OccursAt</w:t>
      </w:r>
      <w:proofErr w:type="spellEnd"/>
      <w:r w:rsidRPr="00F7508B">
        <w:rPr>
          <w:rStyle w:val="PAcProgramInText"/>
        </w:rPr>
        <w:t>, mandatory participation</w:t>
      </w:r>
    </w:p>
    <w:p w14:paraId="039D36C6" w14:textId="77777777" w:rsidR="00A41B10" w:rsidRPr="00A17E2D" w:rsidRDefault="00A41B10" w:rsidP="00A41B10">
      <w:pPr>
        <w:contextualSpacing/>
      </w:pPr>
      <w:r w:rsidRPr="00F7508B">
        <w:rPr>
          <w:rStyle w:val="PAcProgramInText"/>
        </w:rPr>
        <w:t xml:space="preserve">-- </w:t>
      </w:r>
      <w:proofErr w:type="spellStart"/>
      <w:r w:rsidRPr="00F7508B">
        <w:rPr>
          <w:rStyle w:val="PAcProgramInText"/>
        </w:rPr>
        <w:t>locationcode</w:t>
      </w:r>
      <w:proofErr w:type="spellEnd"/>
      <w:r w:rsidRPr="00F7508B">
        <w:rPr>
          <w:rStyle w:val="PAcProgramInText"/>
        </w:rPr>
        <w:t xml:space="preserve"> is not null in </w:t>
      </w:r>
      <w:proofErr w:type="spellStart"/>
      <w:r w:rsidRPr="00F7508B">
        <w:rPr>
          <w:rStyle w:val="PAcProgramInText"/>
        </w:rPr>
        <w:t>feedingsession</w:t>
      </w:r>
      <w:proofErr w:type="spellEnd"/>
    </w:p>
    <w:p w14:paraId="414AFF5B" w14:textId="77777777" w:rsidR="00A41B10" w:rsidRPr="00A17E2D" w:rsidRDefault="00A41B10" w:rsidP="00A41B10">
      <w:pPr>
        <w:contextualSpacing/>
      </w:pPr>
      <w:r w:rsidRPr="00F7508B">
        <w:rPr>
          <w:rStyle w:val="PAcProgramInText"/>
        </w:rPr>
        <w:t xml:space="preserve">ALTER TABLE </w:t>
      </w:r>
      <w:proofErr w:type="spellStart"/>
      <w:r w:rsidRPr="00F7508B">
        <w:rPr>
          <w:rStyle w:val="PAcProgramInText"/>
        </w:rPr>
        <w:t>feedingsession</w:t>
      </w:r>
      <w:proofErr w:type="spellEnd"/>
    </w:p>
    <w:p w14:paraId="3B2F22E3" w14:textId="77777777" w:rsidR="00A17E2D" w:rsidRPr="00A17E2D" w:rsidRDefault="00A41B10" w:rsidP="00A41B10">
      <w:pPr>
        <w:contextualSpacing/>
      </w:pPr>
      <w:r w:rsidRPr="00F7508B">
        <w:rPr>
          <w:rStyle w:val="PAcProgramInText"/>
        </w:rPr>
        <w:t xml:space="preserve">ADD CONSTRAINT </w:t>
      </w:r>
      <w:proofErr w:type="spellStart"/>
      <w:r w:rsidR="005E2B33">
        <w:rPr>
          <w:rStyle w:val="PAcProgramInText"/>
        </w:rPr>
        <w:t>o</w:t>
      </w:r>
      <w:r w:rsidRPr="00F7508B">
        <w:rPr>
          <w:rStyle w:val="PAcProgramInText"/>
        </w:rPr>
        <w:t>ccurs</w:t>
      </w:r>
      <w:r w:rsidR="005E2B33">
        <w:rPr>
          <w:rStyle w:val="PAcProgramInText"/>
        </w:rPr>
        <w:t>_a</w:t>
      </w:r>
      <w:r w:rsidRPr="00F7508B">
        <w:rPr>
          <w:rStyle w:val="PAcProgramInText"/>
        </w:rPr>
        <w:t>t</w:t>
      </w:r>
      <w:proofErr w:type="spellEnd"/>
      <w:r w:rsidRPr="00F7508B">
        <w:rPr>
          <w:rStyle w:val="PAcProgramInText"/>
        </w:rPr>
        <w:t xml:space="preserve"> FOREIGN KEY </w:t>
      </w:r>
      <w:r w:rsidR="00A80E7C" w:rsidRPr="00F7508B">
        <w:rPr>
          <w:rStyle w:val="PAcProgramInText"/>
        </w:rPr>
        <w:t>(</w:t>
      </w:r>
      <w:proofErr w:type="spellStart"/>
      <w:r w:rsidRPr="00F7508B">
        <w:rPr>
          <w:rStyle w:val="PAcProgramInText"/>
        </w:rPr>
        <w:t>locationcode</w:t>
      </w:r>
      <w:proofErr w:type="spellEnd"/>
      <w:r w:rsidR="00A80E7C" w:rsidRPr="00F7508B">
        <w:rPr>
          <w:rStyle w:val="PAcProgramInText"/>
        </w:rPr>
        <w:t>)</w:t>
      </w:r>
    </w:p>
    <w:p w14:paraId="75330D16" w14:textId="4662F297" w:rsidR="00A41B10" w:rsidRPr="00A17E2D" w:rsidRDefault="00A17E2D" w:rsidP="00A41B10">
      <w:pPr>
        <w:contextualSpacing/>
      </w:pPr>
      <w:r>
        <w:rPr>
          <w:rStyle w:val="PAcProgramInText"/>
        </w:rPr>
        <w:t xml:space="preserve">    </w:t>
      </w:r>
      <w:r w:rsidR="00617403">
        <w:rPr>
          <w:rStyle w:val="PAcProgramInText"/>
        </w:rPr>
        <w:t xml:space="preserve">        </w:t>
      </w:r>
      <w:r w:rsidR="00A41B10" w:rsidRPr="00F7508B">
        <w:rPr>
          <w:rStyle w:val="PAcProgramInText"/>
        </w:rPr>
        <w:t xml:space="preserve">REFERENCES </w:t>
      </w:r>
      <w:r w:rsidR="005E2B33">
        <w:rPr>
          <w:rStyle w:val="PAcProgramInText"/>
        </w:rPr>
        <w:t>l</w:t>
      </w:r>
      <w:r w:rsidR="00A41B10" w:rsidRPr="00F7508B">
        <w:rPr>
          <w:rStyle w:val="PAcProgramInText"/>
        </w:rPr>
        <w:t>ocation</w:t>
      </w:r>
      <w:r w:rsidR="000B58A0">
        <w:rPr>
          <w:rStyle w:val="PAcProgramInText"/>
        </w:rPr>
        <w:t>;</w:t>
      </w:r>
    </w:p>
    <w:p w14:paraId="44000479" w14:textId="77777777" w:rsidR="007C7D0D" w:rsidRDefault="007C7D0D" w:rsidP="000A1A75">
      <w:pPr>
        <w:contextualSpacing/>
        <w:rPr>
          <w:rStyle w:val="PAcProgramInText"/>
        </w:rPr>
      </w:pPr>
    </w:p>
    <w:p w14:paraId="333697DD" w14:textId="1546E5C8" w:rsidR="000A1A75" w:rsidRDefault="000A1A75" w:rsidP="000A1A75">
      <w:pPr>
        <w:contextualSpacing/>
        <w:rPr>
          <w:rStyle w:val="PAcProgramInText"/>
        </w:rPr>
      </w:pPr>
      <w:r>
        <w:rPr>
          <w:rStyle w:val="PAcProgramInText"/>
        </w:rPr>
        <w:t xml:space="preserve">-- relationship </w:t>
      </w:r>
      <w:r w:rsidR="007C7D0D">
        <w:rPr>
          <w:rStyle w:val="PAcProgramInText"/>
        </w:rPr>
        <w:t>supervises</w:t>
      </w:r>
      <w:r>
        <w:rPr>
          <w:rStyle w:val="PAcProgramInText"/>
        </w:rPr>
        <w:t>, mandatory participation</w:t>
      </w:r>
    </w:p>
    <w:p w14:paraId="0345E3FD" w14:textId="2B4810A4" w:rsidR="000A1A75" w:rsidRDefault="000A1A75" w:rsidP="000A1A75">
      <w:pPr>
        <w:contextualSpacing/>
        <w:rPr>
          <w:rStyle w:val="PAcProgramInText"/>
        </w:rPr>
      </w:pPr>
      <w:r>
        <w:rPr>
          <w:rStyle w:val="PAcProgramInText"/>
        </w:rPr>
        <w:t xml:space="preserve">-- </w:t>
      </w:r>
      <w:proofErr w:type="spellStart"/>
      <w:r>
        <w:rPr>
          <w:rStyle w:val="PAcProgramInText"/>
        </w:rPr>
        <w:t>employeeID</w:t>
      </w:r>
      <w:proofErr w:type="spellEnd"/>
      <w:r>
        <w:rPr>
          <w:rStyle w:val="PAcProgramInText"/>
        </w:rPr>
        <w:t xml:space="preserve"> is not null in </w:t>
      </w:r>
      <w:proofErr w:type="spellStart"/>
      <w:r>
        <w:rPr>
          <w:rStyle w:val="PAcProgramInText"/>
        </w:rPr>
        <w:t>feedingsession</w:t>
      </w:r>
      <w:proofErr w:type="spellEnd"/>
    </w:p>
    <w:p w14:paraId="144595A0" w14:textId="79476BD0" w:rsidR="000A1A75" w:rsidRDefault="000A1A75" w:rsidP="000A1A75">
      <w:pPr>
        <w:contextualSpacing/>
        <w:rPr>
          <w:rStyle w:val="PAcProgramInText"/>
        </w:rPr>
      </w:pPr>
      <w:r>
        <w:rPr>
          <w:rStyle w:val="PAcProgramInText"/>
        </w:rPr>
        <w:t xml:space="preserve">ALTER TABLE </w:t>
      </w:r>
      <w:proofErr w:type="spellStart"/>
      <w:r>
        <w:rPr>
          <w:rStyle w:val="PAcProgramInText"/>
        </w:rPr>
        <w:t>feedingsession</w:t>
      </w:r>
      <w:proofErr w:type="spellEnd"/>
      <w:r>
        <w:rPr>
          <w:rStyle w:val="PAcProgramInText"/>
        </w:rPr>
        <w:br/>
        <w:t xml:space="preserve">ADD </w:t>
      </w:r>
      <w:r w:rsidRPr="00E65A7E">
        <w:rPr>
          <w:rStyle w:val="PAcProgramInText"/>
        </w:rPr>
        <w:t xml:space="preserve">CONSTRAINT </w:t>
      </w:r>
      <w:r w:rsidR="007C7D0D">
        <w:rPr>
          <w:rStyle w:val="PAcProgramInText"/>
        </w:rPr>
        <w:t>supervises</w:t>
      </w:r>
      <w:r w:rsidRPr="00E65A7E">
        <w:rPr>
          <w:rStyle w:val="PAcProgramInText"/>
        </w:rPr>
        <w:t xml:space="preserve"> FOREIGN KEY (</w:t>
      </w:r>
      <w:proofErr w:type="spellStart"/>
      <w:r w:rsidRPr="00E65A7E">
        <w:rPr>
          <w:rStyle w:val="PAcProgramInText"/>
        </w:rPr>
        <w:t>employeeID</w:t>
      </w:r>
      <w:proofErr w:type="spellEnd"/>
      <w:r w:rsidRPr="00E65A7E">
        <w:rPr>
          <w:rStyle w:val="PAcProgramInText"/>
        </w:rPr>
        <w:t xml:space="preserve">) </w:t>
      </w:r>
    </w:p>
    <w:p w14:paraId="799BC7EA" w14:textId="04866710" w:rsidR="000A1A75" w:rsidRDefault="000A1A75" w:rsidP="000A1A75">
      <w:pPr>
        <w:contextualSpacing/>
        <w:rPr>
          <w:rStyle w:val="PAcProgramInText"/>
        </w:rPr>
      </w:pPr>
      <w:r>
        <w:rPr>
          <w:rStyle w:val="PAcProgramInText"/>
        </w:rPr>
        <w:t xml:space="preserve">            </w:t>
      </w:r>
      <w:r w:rsidRPr="00E65A7E">
        <w:rPr>
          <w:rStyle w:val="PAcProgramInText"/>
        </w:rPr>
        <w:t>REFERENCES</w:t>
      </w:r>
      <w:r>
        <w:rPr>
          <w:rStyle w:val="PAcProgramInText"/>
        </w:rPr>
        <w:t xml:space="preserve"> </w:t>
      </w:r>
      <w:proofErr w:type="spellStart"/>
      <w:r w:rsidRPr="00E65A7E">
        <w:rPr>
          <w:rStyle w:val="PAcProgramInText"/>
        </w:rPr>
        <w:t>staffmember</w:t>
      </w:r>
      <w:proofErr w:type="spellEnd"/>
      <w:r w:rsidRPr="00E65A7E">
        <w:rPr>
          <w:rStyle w:val="PAcProgramInText"/>
        </w:rPr>
        <w:t>(</w:t>
      </w:r>
      <w:proofErr w:type="spellStart"/>
      <w:r w:rsidRPr="00E65A7E">
        <w:rPr>
          <w:rStyle w:val="PAcProgramInText"/>
        </w:rPr>
        <w:t>employeeID</w:t>
      </w:r>
      <w:proofErr w:type="spellEnd"/>
      <w:r w:rsidRPr="00E65A7E">
        <w:rPr>
          <w:rStyle w:val="PAcProgramInText"/>
        </w:rPr>
        <w:t>)</w:t>
      </w:r>
    </w:p>
    <w:p w14:paraId="428A0CB0" w14:textId="77777777" w:rsidR="00A41B10" w:rsidRPr="001D7CA8" w:rsidRDefault="00A41B10" w:rsidP="00A41B10">
      <w:r w:rsidRPr="00F7508B">
        <w:rPr>
          <w:rStyle w:val="PAcProgramInText"/>
        </w:rPr>
        <w:t>;</w:t>
      </w:r>
    </w:p>
    <w:p w14:paraId="691E016F" w14:textId="77777777" w:rsidR="001D7CA8" w:rsidRPr="00A17E2D" w:rsidRDefault="001D7CA8" w:rsidP="001D7CA8"/>
    <w:p w14:paraId="17F48EF5" w14:textId="4440B6CD" w:rsidR="00906076" w:rsidRDefault="0068463C" w:rsidP="00A17E2D">
      <w:pPr>
        <w:pStyle w:val="BHpBoxHead"/>
      </w:pPr>
      <w:r>
        <w:t xml:space="preserve">A note about developing </w:t>
      </w:r>
      <w:r w:rsidR="00906076">
        <w:t xml:space="preserve">SQL </w:t>
      </w:r>
      <w:r>
        <w:t>code</w:t>
      </w:r>
    </w:p>
    <w:p w14:paraId="451593FA" w14:textId="01B1BC14" w:rsidR="0030073D" w:rsidRDefault="00906076" w:rsidP="00A17E2D">
      <w:pPr>
        <w:pStyle w:val="BXpBox"/>
      </w:pPr>
      <w:r>
        <w:t>W</w:t>
      </w:r>
      <w:r w:rsidR="0068463C">
        <w:t>hen I worked through the Feeding Time scenario</w:t>
      </w:r>
      <w:r w:rsidR="00617403">
        <w:t>,</w:t>
      </w:r>
      <w:r w:rsidR="0068463C">
        <w:t xml:space="preserve"> it took me several attempts before I produced the above code</w:t>
      </w:r>
      <w:r w:rsidR="000F3471">
        <w:t xml:space="preserve"> accurately</w:t>
      </w:r>
      <w:r w:rsidR="0068463C">
        <w:t>. I often get SQL syntax incorrect, and have to check carefully the placing of bracketing, keywords, commas, semicolons and</w:t>
      </w:r>
      <w:r w:rsidR="007F6C71">
        <w:t xml:space="preserve"> </w:t>
      </w:r>
      <w:r w:rsidR="00617403">
        <w:t xml:space="preserve">the </w:t>
      </w:r>
      <w:r w:rsidR="007F6C71">
        <w:t xml:space="preserve">naming of tables and columns. </w:t>
      </w:r>
      <w:r w:rsidR="0068463C">
        <w:t>While this is very frustrating</w:t>
      </w:r>
      <w:r w:rsidR="00617403">
        <w:t>,</w:t>
      </w:r>
      <w:r w:rsidR="0068463C">
        <w:t xml:space="preserve"> it is also fairly typical of the nature of coding activity – the end product often hides</w:t>
      </w:r>
      <w:r w:rsidR="007F6C71">
        <w:t xml:space="preserve"> a lot of bitty development. </w:t>
      </w:r>
      <w:r w:rsidR="0068463C">
        <w:t xml:space="preserve">The key thing about the translation to SQL is </w:t>
      </w:r>
      <w:r w:rsidR="00617403">
        <w:t xml:space="preserve">that </w:t>
      </w:r>
      <w:r w:rsidR="0068463C">
        <w:t>you can quickly see what statements are required and sketch the outline – but then the detail to realise that as runni</w:t>
      </w:r>
      <w:r w:rsidR="007F6C71">
        <w:t xml:space="preserve">ng code can take a lot longer. </w:t>
      </w:r>
      <w:r w:rsidR="0068463C">
        <w:t xml:space="preserve">It does get better with </w:t>
      </w:r>
      <w:r>
        <w:t>practice.</w:t>
      </w:r>
    </w:p>
    <w:p w14:paraId="179C9B22" w14:textId="68D0ED30" w:rsidR="0068463C" w:rsidRPr="00906076" w:rsidRDefault="0068463C" w:rsidP="00970287">
      <w:pPr>
        <w:pStyle w:val="BHpBoxHead"/>
        <w:keepNext w:val="0"/>
        <w:ind w:left="181" w:right="198"/>
      </w:pPr>
    </w:p>
    <w:p w14:paraId="67DAC811" w14:textId="680CA55C" w:rsidR="0030073D" w:rsidRPr="00026D58" w:rsidRDefault="00157298" w:rsidP="00157298">
      <w:pPr>
        <w:pStyle w:val="Heading1"/>
      </w:pPr>
      <w:r>
        <w:t xml:space="preserve">3 </w:t>
      </w:r>
      <w:r w:rsidR="007C7D0D">
        <w:t>Now, c</w:t>
      </w:r>
      <w:r w:rsidR="0030073D">
        <w:t>omplet</w:t>
      </w:r>
      <w:r w:rsidR="007C7D0D">
        <w:t>e</w:t>
      </w:r>
      <w:r w:rsidR="0030073D">
        <w:t xml:space="preserve"> the SQL code for the logical schema</w:t>
      </w:r>
    </w:p>
    <w:p w14:paraId="23E5788F" w14:textId="37DEF3D0" w:rsidR="00906076" w:rsidRDefault="0030073D" w:rsidP="0030073D">
      <w:r>
        <w:t>Now complete the trans</w:t>
      </w:r>
      <w:r w:rsidR="000D486D">
        <w:t>lation</w:t>
      </w:r>
      <w:r>
        <w:t xml:space="preserve"> </w:t>
      </w:r>
      <w:r w:rsidR="000D486D">
        <w:t xml:space="preserve">to SQL </w:t>
      </w:r>
      <w:r w:rsidR="00617403">
        <w:t>c</w:t>
      </w:r>
      <w:r w:rsidR="000D486D">
        <w:t xml:space="preserve">ode </w:t>
      </w:r>
      <w:r>
        <w:t>of the</w:t>
      </w:r>
      <w:r w:rsidR="000D486D">
        <w:t xml:space="preserve"> full </w:t>
      </w:r>
      <w:r>
        <w:t xml:space="preserve">logical schema </w:t>
      </w:r>
      <w:r w:rsidR="000D486D">
        <w:t xml:space="preserve">shown </w:t>
      </w:r>
      <w:r w:rsidR="00617403">
        <w:t>in Figure 2 (near the start of Section 2</w:t>
      </w:r>
      <w:r w:rsidR="000D486D">
        <w:t xml:space="preserve"> of this activity</w:t>
      </w:r>
      <w:r w:rsidR="00617403">
        <w:t>)</w:t>
      </w:r>
      <w:r w:rsidR="000D486D">
        <w:t>.</w:t>
      </w:r>
      <w:r w:rsidR="00906076">
        <w:t xml:space="preserve"> You can use the above table definitions and the file of </w:t>
      </w:r>
      <w:r w:rsidR="00617403">
        <w:t>domain</w:t>
      </w:r>
      <w:r w:rsidR="00906076">
        <w:t xml:space="preserve"> declarations </w:t>
      </w:r>
      <w:r w:rsidR="000013E3">
        <w:t>(</w:t>
      </w:r>
      <w:r w:rsidR="000013E3" w:rsidRPr="00574FE4">
        <w:rPr>
          <w:rStyle w:val="PAcProgramInText"/>
        </w:rPr>
        <w:t>Feeding_Time_</w:t>
      </w:r>
      <w:r w:rsidR="000013E3">
        <w:rPr>
          <w:rStyle w:val="PAcProgramInText"/>
        </w:rPr>
        <w:t>DOMAINS</w:t>
      </w:r>
      <w:r w:rsidR="000013E3" w:rsidRPr="00574FE4">
        <w:rPr>
          <w:rStyle w:val="PAcProgramInText"/>
        </w:rPr>
        <w:t>_</w:t>
      </w:r>
      <w:r w:rsidR="000013E3">
        <w:rPr>
          <w:rStyle w:val="PAcProgramInText"/>
        </w:rPr>
        <w:t>script.txt</w:t>
      </w:r>
      <w:r w:rsidR="000013E3">
        <w:t xml:space="preserve">) </w:t>
      </w:r>
      <w:r w:rsidR="00906076">
        <w:t xml:space="preserve">as a starting point </w:t>
      </w:r>
      <w:r w:rsidR="007F6C71">
        <w:t>for you</w:t>
      </w:r>
      <w:r w:rsidR="00617403">
        <w:t>r</w:t>
      </w:r>
      <w:r w:rsidR="007F6C71">
        <w:t xml:space="preserve"> work. </w:t>
      </w:r>
    </w:p>
    <w:p w14:paraId="1135DBF1" w14:textId="45FE6FC2" w:rsidR="00906076" w:rsidRDefault="00906076" w:rsidP="0030073D">
      <w:r>
        <w:t xml:space="preserve">I suggest working in a text file to develop your script </w:t>
      </w:r>
      <w:r w:rsidR="000013E3">
        <w:t>first</w:t>
      </w:r>
      <w:r w:rsidR="00617403">
        <w:t>;</w:t>
      </w:r>
      <w:r w:rsidR="000013E3">
        <w:t xml:space="preserve"> </w:t>
      </w:r>
      <w:r>
        <w:t>then</w:t>
      </w:r>
      <w:r w:rsidR="00617403">
        <w:t>,</w:t>
      </w:r>
      <w:r>
        <w:t xml:space="preserve"> as you complete table definitions</w:t>
      </w:r>
      <w:r w:rsidR="00617403">
        <w:t>,</w:t>
      </w:r>
      <w:r>
        <w:t xml:space="preserve"> you can </w:t>
      </w:r>
      <w:r w:rsidR="00617403">
        <w:t xml:space="preserve">copy </w:t>
      </w:r>
      <w:r>
        <w:t>and</w:t>
      </w:r>
      <w:r w:rsidR="00617403">
        <w:t xml:space="preserve"> </w:t>
      </w:r>
      <w:r>
        <w:t>paste them in</w:t>
      </w:r>
      <w:r w:rsidR="000013E3">
        <w:t>to</w:t>
      </w:r>
      <w:r>
        <w:t xml:space="preserve"> </w:t>
      </w:r>
      <w:r w:rsidR="005C62B6">
        <w:t>psql</w:t>
      </w:r>
      <w:r w:rsidR="007F6C71">
        <w:t xml:space="preserve"> to try them out. </w:t>
      </w:r>
      <w:r>
        <w:t>You w</w:t>
      </w:r>
      <w:r w:rsidRPr="00617403">
        <w:t xml:space="preserve">ill probably go through several </w:t>
      </w:r>
      <w:r w:rsidR="00617403">
        <w:t>‘</w:t>
      </w:r>
      <w:r w:rsidRPr="00617403">
        <w:t>edit</w:t>
      </w:r>
      <w:r w:rsidR="00617403">
        <w:t>,</w:t>
      </w:r>
      <w:r w:rsidR="00157298" w:rsidRPr="00617403">
        <w:t xml:space="preserve"> then </w:t>
      </w:r>
      <w:r w:rsidRPr="00617403">
        <w:t>try</w:t>
      </w:r>
      <w:r w:rsidR="00617403">
        <w:t>,</w:t>
      </w:r>
      <w:r w:rsidR="00157298" w:rsidRPr="00617403">
        <w:t xml:space="preserve"> then </w:t>
      </w:r>
      <w:r w:rsidRPr="00617403">
        <w:t>understand</w:t>
      </w:r>
      <w:r w:rsidR="00617403">
        <w:t xml:space="preserve"> </w:t>
      </w:r>
      <w:r w:rsidRPr="00617403">
        <w:t>error</w:t>
      </w:r>
      <w:r w:rsidR="00617403">
        <w:t xml:space="preserve"> </w:t>
      </w:r>
      <w:r w:rsidRPr="00617403">
        <w:t>message</w:t>
      </w:r>
      <w:r w:rsidR="00617403">
        <w:t>’</w:t>
      </w:r>
      <w:r w:rsidR="00157298" w:rsidRPr="00617403">
        <w:t xml:space="preserve"> </w:t>
      </w:r>
      <w:r>
        <w:t>loops before you get a definition that will work, but you will eventually get there.</w:t>
      </w:r>
    </w:p>
    <w:p w14:paraId="26019B53" w14:textId="5183C78B" w:rsidR="00906076" w:rsidRDefault="00906076" w:rsidP="00906076">
      <w:r>
        <w:t xml:space="preserve">You should connect to the default database as user </w:t>
      </w:r>
      <w:r w:rsidRPr="000F3471">
        <w:rPr>
          <w:rStyle w:val="PAcProgramInText"/>
        </w:rPr>
        <w:t>r2d2</w:t>
      </w:r>
      <w:r w:rsidR="007F6C71">
        <w:t xml:space="preserve"> to develop your database. </w:t>
      </w:r>
      <w:r>
        <w:t>The aim is to have a</w:t>
      </w:r>
      <w:r w:rsidR="000F3471">
        <w:t>n error</w:t>
      </w:r>
      <w:r w:rsidR="00617403">
        <w:t>-</w:t>
      </w:r>
      <w:r w:rsidR="000F3471">
        <w:t>free</w:t>
      </w:r>
      <w:r>
        <w:t xml:space="preserve"> script file (or files) that you can run using the </w:t>
      </w:r>
      <w:r w:rsidRPr="00906076">
        <w:rPr>
          <w:rStyle w:val="PAcProgramInText"/>
        </w:rPr>
        <w:t>\</w:t>
      </w:r>
      <w:proofErr w:type="spellStart"/>
      <w:r w:rsidRPr="00906076">
        <w:rPr>
          <w:rStyle w:val="PAcProgramInText"/>
        </w:rPr>
        <w:t>i</w:t>
      </w:r>
      <w:proofErr w:type="spellEnd"/>
      <w:r>
        <w:t xml:space="preserve"> command in </w:t>
      </w:r>
      <w:proofErr w:type="spellStart"/>
      <w:r w:rsidR="005C62B6">
        <w:t>psql</w:t>
      </w:r>
      <w:proofErr w:type="spellEnd"/>
      <w:r>
        <w:t xml:space="preserve"> to read and evaluate</w:t>
      </w:r>
      <w:r w:rsidR="00FA47F4">
        <w:t>,</w:t>
      </w:r>
      <w:r>
        <w:t xml:space="preserve"> </w:t>
      </w:r>
      <w:r w:rsidR="00157298">
        <w:t>which</w:t>
      </w:r>
      <w:r>
        <w:t xml:space="preserve"> create</w:t>
      </w:r>
      <w:r w:rsidR="00FA47F4">
        <w:t>s</w:t>
      </w:r>
      <w:r>
        <w:t xml:space="preserve"> the appropriate tables.</w:t>
      </w:r>
    </w:p>
    <w:p w14:paraId="03FC9866" w14:textId="392F8AEE" w:rsidR="00906076" w:rsidRDefault="00906076" w:rsidP="0030073D">
      <w:r>
        <w:t xml:space="preserve">Choosing one of the </w:t>
      </w:r>
      <w:r w:rsidR="00157298">
        <w:t xml:space="preserve">implementation </w:t>
      </w:r>
      <w:r>
        <w:t xml:space="preserve">approaches (everything in the table declaration, or separate constraints added using </w:t>
      </w:r>
      <w:r w:rsidRPr="000F3471">
        <w:rPr>
          <w:rStyle w:val="PAcProgramInText"/>
        </w:rPr>
        <w:t>ALTER TABLE</w:t>
      </w:r>
      <w:r>
        <w:t xml:space="preserve">) and sticking </w:t>
      </w:r>
      <w:r w:rsidR="00157298">
        <w:t xml:space="preserve">with it </w:t>
      </w:r>
      <w:r>
        <w:t xml:space="preserve">will help you </w:t>
      </w:r>
      <w:r w:rsidR="00FA47F4">
        <w:t xml:space="preserve">to </w:t>
      </w:r>
      <w:r>
        <w:t>avoid confusing yourself</w:t>
      </w:r>
      <w:r w:rsidR="00157298">
        <w:t xml:space="preserve"> about syntax</w:t>
      </w:r>
      <w:r>
        <w:t xml:space="preserve">. </w:t>
      </w:r>
      <w:r w:rsidR="00157298">
        <w:t xml:space="preserve">Also, </w:t>
      </w:r>
      <w:r>
        <w:t xml:space="preserve">use comments in the script file to remind yourself what the </w:t>
      </w:r>
      <w:r w:rsidR="00FA47F4">
        <w:t>table</w:t>
      </w:r>
      <w:r>
        <w:t xml:space="preserve"> definition needs to contain </w:t>
      </w:r>
      <w:r w:rsidR="00FA47F4">
        <w:t>–</w:t>
      </w:r>
      <w:r>
        <w:t xml:space="preserve"> this avoids you getting so focused on a specific bug that you forget the overall shape of the intended table.</w:t>
      </w:r>
    </w:p>
    <w:p w14:paraId="4F3A23BE" w14:textId="58B397E1" w:rsidR="0030073D" w:rsidRDefault="000D486D" w:rsidP="0030073D">
      <w:r>
        <w:t>Y</w:t>
      </w:r>
      <w:r w:rsidR="0030073D">
        <w:t>ou may need to add additional constraints and attributes to the table d</w:t>
      </w:r>
      <w:r w:rsidR="007F6C71">
        <w:t xml:space="preserve">eclarations that appear above. </w:t>
      </w:r>
      <w:r w:rsidR="0030073D">
        <w:t>When complete</w:t>
      </w:r>
      <w:r w:rsidR="00FA47F4">
        <w:t>,</w:t>
      </w:r>
      <w:r w:rsidR="0030073D">
        <w:t xml:space="preserve"> you will have something to represent each line of text in </w:t>
      </w:r>
      <w:r w:rsidR="0030073D">
        <w:lastRenderedPageBreak/>
        <w:t>each relation – either a column declaration</w:t>
      </w:r>
      <w:r w:rsidR="000F3471">
        <w:t>,</w:t>
      </w:r>
      <w:r w:rsidR="0030073D">
        <w:t xml:space="preserve"> a foreign key or a constraint</w:t>
      </w:r>
      <w:r w:rsidR="008E459D">
        <w:t xml:space="preserve"> (or a commented</w:t>
      </w:r>
      <w:r w:rsidR="00FA47F4">
        <w:t>-</w:t>
      </w:r>
      <w:r w:rsidR="008E459D">
        <w:t xml:space="preserve">out </w:t>
      </w:r>
      <w:r w:rsidR="008E459D" w:rsidRPr="00FA47F4">
        <w:rPr>
          <w:rStyle w:val="PAcProgramInText"/>
        </w:rPr>
        <w:t>CHECK</w:t>
      </w:r>
      <w:r w:rsidR="008E459D">
        <w:t xml:space="preserve"> constraint</w:t>
      </w:r>
      <w:r w:rsidR="00906076">
        <w:t>, if PostgreSQL cannot implement the constraint</w:t>
      </w:r>
      <w:r w:rsidR="008E459D">
        <w:t>).</w:t>
      </w:r>
    </w:p>
    <w:p w14:paraId="21278C6F" w14:textId="4C88737A" w:rsidR="000013E3" w:rsidRDefault="0030073D" w:rsidP="00D200BE">
      <w:r>
        <w:t>If you struggle with any of the trans</w:t>
      </w:r>
      <w:r w:rsidR="000D486D">
        <w:t>lation</w:t>
      </w:r>
      <w:r w:rsidR="00157298">
        <w:t xml:space="preserve"> then use the module forums to discuss and ask for help, but do try to use the PostgreSQL online documentation or </w:t>
      </w:r>
      <w:r w:rsidR="00FA47F4">
        <w:t>a source such as</w:t>
      </w:r>
      <w:r w:rsidR="00157298">
        <w:t xml:space="preserve"> the W3Schools tutorial pages (</w:t>
      </w:r>
      <w:hyperlink r:id="rId13" w:history="1">
        <w:r w:rsidR="00157298" w:rsidRPr="00E843CD">
          <w:rPr>
            <w:rStyle w:val="Hyperlink"/>
          </w:rPr>
          <w:t>https://www.w3schools.com/sql/</w:t>
        </w:r>
      </w:hyperlink>
      <w:r w:rsidR="007F6C71">
        <w:t>) before raising a problem.</w:t>
      </w:r>
    </w:p>
    <w:p w14:paraId="37017C7B" w14:textId="7BFCDE6F" w:rsidR="00D20919" w:rsidRDefault="00157298" w:rsidP="00D200BE">
      <w:r>
        <w:t xml:space="preserve">This activity isn’t assessed, so there are no problems </w:t>
      </w:r>
      <w:r w:rsidR="00FA47F4">
        <w:t xml:space="preserve">with </w:t>
      </w:r>
      <w:r>
        <w:t>using the fo</w:t>
      </w:r>
      <w:r w:rsidR="007F6C71">
        <w:t xml:space="preserve">rums for advice and support. </w:t>
      </w:r>
      <w:r>
        <w:t>It would also be good, if you’re not having problems with the SQL</w:t>
      </w:r>
      <w:r w:rsidR="00FA47F4">
        <w:t>,</w:t>
      </w:r>
      <w:r>
        <w:t xml:space="preserve"> to drop into the forums from time to time to see if you can help others</w:t>
      </w:r>
      <w:r w:rsidR="00FA47F4">
        <w:t>. G</w:t>
      </w:r>
      <w:r>
        <w:t>ood coding skills come from sharing practice and knowledge</w:t>
      </w:r>
      <w:r w:rsidR="00FA47F4">
        <w:t>;</w:t>
      </w:r>
      <w:r>
        <w:t xml:space="preserve"> it can’t all be developed from manuals and tutorials.</w:t>
      </w:r>
    </w:p>
    <w:p w14:paraId="4F1154F9" w14:textId="663FFA09" w:rsidR="00D20919" w:rsidRDefault="00157298" w:rsidP="00157298">
      <w:pPr>
        <w:pStyle w:val="Heading1"/>
      </w:pPr>
      <w:r>
        <w:t xml:space="preserve">4 </w:t>
      </w:r>
      <w:r w:rsidR="00055650" w:rsidRPr="00055650">
        <w:t>How did you do?</w:t>
      </w:r>
    </w:p>
    <w:p w14:paraId="1662F5E6" w14:textId="235ABDB2" w:rsidR="00EE2771" w:rsidRDefault="00EE2771" w:rsidP="00EE2771">
      <w:pPr>
        <w:rPr>
          <w:lang w:eastAsia="en-GB"/>
        </w:rPr>
      </w:pPr>
      <w:r>
        <w:rPr>
          <w:lang w:eastAsia="en-GB"/>
        </w:rPr>
        <w:t>Remember that there are several ways in which the same outcome can be produced in SQL, so your code may not be identical to th</w:t>
      </w:r>
      <w:r w:rsidR="007F6C71">
        <w:rPr>
          <w:lang w:eastAsia="en-GB"/>
        </w:rPr>
        <w:t xml:space="preserve">at produced by another coder. </w:t>
      </w:r>
      <w:r>
        <w:rPr>
          <w:lang w:eastAsia="en-GB"/>
        </w:rPr>
        <w:t>However, when working from a complete relational model it should be possible to get the same overall structure as ot</w:t>
      </w:r>
      <w:r w:rsidR="007F6C71">
        <w:rPr>
          <w:lang w:eastAsia="en-GB"/>
        </w:rPr>
        <w:t>hers who use the same model</w:t>
      </w:r>
      <w:r w:rsidR="00FA47F4">
        <w:rPr>
          <w:lang w:eastAsia="en-GB"/>
        </w:rPr>
        <w:t xml:space="preserve"> – that is, t</w:t>
      </w:r>
      <w:r>
        <w:rPr>
          <w:lang w:eastAsia="en-GB"/>
        </w:rPr>
        <w:t>he same tables, foreign keys, structural and other representations</w:t>
      </w:r>
      <w:r w:rsidR="00FA47F4">
        <w:rPr>
          <w:lang w:eastAsia="en-GB"/>
        </w:rPr>
        <w:t>. S</w:t>
      </w:r>
      <w:r>
        <w:rPr>
          <w:lang w:eastAsia="en-GB"/>
        </w:rPr>
        <w:t>o</w:t>
      </w:r>
      <w:r w:rsidR="000F3471">
        <w:rPr>
          <w:lang w:eastAsia="en-GB"/>
        </w:rPr>
        <w:t>,</w:t>
      </w:r>
      <w:r>
        <w:rPr>
          <w:lang w:eastAsia="en-GB"/>
        </w:rPr>
        <w:t xml:space="preserve"> t</w:t>
      </w:r>
      <w:r w:rsidR="000F3471">
        <w:rPr>
          <w:lang w:eastAsia="en-GB"/>
        </w:rPr>
        <w:t>w</w:t>
      </w:r>
      <w:r>
        <w:rPr>
          <w:lang w:eastAsia="en-GB"/>
        </w:rPr>
        <w:t>o different sets of scripts should be comparable.</w:t>
      </w:r>
    </w:p>
    <w:p w14:paraId="2340BFAA" w14:textId="0F8C248B" w:rsidR="00EE2771" w:rsidRDefault="00766A3A" w:rsidP="00EE2771">
      <w:r>
        <w:rPr>
          <w:lang w:eastAsia="en-GB"/>
        </w:rPr>
        <w:t>In the</w:t>
      </w:r>
      <w:r w:rsidRPr="00FA47F4">
        <w:t xml:space="preserve"> </w:t>
      </w:r>
      <w:r w:rsidR="00246680">
        <w:t>‘</w:t>
      </w:r>
      <w:r w:rsidR="005928C9">
        <w:t xml:space="preserve">Feeding Time </w:t>
      </w:r>
      <w:r w:rsidR="00246680">
        <w:t>p</w:t>
      </w:r>
      <w:r w:rsidR="005928C9">
        <w:t>reparation</w:t>
      </w:r>
      <w:r w:rsidR="00246680">
        <w:t>’</w:t>
      </w:r>
      <w:r w:rsidR="005928C9">
        <w:t xml:space="preserve"> area of the </w:t>
      </w:r>
      <w:r w:rsidR="00246680">
        <w:t>‘</w:t>
      </w:r>
      <w:r w:rsidR="005928C9">
        <w:t xml:space="preserve">Database </w:t>
      </w:r>
      <w:r w:rsidR="00246680">
        <w:t>r</w:t>
      </w:r>
      <w:r w:rsidR="005928C9">
        <w:t>esources</w:t>
      </w:r>
      <w:r w:rsidR="00246680">
        <w:t>’</w:t>
      </w:r>
      <w:r w:rsidR="005928C9">
        <w:t xml:space="preserve"> section of the module website, </w:t>
      </w:r>
      <w:r>
        <w:rPr>
          <w:lang w:eastAsia="en-GB"/>
        </w:rPr>
        <w:t>you will find a series of script files I produced that</w:t>
      </w:r>
      <w:r w:rsidRPr="00766A3A">
        <w:t xml:space="preserve"> </w:t>
      </w:r>
      <w:r>
        <w:t>contain the SQL code I implemen</w:t>
      </w:r>
      <w:r w:rsidR="007F6C71">
        <w:t xml:space="preserve">ted from the relational model. </w:t>
      </w:r>
      <w:r w:rsidR="004824DE">
        <w:t xml:space="preserve">The </w:t>
      </w:r>
      <w:r w:rsidR="004824DE" w:rsidRPr="004824DE">
        <w:rPr>
          <w:rStyle w:val="PAcProgramInText"/>
        </w:rPr>
        <w:t>Feeding_Time_DOMAINS_script.txt</w:t>
      </w:r>
      <w:r w:rsidR="004824DE">
        <w:t xml:space="preserve"> and </w:t>
      </w:r>
      <w:r w:rsidR="004824DE" w:rsidRPr="004824DE">
        <w:rPr>
          <w:rStyle w:val="PAcProgramInText"/>
        </w:rPr>
        <w:t>Feeding_Time_CREATE_TABLES_script.txt</w:t>
      </w:r>
      <w:r w:rsidR="004824DE">
        <w:t xml:space="preserve"> files</w:t>
      </w:r>
      <w:r>
        <w:t xml:space="preserve"> should </w:t>
      </w:r>
      <w:r w:rsidR="004824DE">
        <w:t xml:space="preserve">be able to be read </w:t>
      </w:r>
      <w:r>
        <w:t>in the PostgreSQL DBMS</w:t>
      </w:r>
      <w:r w:rsidR="00FA47F4">
        <w:t>,</w:t>
      </w:r>
      <w:r>
        <w:t xml:space="preserve"> and </w:t>
      </w:r>
      <w:r w:rsidR="004824DE">
        <w:t xml:space="preserve">will </w:t>
      </w:r>
      <w:r>
        <w:t xml:space="preserve">create the appropriate domains and tables if you haven’t already created tables with the same names. </w:t>
      </w:r>
      <w:r w:rsidR="004824DE">
        <w:t>If running them in the DBMS</w:t>
      </w:r>
      <w:r w:rsidR="00FA47F4">
        <w:t>,</w:t>
      </w:r>
      <w:r w:rsidR="004824DE">
        <w:t xml:space="preserve"> you need to use the order </w:t>
      </w:r>
      <w:r w:rsidR="004824DE" w:rsidRPr="00574FE4">
        <w:rPr>
          <w:rStyle w:val="PAcProgramInText"/>
        </w:rPr>
        <w:t xml:space="preserve">Feeding_Time_DOMAINS_script.txt </w:t>
      </w:r>
      <w:r w:rsidR="004824DE" w:rsidRPr="004824DE">
        <w:t>and then</w:t>
      </w:r>
      <w:r w:rsidR="004824DE">
        <w:rPr>
          <w:rStyle w:val="PAcProgramInText"/>
        </w:rPr>
        <w:t xml:space="preserve"> </w:t>
      </w:r>
      <w:r w:rsidR="004824DE" w:rsidRPr="00574FE4">
        <w:rPr>
          <w:rStyle w:val="PAcProgramInText"/>
        </w:rPr>
        <w:t>Feeding_Time_CREATE_TABLES</w:t>
      </w:r>
      <w:r w:rsidR="004824DE">
        <w:rPr>
          <w:rStyle w:val="PAcProgramInText"/>
        </w:rPr>
        <w:t>_script</w:t>
      </w:r>
      <w:r w:rsidR="004824DE" w:rsidRPr="00574FE4">
        <w:rPr>
          <w:rStyle w:val="PAcProgramInText"/>
        </w:rPr>
        <w:t>.txt</w:t>
      </w:r>
      <w:r w:rsidR="004824DE" w:rsidRPr="007F6C71">
        <w:t>.</w:t>
      </w:r>
    </w:p>
    <w:p w14:paraId="66F5A993" w14:textId="15BA1F55" w:rsidR="00055650" w:rsidRPr="00574FE4" w:rsidRDefault="00766A3A" w:rsidP="00D200BE">
      <w:r>
        <w:t>You should be able to read these files in a text editor</w:t>
      </w:r>
      <w:r w:rsidR="007F6C71">
        <w:t xml:space="preserve">. </w:t>
      </w:r>
      <w:r w:rsidR="004824DE">
        <w:t>The content</w:t>
      </w:r>
      <w:r w:rsidR="00055650" w:rsidRPr="00574FE4">
        <w:t xml:space="preserve"> should be similar to the scripts you generate</w:t>
      </w:r>
      <w:r w:rsidR="00FA47F4">
        <w:t>d</w:t>
      </w:r>
      <w:r w:rsidR="00055650" w:rsidRPr="00574FE4">
        <w:t xml:space="preserve"> when you</w:t>
      </w:r>
      <w:r w:rsidR="007F6C71">
        <w:t xml:space="preserve"> completed the above activity. </w:t>
      </w:r>
      <w:r w:rsidR="00055650" w:rsidRPr="00574FE4">
        <w:t>If there are variations then explore them in the forums.</w:t>
      </w:r>
      <w:r w:rsidR="00574FE4" w:rsidRPr="00574FE4">
        <w:t xml:space="preserve"> </w:t>
      </w:r>
    </w:p>
    <w:p w14:paraId="0C2C707B" w14:textId="77777777" w:rsidR="008E3F80" w:rsidRDefault="008E3F80">
      <w:pPr>
        <w:spacing w:line="259" w:lineRule="auto"/>
        <w:rPr>
          <w:rFonts w:ascii="Arial" w:hAnsi="Arial" w:cs="Arial"/>
          <w:b/>
          <w:bCs/>
          <w:sz w:val="34"/>
          <w:szCs w:val="34"/>
        </w:rPr>
      </w:pPr>
      <w:r>
        <w:br w:type="page"/>
      </w:r>
    </w:p>
    <w:p w14:paraId="3F6815BE" w14:textId="46A03C0C" w:rsidR="00157298" w:rsidRDefault="004824DE" w:rsidP="00157298">
      <w:pPr>
        <w:pStyle w:val="Heading1"/>
      </w:pPr>
      <w:r>
        <w:lastRenderedPageBreak/>
        <w:t>5</w:t>
      </w:r>
      <w:r w:rsidR="00157298">
        <w:t xml:space="preserve"> Prepar</w:t>
      </w:r>
      <w:r w:rsidR="00656D4C">
        <w:t>ing</w:t>
      </w:r>
      <w:r w:rsidR="00157298">
        <w:t xml:space="preserve"> for </w:t>
      </w:r>
      <w:r w:rsidR="00FA47F4">
        <w:t>P</w:t>
      </w:r>
      <w:r w:rsidR="00157298">
        <w:t>art</w:t>
      </w:r>
      <w:r w:rsidR="00656D4C">
        <w:t>s</w:t>
      </w:r>
      <w:r w:rsidR="00157298">
        <w:t xml:space="preserve"> 7</w:t>
      </w:r>
      <w:r w:rsidR="00656D4C">
        <w:t xml:space="preserve"> and 8</w:t>
      </w:r>
    </w:p>
    <w:p w14:paraId="614D45AC" w14:textId="50A1B51A" w:rsidR="004824DE" w:rsidRDefault="004824DE" w:rsidP="008E459D">
      <w:r>
        <w:t>In Part 7 we’re going to start looking at the SQL Data Manipulation Language (DML)</w:t>
      </w:r>
      <w:r w:rsidR="00FA47F4">
        <w:t>,</w:t>
      </w:r>
      <w:r>
        <w:t xml:space="preserve"> which covers the </w:t>
      </w:r>
      <w:r w:rsidR="00FA47F4" w:rsidRPr="00FA47F4">
        <w:rPr>
          <w:rStyle w:val="PAcProgramInText"/>
        </w:rPr>
        <w:t>INSERT</w:t>
      </w:r>
      <w:r>
        <w:t xml:space="preserve">, </w:t>
      </w:r>
      <w:r w:rsidR="00FA47F4" w:rsidRPr="00FA47F4">
        <w:rPr>
          <w:rStyle w:val="PAcProgramInText"/>
        </w:rPr>
        <w:t>DELETE</w:t>
      </w:r>
      <w:r>
        <w:t xml:space="preserve">, </w:t>
      </w:r>
      <w:r w:rsidR="00FA47F4" w:rsidRPr="00FA47F4">
        <w:rPr>
          <w:rStyle w:val="PAcProgramInText"/>
        </w:rPr>
        <w:t>UPDATE</w:t>
      </w:r>
      <w:r w:rsidR="00FA47F4">
        <w:t xml:space="preserve"> </w:t>
      </w:r>
      <w:r>
        <w:t xml:space="preserve">and </w:t>
      </w:r>
      <w:r w:rsidR="00FA47F4" w:rsidRPr="00FA47F4">
        <w:rPr>
          <w:rStyle w:val="PAcProgramInText"/>
        </w:rPr>
        <w:t>SELECT</w:t>
      </w:r>
      <w:r w:rsidR="00FA47F4">
        <w:t xml:space="preserve"> </w:t>
      </w:r>
      <w:r>
        <w:t>statements.</w:t>
      </w:r>
    </w:p>
    <w:p w14:paraId="619F4CC7" w14:textId="159A0976" w:rsidR="004824DE" w:rsidRDefault="004824DE" w:rsidP="008E459D">
      <w:r>
        <w:t>To do this</w:t>
      </w:r>
      <w:r w:rsidR="00FA47F4">
        <w:t>,</w:t>
      </w:r>
      <w:r>
        <w:t xml:space="preserve"> </w:t>
      </w:r>
      <w:r w:rsidR="00FA47F4">
        <w:t xml:space="preserve">I </w:t>
      </w:r>
      <w:r>
        <w:t>have developed scripts to implement two databases</w:t>
      </w:r>
      <w:r w:rsidR="00FA47F4">
        <w:t>:</w:t>
      </w:r>
      <w:r>
        <w:t xml:space="preserve"> </w:t>
      </w:r>
      <w:r w:rsidR="00FA47F4">
        <w:rPr>
          <w:rStyle w:val="PAcProgramInText"/>
        </w:rPr>
        <w:t>s</w:t>
      </w:r>
      <w:r w:rsidRPr="000F3471">
        <w:rPr>
          <w:rStyle w:val="PAcProgramInText"/>
        </w:rPr>
        <w:t>tudy</w:t>
      </w:r>
      <w:r>
        <w:t xml:space="preserve">, which you saw when you worked through the </w:t>
      </w:r>
      <w:r w:rsidR="00246680">
        <w:rPr>
          <w:i/>
        </w:rPr>
        <w:t xml:space="preserve">Databases </w:t>
      </w:r>
      <w:r w:rsidRPr="00FA47F4">
        <w:rPr>
          <w:i/>
        </w:rPr>
        <w:t>Software Guide</w:t>
      </w:r>
      <w:r>
        <w:t xml:space="preserve">, and </w:t>
      </w:r>
      <w:proofErr w:type="spellStart"/>
      <w:r w:rsidR="00FA47F4">
        <w:rPr>
          <w:rStyle w:val="PAcProgramInText"/>
        </w:rPr>
        <w:t>b</w:t>
      </w:r>
      <w:r w:rsidRPr="000F3471">
        <w:rPr>
          <w:rStyle w:val="PAcProgramInText"/>
        </w:rPr>
        <w:t>ens</w:t>
      </w:r>
      <w:r w:rsidR="00FA47F4">
        <w:rPr>
          <w:rStyle w:val="PAcProgramInText"/>
        </w:rPr>
        <w:t>f</w:t>
      </w:r>
      <w:r w:rsidRPr="000F3471">
        <w:rPr>
          <w:rStyle w:val="PAcProgramInText"/>
        </w:rPr>
        <w:t>arm</w:t>
      </w:r>
      <w:proofErr w:type="spellEnd"/>
      <w:r w:rsidR="00FA47F4" w:rsidRPr="00FA47F4">
        <w:t>,</w:t>
      </w:r>
      <w:r>
        <w:t xml:space="preserve"> which contains the tables developed f</w:t>
      </w:r>
      <w:r w:rsidR="007F6C71">
        <w:t>or the above activit</w:t>
      </w:r>
      <w:r w:rsidR="00FA47F4">
        <w:t>y</w:t>
      </w:r>
      <w:r w:rsidR="00970287">
        <w:t>.</w:t>
      </w:r>
    </w:p>
    <w:p w14:paraId="44743015" w14:textId="365071AF" w:rsidR="004824DE" w:rsidRDefault="004824DE" w:rsidP="008E459D">
      <w:r>
        <w:t xml:space="preserve">If you haven’t completed the </w:t>
      </w:r>
      <w:r w:rsidR="00246680">
        <w:rPr>
          <w:i/>
        </w:rPr>
        <w:t xml:space="preserve">Databases </w:t>
      </w:r>
      <w:r w:rsidRPr="00FA47F4">
        <w:rPr>
          <w:i/>
        </w:rPr>
        <w:t>Software Guide</w:t>
      </w:r>
      <w:r>
        <w:t xml:space="preserve"> installation of the </w:t>
      </w:r>
      <w:r w:rsidR="00FA47F4">
        <w:rPr>
          <w:rStyle w:val="PAcProgramInText"/>
        </w:rPr>
        <w:t>e</w:t>
      </w:r>
      <w:r w:rsidRPr="000F3471">
        <w:rPr>
          <w:rStyle w:val="PAcProgramInText"/>
        </w:rPr>
        <w:t>conomics</w:t>
      </w:r>
      <w:r>
        <w:t xml:space="preserve"> schema then you will need to do this</w:t>
      </w:r>
      <w:r w:rsidR="00FA47F4">
        <w:t>,</w:t>
      </w:r>
      <w:r>
        <w:t xml:space="preserve"> as the content of Part</w:t>
      </w:r>
      <w:r w:rsidR="00FA47F4">
        <w:t> </w:t>
      </w:r>
      <w:r>
        <w:t xml:space="preserve">7 uses the </w:t>
      </w:r>
      <w:r w:rsidR="00FA47F4">
        <w:rPr>
          <w:rStyle w:val="PAcProgramInText"/>
        </w:rPr>
        <w:t>e</w:t>
      </w:r>
      <w:r w:rsidRPr="000F3471">
        <w:rPr>
          <w:rStyle w:val="PAcProgramInText"/>
        </w:rPr>
        <w:t>conomics</w:t>
      </w:r>
      <w:r>
        <w:t xml:space="preserve"> schema for the worked examples.</w:t>
      </w:r>
      <w:r w:rsidR="0046477E">
        <w:t xml:space="preserve"> You can check that you have done this by starting </w:t>
      </w:r>
      <w:r w:rsidR="005C62B6">
        <w:t>psql</w:t>
      </w:r>
      <w:r w:rsidR="0046477E">
        <w:t xml:space="preserve"> and connecting to the </w:t>
      </w:r>
      <w:r w:rsidR="00FA47F4">
        <w:rPr>
          <w:rStyle w:val="PAcProgramInText"/>
        </w:rPr>
        <w:t>s</w:t>
      </w:r>
      <w:r w:rsidR="0046477E" w:rsidRPr="000F3471">
        <w:rPr>
          <w:rStyle w:val="PAcProgramInText"/>
        </w:rPr>
        <w:t>tudy</w:t>
      </w:r>
      <w:r w:rsidR="0046477E">
        <w:t xml:space="preserve"> database as the user </w:t>
      </w:r>
      <w:r w:rsidR="00FA47F4">
        <w:rPr>
          <w:rStyle w:val="PAcProgramInText"/>
        </w:rPr>
        <w:t>s</w:t>
      </w:r>
      <w:r w:rsidR="0046477E" w:rsidRPr="000F3471">
        <w:rPr>
          <w:rStyle w:val="PAcProgramInText"/>
        </w:rPr>
        <w:t>tudent</w:t>
      </w:r>
      <w:r w:rsidR="0046477E">
        <w:t xml:space="preserve"> with password </w:t>
      </w:r>
      <w:r w:rsidR="000F3471" w:rsidRPr="00FA47F4">
        <w:rPr>
          <w:rStyle w:val="PAcProgramInText"/>
        </w:rPr>
        <w:t>TM254</w:t>
      </w:r>
      <w:r w:rsidR="0046477E">
        <w:t>.</w:t>
      </w:r>
    </w:p>
    <w:p w14:paraId="5279B868" w14:textId="22A2D0BD" w:rsidR="004824DE" w:rsidRDefault="00FA47F4" w:rsidP="008E459D">
      <w:r>
        <w:t>During</w:t>
      </w:r>
      <w:r w:rsidR="004824DE">
        <w:t xml:space="preserve"> Part</w:t>
      </w:r>
      <w:r w:rsidR="0046477E">
        <w:t>s</w:t>
      </w:r>
      <w:r w:rsidR="004824DE">
        <w:t xml:space="preserve"> 7 and 8 there </w:t>
      </w:r>
      <w:r w:rsidR="0046477E">
        <w:t>will be</w:t>
      </w:r>
      <w:r w:rsidR="004824DE">
        <w:t xml:space="preserve"> </w:t>
      </w:r>
      <w:r>
        <w:t xml:space="preserve">ongoing </w:t>
      </w:r>
      <w:r w:rsidR="004824DE">
        <w:t xml:space="preserve">activities </w:t>
      </w:r>
      <w:r>
        <w:t xml:space="preserve">that </w:t>
      </w:r>
      <w:r w:rsidR="004824DE">
        <w:t>allow you to produce SQL statements for queries over t</w:t>
      </w:r>
      <w:r w:rsidR="007F6C71">
        <w:t xml:space="preserve">he Feeding Time scenario data. </w:t>
      </w:r>
      <w:r w:rsidR="004824DE">
        <w:t>To do these</w:t>
      </w:r>
      <w:r>
        <w:t>,</w:t>
      </w:r>
      <w:r w:rsidR="004824DE">
        <w:t xml:space="preserve"> you will need to have installed the </w:t>
      </w:r>
      <w:proofErr w:type="spellStart"/>
      <w:r>
        <w:rPr>
          <w:rStyle w:val="PAcProgramInText"/>
        </w:rPr>
        <w:t>b</w:t>
      </w:r>
      <w:r w:rsidR="004824DE" w:rsidRPr="000F3471">
        <w:rPr>
          <w:rStyle w:val="PAcProgramInText"/>
        </w:rPr>
        <w:t>ens</w:t>
      </w:r>
      <w:r>
        <w:rPr>
          <w:rStyle w:val="PAcProgramInText"/>
        </w:rPr>
        <w:t>f</w:t>
      </w:r>
      <w:r w:rsidR="004824DE" w:rsidRPr="000F3471">
        <w:rPr>
          <w:rStyle w:val="PAcProgramInText"/>
        </w:rPr>
        <w:t>arm</w:t>
      </w:r>
      <w:proofErr w:type="spellEnd"/>
      <w:r w:rsidR="004824DE">
        <w:t xml:space="preserve"> database according to the following instructions.</w:t>
      </w:r>
    </w:p>
    <w:p w14:paraId="37D1E4CD" w14:textId="5B57FFF7" w:rsidR="004824DE" w:rsidRDefault="0046477E" w:rsidP="008E459D">
      <w:r>
        <w:t xml:space="preserve">In the </w:t>
      </w:r>
      <w:r w:rsidR="00FA47F4">
        <w:t>section of the module website</w:t>
      </w:r>
      <w:r>
        <w:t xml:space="preserve"> called </w:t>
      </w:r>
      <w:r w:rsidR="00246680">
        <w:t>‘</w:t>
      </w:r>
      <w:r w:rsidR="00754184">
        <w:t>Feeding Time</w:t>
      </w:r>
      <w:r>
        <w:t xml:space="preserve"> </w:t>
      </w:r>
      <w:r w:rsidR="00246680">
        <w:t>p</w:t>
      </w:r>
      <w:r>
        <w:t>reparation</w:t>
      </w:r>
      <w:r w:rsidR="00246680">
        <w:t>’</w:t>
      </w:r>
      <w:r>
        <w:t xml:space="preserve">, locate the </w:t>
      </w:r>
      <w:r w:rsidR="00FA47F4">
        <w:t>following</w:t>
      </w:r>
      <w:r>
        <w:t xml:space="preserve"> files:</w:t>
      </w:r>
    </w:p>
    <w:p w14:paraId="752B888E" w14:textId="77777777" w:rsidR="00FA47F4" w:rsidRDefault="0046477E" w:rsidP="00970287">
      <w:pPr>
        <w:pStyle w:val="LUpListUnnumbered"/>
        <w:spacing w:after="100"/>
        <w:ind w:left="357"/>
      </w:pPr>
      <w:r w:rsidRPr="00FA47F4">
        <w:rPr>
          <w:rStyle w:val="PAcProgramInText"/>
        </w:rPr>
        <w:t>Feeding_Time_DROP_script.txt</w:t>
      </w:r>
    </w:p>
    <w:p w14:paraId="3D624483" w14:textId="77777777" w:rsidR="00FA47F4" w:rsidRDefault="0046477E" w:rsidP="00970287">
      <w:pPr>
        <w:pStyle w:val="LUpListUnnumbered"/>
        <w:spacing w:after="100"/>
        <w:ind w:left="357"/>
      </w:pPr>
      <w:r w:rsidRPr="00FA47F4">
        <w:rPr>
          <w:rStyle w:val="PAcProgramInText"/>
        </w:rPr>
        <w:t>Feeding_Time_CREATE_U</w:t>
      </w:r>
      <w:r w:rsidR="00FA47F4" w:rsidRPr="00FA47F4">
        <w:rPr>
          <w:rStyle w:val="PAcProgramInText"/>
        </w:rPr>
        <w:t>sers_Database_Schema_script.txt</w:t>
      </w:r>
    </w:p>
    <w:p w14:paraId="60C0AE23" w14:textId="77777777" w:rsidR="00FA47F4" w:rsidRPr="00FA47F4" w:rsidRDefault="00FA47F4" w:rsidP="00970287">
      <w:pPr>
        <w:pStyle w:val="LUpListUnnumbered"/>
        <w:spacing w:after="100"/>
        <w:ind w:left="357"/>
      </w:pPr>
      <w:r w:rsidRPr="00FA47F4">
        <w:rPr>
          <w:rStyle w:val="PAcProgramInText"/>
        </w:rPr>
        <w:t>Feeding_Time_DOMAINS_script.txt</w:t>
      </w:r>
    </w:p>
    <w:p w14:paraId="69062374" w14:textId="77777777" w:rsidR="00554064" w:rsidRDefault="0046477E" w:rsidP="00970287">
      <w:pPr>
        <w:pStyle w:val="LUpListUnnumbered"/>
        <w:spacing w:after="100"/>
        <w:ind w:left="357"/>
      </w:pPr>
      <w:r w:rsidRPr="00FA47F4">
        <w:rPr>
          <w:rStyle w:val="PAcProgramInText"/>
        </w:rPr>
        <w:t>Feedin</w:t>
      </w:r>
      <w:r w:rsidR="00FA47F4" w:rsidRPr="00FA47F4">
        <w:rPr>
          <w:rStyle w:val="PAcProgramInText"/>
        </w:rPr>
        <w:t>g_Time_CREATE_TABLES_script.txt</w:t>
      </w:r>
    </w:p>
    <w:p w14:paraId="085DF589" w14:textId="77777777" w:rsidR="00554064" w:rsidRPr="00554064" w:rsidRDefault="0046477E" w:rsidP="00970287">
      <w:pPr>
        <w:pStyle w:val="LUpListUnnumbered"/>
        <w:spacing w:after="100"/>
        <w:ind w:left="357"/>
      </w:pPr>
      <w:r w:rsidRPr="00FA47F4">
        <w:rPr>
          <w:rStyle w:val="PAcProgramInText"/>
        </w:rPr>
        <w:t>Feeding_Time_P</w:t>
      </w:r>
      <w:r w:rsidR="00FA47F4" w:rsidRPr="00FA47F4">
        <w:rPr>
          <w:rStyle w:val="PAcProgramInText"/>
        </w:rPr>
        <w:t>OPULATE_small_tables_script.txt</w:t>
      </w:r>
    </w:p>
    <w:p w14:paraId="795C152E" w14:textId="77777777" w:rsidR="00554064" w:rsidRPr="00554064" w:rsidRDefault="0046477E" w:rsidP="00970287">
      <w:pPr>
        <w:pStyle w:val="LUpListUnnumbered"/>
        <w:spacing w:after="100"/>
        <w:ind w:left="357"/>
      </w:pPr>
      <w:r w:rsidRPr="00FA47F4">
        <w:rPr>
          <w:rStyle w:val="PAcProgramInText"/>
        </w:rPr>
        <w:t>Feeding_Time_POPUL</w:t>
      </w:r>
      <w:r w:rsidR="00FA47F4" w:rsidRPr="00FA47F4">
        <w:rPr>
          <w:rStyle w:val="PAcProgramInText"/>
        </w:rPr>
        <w:t>ATE_feeding_sessions_script.txt</w:t>
      </w:r>
    </w:p>
    <w:p w14:paraId="5573CF4D" w14:textId="45460406" w:rsidR="00554064" w:rsidRPr="00554064" w:rsidRDefault="0046477E" w:rsidP="00970287">
      <w:pPr>
        <w:pStyle w:val="LUpListUnnumbered"/>
        <w:spacing w:after="100"/>
        <w:ind w:left="357"/>
      </w:pPr>
      <w:r w:rsidRPr="00FA47F4">
        <w:rPr>
          <w:rStyle w:val="PAcProgramInText"/>
        </w:rPr>
        <w:t>Feeding_Ti</w:t>
      </w:r>
      <w:r w:rsidR="00FA47F4" w:rsidRPr="00FA47F4">
        <w:rPr>
          <w:rStyle w:val="PAcProgramInText"/>
        </w:rPr>
        <w:t>me_POPU</w:t>
      </w:r>
      <w:r w:rsidR="00B87844">
        <w:rPr>
          <w:rStyle w:val="PAcProgramInText"/>
        </w:rPr>
        <w:t>L</w:t>
      </w:r>
      <w:r w:rsidR="00FA47F4" w:rsidRPr="00FA47F4">
        <w:rPr>
          <w:rStyle w:val="PAcProgramInText"/>
        </w:rPr>
        <w:t>ATE_feeds_script.txt</w:t>
      </w:r>
    </w:p>
    <w:p w14:paraId="793366F8" w14:textId="1DE1740D" w:rsidR="00FA7C73" w:rsidRPr="00554064" w:rsidRDefault="00FA7C73" w:rsidP="00554064">
      <w:pPr>
        <w:pStyle w:val="LUpListUnnumbered"/>
      </w:pPr>
      <w:r w:rsidRPr="00FA47F4">
        <w:rPr>
          <w:rStyle w:val="PAcProgramInText"/>
        </w:rPr>
        <w:t>Feeding_Time_POPULATE_serving_script.txt</w:t>
      </w:r>
    </w:p>
    <w:p w14:paraId="174B6279" w14:textId="5BD8159F" w:rsidR="00FA7C73" w:rsidRDefault="00FA7C73" w:rsidP="00FA7C73">
      <w:r>
        <w:t>You can open an</w:t>
      </w:r>
      <w:r w:rsidR="00433231">
        <w:t>d</w:t>
      </w:r>
      <w:r>
        <w:t xml:space="preserve"> read these to see what they contain – they make most sense</w:t>
      </w:r>
      <w:r w:rsidR="00554064">
        <w:t xml:space="preserve"> if you</w:t>
      </w:r>
      <w:r>
        <w:t xml:space="preserve"> read them in the above order.</w:t>
      </w:r>
    </w:p>
    <w:p w14:paraId="62BBCDBF" w14:textId="5287FCCC" w:rsidR="00301647" w:rsidRDefault="00246680" w:rsidP="008E459D">
      <w:r>
        <w:t>Now:</w:t>
      </w:r>
    </w:p>
    <w:p w14:paraId="15E242B2" w14:textId="112E50B6" w:rsidR="00301647" w:rsidRDefault="00301647" w:rsidP="00246680">
      <w:pPr>
        <w:pStyle w:val="LNpListNumbered"/>
      </w:pPr>
      <w:r>
        <w:t>1</w:t>
      </w:r>
      <w:r w:rsidR="00246680">
        <w:tab/>
      </w:r>
      <w:r w:rsidR="00554064" w:rsidRPr="008E3F80">
        <w:rPr>
          <w:u w:val="single"/>
        </w:rPr>
        <w:t>C</w:t>
      </w:r>
      <w:r w:rsidR="00FA7C73" w:rsidRPr="008E3F80">
        <w:rPr>
          <w:u w:val="single"/>
        </w:rPr>
        <w:t>onnect to</w:t>
      </w:r>
      <w:r w:rsidR="00FA7C73">
        <w:t xml:space="preserve"> the default (</w:t>
      </w:r>
      <w:proofErr w:type="spellStart"/>
      <w:r w:rsidR="00FA7C73" w:rsidRPr="000F3471">
        <w:rPr>
          <w:rStyle w:val="PAcProgramInText"/>
        </w:rPr>
        <w:t>postgres</w:t>
      </w:r>
      <w:proofErr w:type="spellEnd"/>
      <w:r w:rsidR="00FA7C73">
        <w:t xml:space="preserve">) database as the </w:t>
      </w:r>
      <w:r w:rsidR="00782C63">
        <w:t>superuser</w:t>
      </w:r>
      <w:r w:rsidR="00FA7C73">
        <w:t xml:space="preserve"> (</w:t>
      </w:r>
      <w:proofErr w:type="spellStart"/>
      <w:r w:rsidR="00FA7C73" w:rsidRPr="000F3471">
        <w:rPr>
          <w:rStyle w:val="PAcProgramInText"/>
        </w:rPr>
        <w:t>postgres</w:t>
      </w:r>
      <w:proofErr w:type="spellEnd"/>
      <w:r w:rsidR="00782C63">
        <w:t>).</w:t>
      </w:r>
    </w:p>
    <w:p w14:paraId="439DE06B" w14:textId="0D13DB0F" w:rsidR="00301647" w:rsidRDefault="00301647" w:rsidP="00782C63">
      <w:pPr>
        <w:pStyle w:val="LNpListNumbered"/>
      </w:pPr>
      <w:r>
        <w:t>2</w:t>
      </w:r>
      <w:r w:rsidR="00782C63">
        <w:tab/>
      </w:r>
      <w:r w:rsidR="00782C63" w:rsidRPr="008E3F80">
        <w:rPr>
          <w:u w:val="single"/>
        </w:rPr>
        <w:t>U</w:t>
      </w:r>
      <w:r w:rsidRPr="008E3F80">
        <w:rPr>
          <w:u w:val="single"/>
        </w:rPr>
        <w:t>s</w:t>
      </w:r>
      <w:r w:rsidR="00782C63" w:rsidRPr="008E3F80">
        <w:rPr>
          <w:u w:val="single"/>
        </w:rPr>
        <w:t>e</w:t>
      </w:r>
      <w:r w:rsidRPr="008E3F80">
        <w:rPr>
          <w:u w:val="single"/>
        </w:rPr>
        <w:t xml:space="preserve"> the </w:t>
      </w:r>
      <w:r w:rsidRPr="008E3F80">
        <w:rPr>
          <w:rStyle w:val="PAcProgramInText"/>
          <w:u w:val="single"/>
        </w:rPr>
        <w:t>\</w:t>
      </w:r>
      <w:proofErr w:type="spellStart"/>
      <w:r w:rsidRPr="008E3F80">
        <w:rPr>
          <w:rStyle w:val="PAcProgramInText"/>
          <w:u w:val="single"/>
        </w:rPr>
        <w:t>i</w:t>
      </w:r>
      <w:proofErr w:type="spellEnd"/>
      <w:r w:rsidRPr="008E3F80">
        <w:rPr>
          <w:u w:val="single"/>
        </w:rPr>
        <w:t xml:space="preserve"> command</w:t>
      </w:r>
      <w:r>
        <w:t xml:space="preserve"> to </w:t>
      </w:r>
      <w:r w:rsidR="00FA7C73">
        <w:t xml:space="preserve">run the </w:t>
      </w:r>
      <w:r>
        <w:rPr>
          <w:rStyle w:val="PAcProgramInText"/>
        </w:rPr>
        <w:t>F</w:t>
      </w:r>
      <w:r w:rsidR="00FA7C73" w:rsidRPr="00554064">
        <w:rPr>
          <w:rStyle w:val="PAcProgramInText"/>
        </w:rPr>
        <w:t>eeding_Time_CREATE_Users_Da</w:t>
      </w:r>
      <w:r w:rsidR="007F6C71" w:rsidRPr="00554064">
        <w:rPr>
          <w:rStyle w:val="PAcProgramInText"/>
        </w:rPr>
        <w:t>tabase_Schema_script.txt</w:t>
      </w:r>
      <w:r w:rsidR="00782C63">
        <w:t xml:space="preserve"> file.</w:t>
      </w:r>
    </w:p>
    <w:p w14:paraId="7D871D56" w14:textId="7C8D9336" w:rsidR="0046477E" w:rsidRDefault="00782C63" w:rsidP="00782C63">
      <w:pPr>
        <w:pStyle w:val="LSpListSubsidiary"/>
      </w:pPr>
      <w:r>
        <w:t>•</w:t>
      </w:r>
      <w:r>
        <w:tab/>
      </w:r>
      <w:r w:rsidR="00FA7C73">
        <w:t>This will create two users (</w:t>
      </w:r>
      <w:proofErr w:type="spellStart"/>
      <w:r w:rsidR="00FA7C73" w:rsidRPr="000F3471">
        <w:rPr>
          <w:rStyle w:val="PAcProgramInText"/>
        </w:rPr>
        <w:t>farmadmin</w:t>
      </w:r>
      <w:proofErr w:type="spellEnd"/>
      <w:r w:rsidR="00FA7C73">
        <w:t xml:space="preserve"> and </w:t>
      </w:r>
      <w:r w:rsidR="00FA7C73" w:rsidRPr="000F3471">
        <w:rPr>
          <w:rStyle w:val="PAcProgramInText"/>
        </w:rPr>
        <w:t>reception</w:t>
      </w:r>
      <w:r w:rsidR="00FA7C73">
        <w:t xml:space="preserve">, both with the password </w:t>
      </w:r>
      <w:r w:rsidR="00FA7C73" w:rsidRPr="000F3471">
        <w:rPr>
          <w:rStyle w:val="PAcProgramInText"/>
        </w:rPr>
        <w:t>TM254</w:t>
      </w:r>
      <w:r w:rsidR="00FA7C73">
        <w:t xml:space="preserve">), the </w:t>
      </w:r>
      <w:proofErr w:type="spellStart"/>
      <w:r w:rsidR="00FA7C73" w:rsidRPr="000F3471">
        <w:rPr>
          <w:rStyle w:val="PAcProgramInText"/>
        </w:rPr>
        <w:t>bensfarm</w:t>
      </w:r>
      <w:proofErr w:type="spellEnd"/>
      <w:r w:rsidR="00FA7C73">
        <w:t xml:space="preserve"> database</w:t>
      </w:r>
      <w:r w:rsidR="00554064">
        <w:t xml:space="preserve"> and</w:t>
      </w:r>
      <w:r w:rsidR="00FA7C73">
        <w:t xml:space="preserve"> the </w:t>
      </w:r>
      <w:proofErr w:type="spellStart"/>
      <w:r w:rsidR="00FA7C73" w:rsidRPr="000F3471">
        <w:rPr>
          <w:rStyle w:val="PAcProgramInText"/>
        </w:rPr>
        <w:t>feedingtime</w:t>
      </w:r>
      <w:proofErr w:type="spellEnd"/>
      <w:r w:rsidR="00554064">
        <w:t xml:space="preserve"> schema. It will also</w:t>
      </w:r>
      <w:r w:rsidR="00FA7C73">
        <w:t xml:space="preserve"> give access rights to the </w:t>
      </w:r>
      <w:proofErr w:type="spellStart"/>
      <w:r w:rsidR="00FA7C73" w:rsidRPr="000F3471">
        <w:rPr>
          <w:rStyle w:val="PAcProgramInText"/>
        </w:rPr>
        <w:t>farmadmin</w:t>
      </w:r>
      <w:proofErr w:type="spellEnd"/>
      <w:r w:rsidR="00FA7C73">
        <w:t xml:space="preserve"> user, includ</w:t>
      </w:r>
      <w:r w:rsidR="007F6C71">
        <w:t>ing changing that user</w:t>
      </w:r>
      <w:r w:rsidR="00554064">
        <w:t>’</w:t>
      </w:r>
      <w:r w:rsidR="007F6C71">
        <w:t xml:space="preserve">s schema </w:t>
      </w:r>
      <w:proofErr w:type="spellStart"/>
      <w:r w:rsidR="00FA7C73" w:rsidRPr="000F3471">
        <w:rPr>
          <w:rStyle w:val="PAcProgramInText"/>
        </w:rPr>
        <w:t>search_path</w:t>
      </w:r>
      <w:proofErr w:type="spellEnd"/>
      <w:r w:rsidR="00FA7C73">
        <w:t xml:space="preserve"> to put the </w:t>
      </w:r>
      <w:proofErr w:type="spellStart"/>
      <w:r w:rsidR="00FA7C73" w:rsidRPr="000F3471">
        <w:rPr>
          <w:rStyle w:val="PAcProgramInText"/>
        </w:rPr>
        <w:t>feedingtime</w:t>
      </w:r>
      <w:proofErr w:type="spellEnd"/>
      <w:r w:rsidR="00FA7C73">
        <w:t xml:space="preserve"> schema first as the default schema in the </w:t>
      </w:r>
      <w:proofErr w:type="spellStart"/>
      <w:r w:rsidR="00FA7C73" w:rsidRPr="000F3471">
        <w:rPr>
          <w:rStyle w:val="PAcProgramInText"/>
        </w:rPr>
        <w:t>bensfarm</w:t>
      </w:r>
      <w:proofErr w:type="spellEnd"/>
      <w:r w:rsidR="00FA7C73">
        <w:t xml:space="preserve"> database.</w:t>
      </w:r>
    </w:p>
    <w:p w14:paraId="6F9620D2" w14:textId="450089EB" w:rsidR="00301647" w:rsidRDefault="00301647" w:rsidP="00782C63">
      <w:pPr>
        <w:pStyle w:val="LNpListNumbered"/>
      </w:pPr>
      <w:r>
        <w:lastRenderedPageBreak/>
        <w:t>3</w:t>
      </w:r>
      <w:r w:rsidR="00782C63">
        <w:tab/>
      </w:r>
      <w:r w:rsidR="00FA7C73">
        <w:t>When th</w:t>
      </w:r>
      <w:r>
        <w:t>e above</w:t>
      </w:r>
      <w:r w:rsidR="00FA7C73">
        <w:t xml:space="preserve"> file </w:t>
      </w:r>
      <w:r>
        <w:t xml:space="preserve">read </w:t>
      </w:r>
      <w:r w:rsidR="00FA7C73">
        <w:t xml:space="preserve">completes, </w:t>
      </w:r>
      <w:r w:rsidR="00FA7C73" w:rsidRPr="008E3F80">
        <w:rPr>
          <w:u w:val="single"/>
        </w:rPr>
        <w:t xml:space="preserve">you </w:t>
      </w:r>
      <w:r w:rsidRPr="008E3F80">
        <w:rPr>
          <w:u w:val="single"/>
        </w:rPr>
        <w:t>must</w:t>
      </w:r>
      <w:r w:rsidR="00FA7C73" w:rsidRPr="008E3F80">
        <w:rPr>
          <w:u w:val="single"/>
        </w:rPr>
        <w:t xml:space="preserve"> log</w:t>
      </w:r>
      <w:r w:rsidR="00554064" w:rsidRPr="008E3F80">
        <w:rPr>
          <w:u w:val="single"/>
        </w:rPr>
        <w:t xml:space="preserve"> </w:t>
      </w:r>
      <w:r w:rsidR="00FA7C73" w:rsidRPr="008E3F80">
        <w:rPr>
          <w:u w:val="single"/>
        </w:rPr>
        <w:t>out of the default database</w:t>
      </w:r>
      <w:r w:rsidR="00FA7C73">
        <w:t xml:space="preserve"> </w:t>
      </w:r>
      <w:r w:rsidR="00782C63">
        <w:t>(</w:t>
      </w:r>
      <w:r w:rsidR="00782C63" w:rsidRPr="00782C63">
        <w:rPr>
          <w:rStyle w:val="PAcProgramInText"/>
        </w:rPr>
        <w:t>\q</w:t>
      </w:r>
      <w:r w:rsidR="00782C63">
        <w:t>).</w:t>
      </w:r>
    </w:p>
    <w:p w14:paraId="62E4698A" w14:textId="7B2C2407" w:rsidR="00301647" w:rsidRDefault="00301647" w:rsidP="00782C63">
      <w:pPr>
        <w:pStyle w:val="LNpListNumbered"/>
      </w:pPr>
      <w:r>
        <w:t>4</w:t>
      </w:r>
      <w:r w:rsidR="00782C63">
        <w:tab/>
      </w:r>
      <w:r w:rsidR="00782C63" w:rsidRPr="008E3F80">
        <w:rPr>
          <w:u w:val="single"/>
        </w:rPr>
        <w:t>C</w:t>
      </w:r>
      <w:r w:rsidR="00FA7C73" w:rsidRPr="008E3F80">
        <w:rPr>
          <w:u w:val="single"/>
        </w:rPr>
        <w:t>onnect to</w:t>
      </w:r>
      <w:r w:rsidR="00FA7C73">
        <w:t xml:space="preserve"> the </w:t>
      </w:r>
      <w:proofErr w:type="spellStart"/>
      <w:r w:rsidR="00FA7C73" w:rsidRPr="000F3471">
        <w:rPr>
          <w:rStyle w:val="PAcProgramInText"/>
        </w:rPr>
        <w:t>bensfarm</w:t>
      </w:r>
      <w:proofErr w:type="spellEnd"/>
      <w:r w:rsidR="00FA7C73">
        <w:t xml:space="preserve"> database as </w:t>
      </w:r>
      <w:proofErr w:type="spellStart"/>
      <w:r w:rsidR="00FA7C73" w:rsidRPr="000F3471">
        <w:rPr>
          <w:rStyle w:val="PAcProgramInText"/>
        </w:rPr>
        <w:t>farmadmin</w:t>
      </w:r>
      <w:proofErr w:type="spellEnd"/>
      <w:r w:rsidR="00FA7C73">
        <w:t xml:space="preserve"> using the password </w:t>
      </w:r>
      <w:r w:rsidR="00FA7C73" w:rsidRPr="000F3471">
        <w:rPr>
          <w:rStyle w:val="PAcProgramInText"/>
        </w:rPr>
        <w:t>TM254</w:t>
      </w:r>
      <w:r w:rsidR="007F6C71">
        <w:t>.</w:t>
      </w:r>
    </w:p>
    <w:p w14:paraId="7F468D08" w14:textId="289AE3FD" w:rsidR="00FA7C73" w:rsidRDefault="00301647" w:rsidP="00970287">
      <w:pPr>
        <w:pStyle w:val="LNpListNumbered"/>
        <w:spacing w:after="60"/>
        <w:ind w:left="357" w:hanging="357"/>
      </w:pPr>
      <w:r>
        <w:t>5</w:t>
      </w:r>
      <w:r w:rsidR="00782C63">
        <w:tab/>
      </w:r>
      <w:r w:rsidR="00782C63" w:rsidRPr="008E3F80">
        <w:rPr>
          <w:u w:val="single"/>
        </w:rPr>
        <w:t>U</w:t>
      </w:r>
      <w:r w:rsidRPr="008E3F80">
        <w:rPr>
          <w:u w:val="single"/>
        </w:rPr>
        <w:t xml:space="preserve">se the </w:t>
      </w:r>
      <w:r w:rsidRPr="008E3F80">
        <w:rPr>
          <w:rStyle w:val="PAcProgramInText"/>
          <w:u w:val="single"/>
        </w:rPr>
        <w:t>\</w:t>
      </w:r>
      <w:proofErr w:type="spellStart"/>
      <w:r w:rsidRPr="008E3F80">
        <w:rPr>
          <w:rStyle w:val="PAcProgramInText"/>
          <w:u w:val="single"/>
        </w:rPr>
        <w:t>i</w:t>
      </w:r>
      <w:proofErr w:type="spellEnd"/>
      <w:r w:rsidRPr="008E3F80">
        <w:rPr>
          <w:u w:val="single"/>
        </w:rPr>
        <w:t xml:space="preserve"> command</w:t>
      </w:r>
      <w:r>
        <w:t xml:space="preserve"> to run the following scripts, one a time in the order shown</w:t>
      </w:r>
      <w:r w:rsidR="00782C63">
        <w:t>:</w:t>
      </w:r>
    </w:p>
    <w:p w14:paraId="28C1714E" w14:textId="59292265"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Feeding_Time_DOMAINS_script.txt</w:t>
      </w:r>
    </w:p>
    <w:p w14:paraId="202473A9" w14:textId="063F8F74"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Feeding_Time_CREATE_TABLES_script.txt</w:t>
      </w:r>
    </w:p>
    <w:p w14:paraId="3175E852" w14:textId="4F6F1A86"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Feeding_Time_POPULATE_small_tables_script.txt</w:t>
      </w:r>
    </w:p>
    <w:p w14:paraId="135E6809" w14:textId="74596829"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Feeding_Time_POPULATE_feeding_sessions_script.txt</w:t>
      </w:r>
    </w:p>
    <w:p w14:paraId="27C9D75F" w14:textId="2A15263C" w:rsidR="00FA7C73" w:rsidRPr="00554064" w:rsidRDefault="00782C63" w:rsidP="00970287">
      <w:pPr>
        <w:pStyle w:val="LSpListSubsidiary"/>
        <w:spacing w:after="40"/>
        <w:ind w:left="777"/>
      </w:pPr>
      <w:r>
        <w:rPr>
          <w:rStyle w:val="PAcProgramInText"/>
        </w:rPr>
        <w:tab/>
      </w:r>
      <w:r w:rsidR="00FA7C73" w:rsidRPr="00554064">
        <w:rPr>
          <w:rStyle w:val="PAcProgramInText"/>
        </w:rPr>
        <w:t>Feeding_Time_POPU</w:t>
      </w:r>
      <w:r w:rsidR="00B87844">
        <w:rPr>
          <w:rStyle w:val="PAcProgramInText"/>
        </w:rPr>
        <w:t>L</w:t>
      </w:r>
      <w:r w:rsidR="00FA7C73" w:rsidRPr="00554064">
        <w:rPr>
          <w:rStyle w:val="PAcProgramInText"/>
        </w:rPr>
        <w:t>ATE_feeds_script.txt</w:t>
      </w:r>
    </w:p>
    <w:p w14:paraId="05581089" w14:textId="388CB726" w:rsidR="00FA7C73" w:rsidRPr="00554064" w:rsidRDefault="00782C63" w:rsidP="00782C63">
      <w:pPr>
        <w:pStyle w:val="LSpListSubsidiary"/>
      </w:pPr>
      <w:r>
        <w:rPr>
          <w:rStyle w:val="PAcProgramInText"/>
        </w:rPr>
        <w:tab/>
      </w:r>
      <w:r w:rsidR="00FA7C73" w:rsidRPr="00554064">
        <w:rPr>
          <w:rStyle w:val="PAcProgramInText"/>
        </w:rPr>
        <w:t>Feeding_Time_POPULATE_serving_script.txt</w:t>
      </w:r>
    </w:p>
    <w:p w14:paraId="27153A53" w14:textId="6F20A497" w:rsidR="00301647" w:rsidRDefault="00782C63" w:rsidP="00782C63">
      <w:pPr>
        <w:pStyle w:val="LSpListSubsidiary"/>
      </w:pPr>
      <w:r>
        <w:t>•</w:t>
      </w:r>
      <w:r>
        <w:tab/>
      </w:r>
      <w:r w:rsidR="00301647">
        <w:t>These scripts build the required domains and tables, and then populate them with data.</w:t>
      </w:r>
    </w:p>
    <w:p w14:paraId="096E19D1" w14:textId="3D8CE28B" w:rsidR="00FA7C73" w:rsidRDefault="00301647" w:rsidP="00782C63">
      <w:pPr>
        <w:pStyle w:val="LNpListNumbered"/>
      </w:pPr>
      <w:r>
        <w:t>6</w:t>
      </w:r>
      <w:r w:rsidR="00782C63">
        <w:tab/>
      </w:r>
      <w:r w:rsidR="00FA7C73">
        <w:t>To test that you have insta</w:t>
      </w:r>
      <w:r w:rsidR="007F6C71">
        <w:t>lled the script</w:t>
      </w:r>
      <w:r w:rsidR="00554064">
        <w:t>s</w:t>
      </w:r>
      <w:r w:rsidR="007F6C71">
        <w:t xml:space="preserve"> as intended</w:t>
      </w:r>
      <w:r w:rsidR="00554064">
        <w:t>,</w:t>
      </w:r>
      <w:r w:rsidR="007F6C71">
        <w:t xml:space="preserve"> you</w:t>
      </w:r>
      <w:r w:rsidR="008E459D">
        <w:t xml:space="preserve"> can </w:t>
      </w:r>
      <w:r w:rsidR="00FA7C73" w:rsidRPr="008E3F80">
        <w:rPr>
          <w:u w:val="single"/>
        </w:rPr>
        <w:t>log</w:t>
      </w:r>
      <w:r w:rsidR="00554064" w:rsidRPr="008E3F80">
        <w:rPr>
          <w:u w:val="single"/>
        </w:rPr>
        <w:t xml:space="preserve"> </w:t>
      </w:r>
      <w:r w:rsidR="00FA7C73" w:rsidRPr="008E3F80">
        <w:rPr>
          <w:u w:val="single"/>
        </w:rPr>
        <w:t>out</w:t>
      </w:r>
      <w:r w:rsidR="00FA7C73">
        <w:t xml:space="preserve"> and </w:t>
      </w:r>
      <w:r w:rsidR="008E459D" w:rsidRPr="008E3F80">
        <w:rPr>
          <w:u w:val="single"/>
        </w:rPr>
        <w:t>connect to</w:t>
      </w:r>
      <w:r w:rsidR="008E459D">
        <w:t xml:space="preserve"> the </w:t>
      </w:r>
      <w:proofErr w:type="spellStart"/>
      <w:r w:rsidR="00FA7C73" w:rsidRPr="000F3471">
        <w:rPr>
          <w:rStyle w:val="PAcProgramInText"/>
        </w:rPr>
        <w:t>b</w:t>
      </w:r>
      <w:r w:rsidR="00936E84" w:rsidRPr="000F3471">
        <w:rPr>
          <w:rStyle w:val="PAcProgramInText"/>
        </w:rPr>
        <w:t>ens</w:t>
      </w:r>
      <w:r w:rsidR="00FA7C73" w:rsidRPr="000F3471">
        <w:rPr>
          <w:rStyle w:val="PAcProgramInText"/>
        </w:rPr>
        <w:t>f</w:t>
      </w:r>
      <w:r w:rsidR="00936E84" w:rsidRPr="000F3471">
        <w:rPr>
          <w:rStyle w:val="PAcProgramInText"/>
        </w:rPr>
        <w:t>arm</w:t>
      </w:r>
      <w:proofErr w:type="spellEnd"/>
      <w:r w:rsidR="008E459D">
        <w:t xml:space="preserve"> database as user </w:t>
      </w:r>
      <w:proofErr w:type="spellStart"/>
      <w:r w:rsidR="00FA7C73" w:rsidRPr="000F3471">
        <w:rPr>
          <w:rStyle w:val="PAcProgramInText"/>
        </w:rPr>
        <w:t>f</w:t>
      </w:r>
      <w:r w:rsidR="00936E84" w:rsidRPr="000F3471">
        <w:rPr>
          <w:rStyle w:val="PAcProgramInText"/>
        </w:rPr>
        <w:t>arm</w:t>
      </w:r>
      <w:r w:rsidR="00FA7C73" w:rsidRPr="000F3471">
        <w:rPr>
          <w:rStyle w:val="PAcProgramInText"/>
        </w:rPr>
        <w:t>a</w:t>
      </w:r>
      <w:r w:rsidR="00936E84" w:rsidRPr="000F3471">
        <w:rPr>
          <w:rStyle w:val="PAcProgramInText"/>
        </w:rPr>
        <w:t>dmin</w:t>
      </w:r>
      <w:proofErr w:type="spellEnd"/>
      <w:r w:rsidR="008E459D">
        <w:t xml:space="preserve"> using the password</w:t>
      </w:r>
      <w:r w:rsidR="00FA7C73">
        <w:t xml:space="preserve"> </w:t>
      </w:r>
      <w:r w:rsidR="00FA7C73" w:rsidRPr="000F3471">
        <w:rPr>
          <w:rStyle w:val="PAcProgramInText"/>
        </w:rPr>
        <w:t>TM254</w:t>
      </w:r>
      <w:r w:rsidR="008E459D">
        <w:t xml:space="preserve">, </w:t>
      </w:r>
      <w:r w:rsidR="008E459D" w:rsidRPr="008E3F80">
        <w:rPr>
          <w:u w:val="single"/>
        </w:rPr>
        <w:t xml:space="preserve">then </w:t>
      </w:r>
      <w:r w:rsidR="000F3471" w:rsidRPr="008E3F80">
        <w:rPr>
          <w:u w:val="single"/>
        </w:rPr>
        <w:t>evalu</w:t>
      </w:r>
      <w:r w:rsidR="00554064" w:rsidRPr="008E3F80">
        <w:rPr>
          <w:u w:val="single"/>
        </w:rPr>
        <w:t>a</w:t>
      </w:r>
      <w:r w:rsidR="000F3471" w:rsidRPr="008E3F80">
        <w:rPr>
          <w:u w:val="single"/>
        </w:rPr>
        <w:t>te</w:t>
      </w:r>
      <w:r w:rsidR="008E459D">
        <w:t xml:space="preserve"> </w:t>
      </w:r>
      <w:r w:rsidR="008E459D" w:rsidRPr="000F3471">
        <w:rPr>
          <w:rStyle w:val="PAcProgramInText"/>
        </w:rPr>
        <w:t xml:space="preserve">SELECT * FROM </w:t>
      </w:r>
      <w:r w:rsidR="00554064">
        <w:rPr>
          <w:rStyle w:val="PAcProgramInText"/>
        </w:rPr>
        <w:t>l</w:t>
      </w:r>
      <w:r w:rsidR="008E459D" w:rsidRPr="000F3471">
        <w:rPr>
          <w:rStyle w:val="PAcProgramInText"/>
        </w:rPr>
        <w:t>ocation;</w:t>
      </w:r>
      <w:r w:rsidR="008E459D">
        <w:t xml:space="preserve"> t</w:t>
      </w:r>
      <w:r w:rsidR="00782C63">
        <w:t>o check that it all has worked.</w:t>
      </w:r>
    </w:p>
    <w:p w14:paraId="3BBDC04C" w14:textId="60DBC543" w:rsidR="00301647" w:rsidRDefault="00782C63" w:rsidP="00782C63">
      <w:pPr>
        <w:pStyle w:val="LSpListSubsidiary"/>
      </w:pPr>
      <w:r>
        <w:t>•</w:t>
      </w:r>
      <w:r>
        <w:tab/>
      </w:r>
      <w:r w:rsidR="00301647">
        <w:t>This should display a table that has 12 rows present.</w:t>
      </w:r>
    </w:p>
    <w:p w14:paraId="15CCCD5D" w14:textId="575AF8C7" w:rsidR="008E459D" w:rsidRPr="00D20919" w:rsidRDefault="008E459D" w:rsidP="00D200BE">
      <w:r>
        <w:t xml:space="preserve">We will be using this database </w:t>
      </w:r>
      <w:r w:rsidR="00CB5F4B">
        <w:t>(</w:t>
      </w:r>
      <w:proofErr w:type="spellStart"/>
      <w:r w:rsidR="00CB5F4B" w:rsidRPr="000F3471">
        <w:rPr>
          <w:rStyle w:val="PAcProgramInText"/>
        </w:rPr>
        <w:t>bensfarm</w:t>
      </w:r>
      <w:proofErr w:type="spellEnd"/>
      <w:r w:rsidR="00782C63">
        <w:t xml:space="preserve">), </w:t>
      </w:r>
      <w:r w:rsidR="00301647">
        <w:t>schema (</w:t>
      </w:r>
      <w:proofErr w:type="spellStart"/>
      <w:r w:rsidR="00301647" w:rsidRPr="00782C63">
        <w:rPr>
          <w:rStyle w:val="PAcProgramInText"/>
        </w:rPr>
        <w:t>feedingtime</w:t>
      </w:r>
      <w:proofErr w:type="spellEnd"/>
      <w:r w:rsidR="00301647">
        <w:t xml:space="preserve">) </w:t>
      </w:r>
      <w:r>
        <w:t>and user</w:t>
      </w:r>
      <w:r w:rsidR="00CB5F4B">
        <w:t xml:space="preserve"> (</w:t>
      </w:r>
      <w:proofErr w:type="spellStart"/>
      <w:r w:rsidR="00CB5F4B" w:rsidRPr="000F3471">
        <w:rPr>
          <w:rStyle w:val="PAcProgramInText"/>
        </w:rPr>
        <w:t>farmadmin</w:t>
      </w:r>
      <w:proofErr w:type="spellEnd"/>
      <w:r w:rsidR="00CB5F4B">
        <w:t>)</w:t>
      </w:r>
      <w:r w:rsidR="00FA7C73">
        <w:t xml:space="preserve"> in the </w:t>
      </w:r>
      <w:r w:rsidR="00CB5F4B">
        <w:t>a</w:t>
      </w:r>
      <w:r w:rsidR="00FA7C73">
        <w:t xml:space="preserve">ctivities </w:t>
      </w:r>
      <w:r w:rsidR="00554064">
        <w:t>in Parts </w:t>
      </w:r>
      <w:r w:rsidR="00FA7C73">
        <w:t>7 and 8.</w:t>
      </w:r>
    </w:p>
    <w:sectPr w:rsidR="008E459D" w:rsidRPr="00D2091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60981" w14:textId="77777777" w:rsidR="00B46F35" w:rsidRDefault="00B46F35" w:rsidP="00977790">
      <w:pPr>
        <w:spacing w:after="0" w:line="240" w:lineRule="auto"/>
      </w:pPr>
      <w:r>
        <w:separator/>
      </w:r>
    </w:p>
  </w:endnote>
  <w:endnote w:type="continuationSeparator" w:id="0">
    <w:p w14:paraId="7247C902" w14:textId="77777777" w:rsidR="00B46F35" w:rsidRDefault="00B46F35" w:rsidP="00977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EEEBF" w14:textId="6526B8DB" w:rsidR="005373E4" w:rsidRPr="006237A6" w:rsidRDefault="00000000" w:rsidP="006237A6">
    <w:pPr>
      <w:pStyle w:val="Footer"/>
      <w:jc w:val="right"/>
    </w:pPr>
    <w:sdt>
      <w:sdtPr>
        <w:id w:val="-1769616900"/>
        <w:docPartObj>
          <w:docPartGallery w:val="Page Numbers (Top of Page)"/>
          <w:docPartUnique/>
        </w:docPartObj>
      </w:sdtPr>
      <w:sdtContent>
        <w:r w:rsidR="005373E4">
          <w:t xml:space="preserve">Page </w:t>
        </w:r>
        <w:r w:rsidR="005373E4">
          <w:rPr>
            <w:b/>
            <w:bCs/>
            <w:sz w:val="24"/>
            <w:szCs w:val="24"/>
          </w:rPr>
          <w:fldChar w:fldCharType="begin"/>
        </w:r>
        <w:r w:rsidR="005373E4">
          <w:rPr>
            <w:b/>
            <w:bCs/>
          </w:rPr>
          <w:instrText xml:space="preserve"> PAGE </w:instrText>
        </w:r>
        <w:r w:rsidR="005373E4">
          <w:rPr>
            <w:b/>
            <w:bCs/>
            <w:sz w:val="24"/>
            <w:szCs w:val="24"/>
          </w:rPr>
          <w:fldChar w:fldCharType="separate"/>
        </w:r>
        <w:r w:rsidR="000B58A0">
          <w:rPr>
            <w:b/>
            <w:bCs/>
            <w:noProof/>
          </w:rPr>
          <w:t>17</w:t>
        </w:r>
        <w:r w:rsidR="005373E4">
          <w:rPr>
            <w:b/>
            <w:bCs/>
            <w:sz w:val="24"/>
            <w:szCs w:val="24"/>
          </w:rPr>
          <w:fldChar w:fldCharType="end"/>
        </w:r>
        <w:r w:rsidR="005373E4">
          <w:t xml:space="preserve"> of </w:t>
        </w:r>
        <w:r w:rsidR="005373E4">
          <w:rPr>
            <w:b/>
            <w:bCs/>
            <w:sz w:val="24"/>
            <w:szCs w:val="24"/>
          </w:rPr>
          <w:fldChar w:fldCharType="begin"/>
        </w:r>
        <w:r w:rsidR="005373E4">
          <w:rPr>
            <w:b/>
            <w:bCs/>
          </w:rPr>
          <w:instrText xml:space="preserve"> NUMPAGES  </w:instrText>
        </w:r>
        <w:r w:rsidR="005373E4">
          <w:rPr>
            <w:b/>
            <w:bCs/>
            <w:sz w:val="24"/>
            <w:szCs w:val="24"/>
          </w:rPr>
          <w:fldChar w:fldCharType="separate"/>
        </w:r>
        <w:r w:rsidR="000B58A0">
          <w:rPr>
            <w:b/>
            <w:bCs/>
            <w:noProof/>
          </w:rPr>
          <w:t>17</w:t>
        </w:r>
        <w:r w:rsidR="005373E4">
          <w:rPr>
            <w:b/>
            <w:bCs/>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B165E" w14:textId="77777777" w:rsidR="00B46F35" w:rsidRDefault="00B46F35" w:rsidP="00977790">
      <w:pPr>
        <w:spacing w:after="0" w:line="240" w:lineRule="auto"/>
      </w:pPr>
      <w:r>
        <w:separator/>
      </w:r>
    </w:p>
  </w:footnote>
  <w:footnote w:type="continuationSeparator" w:id="0">
    <w:p w14:paraId="1891A905" w14:textId="77777777" w:rsidR="00B46F35" w:rsidRDefault="00B46F35" w:rsidP="00977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2470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1BC093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8E962C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02E1DEB"/>
    <w:multiLevelType w:val="hybridMultilevel"/>
    <w:tmpl w:val="2FF88CDE"/>
    <w:lvl w:ilvl="0" w:tplc="501CC522">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E2369"/>
    <w:multiLevelType w:val="hybridMultilevel"/>
    <w:tmpl w:val="3F6EB3CC"/>
    <w:lvl w:ilvl="0" w:tplc="123E5772">
      <w:start w:val="1"/>
      <w:numFmt w:val="bullet"/>
      <w:pStyle w:val="LBpListBulleted"/>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7224F8A"/>
    <w:multiLevelType w:val="hybridMultilevel"/>
    <w:tmpl w:val="BF12A876"/>
    <w:lvl w:ilvl="0" w:tplc="D2D4C330">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50F84"/>
    <w:multiLevelType w:val="hybridMultilevel"/>
    <w:tmpl w:val="B91CF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AD5E84"/>
    <w:multiLevelType w:val="hybridMultilevel"/>
    <w:tmpl w:val="D05ABF84"/>
    <w:lvl w:ilvl="0" w:tplc="85DE2F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F9479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3C91B4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57A05CA9"/>
    <w:multiLevelType w:val="hybridMultilevel"/>
    <w:tmpl w:val="68641AC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7833112A"/>
    <w:multiLevelType w:val="hybridMultilevel"/>
    <w:tmpl w:val="44EA54F2"/>
    <w:lvl w:ilvl="0" w:tplc="8CBA433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7143180">
    <w:abstractNumId w:val="11"/>
  </w:num>
  <w:num w:numId="2" w16cid:durableId="724834542">
    <w:abstractNumId w:val="7"/>
  </w:num>
  <w:num w:numId="3" w16cid:durableId="923342049">
    <w:abstractNumId w:val="3"/>
  </w:num>
  <w:num w:numId="4" w16cid:durableId="1111629696">
    <w:abstractNumId w:val="5"/>
  </w:num>
  <w:num w:numId="5" w16cid:durableId="335301647">
    <w:abstractNumId w:val="6"/>
  </w:num>
  <w:num w:numId="6" w16cid:durableId="1659651610">
    <w:abstractNumId w:val="4"/>
  </w:num>
  <w:num w:numId="7" w16cid:durableId="1950117607">
    <w:abstractNumId w:val="2"/>
  </w:num>
  <w:num w:numId="8" w16cid:durableId="166673921">
    <w:abstractNumId w:val="0"/>
  </w:num>
  <w:num w:numId="9" w16cid:durableId="1930849666">
    <w:abstractNumId w:val="1"/>
  </w:num>
  <w:num w:numId="10" w16cid:durableId="1774091497">
    <w:abstractNumId w:val="8"/>
  </w:num>
  <w:num w:numId="11" w16cid:durableId="1864827186">
    <w:abstractNumId w:val="9"/>
  </w:num>
  <w:num w:numId="12" w16cid:durableId="1239054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6B8"/>
    <w:rsid w:val="000013E3"/>
    <w:rsid w:val="000036C6"/>
    <w:rsid w:val="0001619F"/>
    <w:rsid w:val="000205BF"/>
    <w:rsid w:val="00026D58"/>
    <w:rsid w:val="00046377"/>
    <w:rsid w:val="000479EC"/>
    <w:rsid w:val="00055650"/>
    <w:rsid w:val="0006709F"/>
    <w:rsid w:val="000703FC"/>
    <w:rsid w:val="00077A4D"/>
    <w:rsid w:val="00081AD0"/>
    <w:rsid w:val="00085036"/>
    <w:rsid w:val="00085CAA"/>
    <w:rsid w:val="000948B1"/>
    <w:rsid w:val="000A1A75"/>
    <w:rsid w:val="000A258B"/>
    <w:rsid w:val="000A2C4A"/>
    <w:rsid w:val="000B2BBB"/>
    <w:rsid w:val="000B58A0"/>
    <w:rsid w:val="000D486D"/>
    <w:rsid w:val="000D7444"/>
    <w:rsid w:val="000E4070"/>
    <w:rsid w:val="000E4D67"/>
    <w:rsid w:val="000F3471"/>
    <w:rsid w:val="000F6A92"/>
    <w:rsid w:val="00101443"/>
    <w:rsid w:val="00102A43"/>
    <w:rsid w:val="00136C17"/>
    <w:rsid w:val="001414EB"/>
    <w:rsid w:val="00143B2F"/>
    <w:rsid w:val="001503ED"/>
    <w:rsid w:val="001538B7"/>
    <w:rsid w:val="00153B21"/>
    <w:rsid w:val="00157298"/>
    <w:rsid w:val="00165C72"/>
    <w:rsid w:val="0017087B"/>
    <w:rsid w:val="0019056A"/>
    <w:rsid w:val="00195C04"/>
    <w:rsid w:val="001A27AD"/>
    <w:rsid w:val="001B30E1"/>
    <w:rsid w:val="001B34D4"/>
    <w:rsid w:val="001C6E13"/>
    <w:rsid w:val="001D7CA8"/>
    <w:rsid w:val="001E33E7"/>
    <w:rsid w:val="001E5559"/>
    <w:rsid w:val="001E6360"/>
    <w:rsid w:val="001F06B8"/>
    <w:rsid w:val="001F2EBD"/>
    <w:rsid w:val="001F6777"/>
    <w:rsid w:val="002066E9"/>
    <w:rsid w:val="002148FA"/>
    <w:rsid w:val="00221BD1"/>
    <w:rsid w:val="00240F96"/>
    <w:rsid w:val="00246680"/>
    <w:rsid w:val="0024791E"/>
    <w:rsid w:val="00251767"/>
    <w:rsid w:val="00253771"/>
    <w:rsid w:val="00254859"/>
    <w:rsid w:val="00260DB1"/>
    <w:rsid w:val="00284F42"/>
    <w:rsid w:val="002905B0"/>
    <w:rsid w:val="0029210D"/>
    <w:rsid w:val="002933C9"/>
    <w:rsid w:val="00294B8C"/>
    <w:rsid w:val="0029631D"/>
    <w:rsid w:val="002A6E33"/>
    <w:rsid w:val="002B3613"/>
    <w:rsid w:val="002C7AB7"/>
    <w:rsid w:val="002D1476"/>
    <w:rsid w:val="0030073D"/>
    <w:rsid w:val="00301647"/>
    <w:rsid w:val="00301A91"/>
    <w:rsid w:val="00304B42"/>
    <w:rsid w:val="00306457"/>
    <w:rsid w:val="00323CC7"/>
    <w:rsid w:val="003340A4"/>
    <w:rsid w:val="00344374"/>
    <w:rsid w:val="0034643A"/>
    <w:rsid w:val="0035292D"/>
    <w:rsid w:val="00354B03"/>
    <w:rsid w:val="00355B20"/>
    <w:rsid w:val="00356F2C"/>
    <w:rsid w:val="003605D4"/>
    <w:rsid w:val="00362F1B"/>
    <w:rsid w:val="0037084A"/>
    <w:rsid w:val="00377DC0"/>
    <w:rsid w:val="00393467"/>
    <w:rsid w:val="003B5263"/>
    <w:rsid w:val="003E122E"/>
    <w:rsid w:val="00400D14"/>
    <w:rsid w:val="0040512A"/>
    <w:rsid w:val="00420633"/>
    <w:rsid w:val="004212DC"/>
    <w:rsid w:val="00422380"/>
    <w:rsid w:val="00425E63"/>
    <w:rsid w:val="0043196C"/>
    <w:rsid w:val="00433231"/>
    <w:rsid w:val="00442961"/>
    <w:rsid w:val="00442FF3"/>
    <w:rsid w:val="00447965"/>
    <w:rsid w:val="0045216C"/>
    <w:rsid w:val="0046477E"/>
    <w:rsid w:val="004671AF"/>
    <w:rsid w:val="004736E8"/>
    <w:rsid w:val="004750ED"/>
    <w:rsid w:val="004824DE"/>
    <w:rsid w:val="004825B0"/>
    <w:rsid w:val="00491357"/>
    <w:rsid w:val="00491FDB"/>
    <w:rsid w:val="004923F4"/>
    <w:rsid w:val="00495898"/>
    <w:rsid w:val="004958F2"/>
    <w:rsid w:val="004A23E0"/>
    <w:rsid w:val="004B426B"/>
    <w:rsid w:val="004B5213"/>
    <w:rsid w:val="004C665A"/>
    <w:rsid w:val="004C7053"/>
    <w:rsid w:val="004C7C0C"/>
    <w:rsid w:val="004C7F1C"/>
    <w:rsid w:val="004D0D59"/>
    <w:rsid w:val="0050555F"/>
    <w:rsid w:val="0050690F"/>
    <w:rsid w:val="005373E4"/>
    <w:rsid w:val="0054075B"/>
    <w:rsid w:val="0054422F"/>
    <w:rsid w:val="00553DDC"/>
    <w:rsid w:val="00554064"/>
    <w:rsid w:val="00564AF0"/>
    <w:rsid w:val="00564F95"/>
    <w:rsid w:val="005721B1"/>
    <w:rsid w:val="00574FE4"/>
    <w:rsid w:val="005822BD"/>
    <w:rsid w:val="0058433B"/>
    <w:rsid w:val="005928C9"/>
    <w:rsid w:val="005A5DC4"/>
    <w:rsid w:val="005B6FE8"/>
    <w:rsid w:val="005C3DB7"/>
    <w:rsid w:val="005C62B6"/>
    <w:rsid w:val="005D046B"/>
    <w:rsid w:val="005D4E9A"/>
    <w:rsid w:val="005E2B33"/>
    <w:rsid w:val="005E4D36"/>
    <w:rsid w:val="005E7AC8"/>
    <w:rsid w:val="00617403"/>
    <w:rsid w:val="006237A6"/>
    <w:rsid w:val="00635369"/>
    <w:rsid w:val="00637F89"/>
    <w:rsid w:val="006533B5"/>
    <w:rsid w:val="00656D4C"/>
    <w:rsid w:val="00662613"/>
    <w:rsid w:val="0068463C"/>
    <w:rsid w:val="00685C4E"/>
    <w:rsid w:val="00687814"/>
    <w:rsid w:val="006909A7"/>
    <w:rsid w:val="006925DF"/>
    <w:rsid w:val="00693EF6"/>
    <w:rsid w:val="00694E8B"/>
    <w:rsid w:val="006A0FE0"/>
    <w:rsid w:val="006A1F83"/>
    <w:rsid w:val="006A3AF4"/>
    <w:rsid w:val="006D19FC"/>
    <w:rsid w:val="006E0A60"/>
    <w:rsid w:val="006E2186"/>
    <w:rsid w:val="006F7AF4"/>
    <w:rsid w:val="00733B8D"/>
    <w:rsid w:val="00733D46"/>
    <w:rsid w:val="00737FE2"/>
    <w:rsid w:val="00742797"/>
    <w:rsid w:val="00754184"/>
    <w:rsid w:val="0075747B"/>
    <w:rsid w:val="00766A3A"/>
    <w:rsid w:val="00772293"/>
    <w:rsid w:val="00774F99"/>
    <w:rsid w:val="00782C63"/>
    <w:rsid w:val="00785D90"/>
    <w:rsid w:val="007947F5"/>
    <w:rsid w:val="007A5D64"/>
    <w:rsid w:val="007B3D74"/>
    <w:rsid w:val="007C3495"/>
    <w:rsid w:val="007C6690"/>
    <w:rsid w:val="007C7D0D"/>
    <w:rsid w:val="007D3C45"/>
    <w:rsid w:val="007D3F6E"/>
    <w:rsid w:val="007D527B"/>
    <w:rsid w:val="007E0279"/>
    <w:rsid w:val="007E5D3D"/>
    <w:rsid w:val="007F6C71"/>
    <w:rsid w:val="008042B9"/>
    <w:rsid w:val="00804E1A"/>
    <w:rsid w:val="008146C8"/>
    <w:rsid w:val="008322A1"/>
    <w:rsid w:val="00832A24"/>
    <w:rsid w:val="008335A3"/>
    <w:rsid w:val="00851AF2"/>
    <w:rsid w:val="008534A2"/>
    <w:rsid w:val="008538CE"/>
    <w:rsid w:val="0085476C"/>
    <w:rsid w:val="00866771"/>
    <w:rsid w:val="0087123C"/>
    <w:rsid w:val="00875A09"/>
    <w:rsid w:val="00876F55"/>
    <w:rsid w:val="008773EB"/>
    <w:rsid w:val="00886EE8"/>
    <w:rsid w:val="00887A8F"/>
    <w:rsid w:val="00890451"/>
    <w:rsid w:val="008C2D56"/>
    <w:rsid w:val="008C6A93"/>
    <w:rsid w:val="008D4159"/>
    <w:rsid w:val="008E03B8"/>
    <w:rsid w:val="008E3F80"/>
    <w:rsid w:val="008E459D"/>
    <w:rsid w:val="008F0707"/>
    <w:rsid w:val="008F31F0"/>
    <w:rsid w:val="00906076"/>
    <w:rsid w:val="00912BD7"/>
    <w:rsid w:val="00912DAF"/>
    <w:rsid w:val="00920757"/>
    <w:rsid w:val="00924E36"/>
    <w:rsid w:val="00936961"/>
    <w:rsid w:val="00936E84"/>
    <w:rsid w:val="00943B7C"/>
    <w:rsid w:val="00950EB3"/>
    <w:rsid w:val="00961976"/>
    <w:rsid w:val="00970287"/>
    <w:rsid w:val="00976897"/>
    <w:rsid w:val="00977790"/>
    <w:rsid w:val="009A1E53"/>
    <w:rsid w:val="009A3811"/>
    <w:rsid w:val="009A588F"/>
    <w:rsid w:val="009A7A69"/>
    <w:rsid w:val="009D3019"/>
    <w:rsid w:val="009E03F9"/>
    <w:rsid w:val="00A1201A"/>
    <w:rsid w:val="00A129C9"/>
    <w:rsid w:val="00A15B9D"/>
    <w:rsid w:val="00A17E2D"/>
    <w:rsid w:val="00A241B4"/>
    <w:rsid w:val="00A24DDB"/>
    <w:rsid w:val="00A41682"/>
    <w:rsid w:val="00A41B10"/>
    <w:rsid w:val="00A44FFB"/>
    <w:rsid w:val="00A739FB"/>
    <w:rsid w:val="00A80E7C"/>
    <w:rsid w:val="00A967EA"/>
    <w:rsid w:val="00AA61A6"/>
    <w:rsid w:val="00AA6503"/>
    <w:rsid w:val="00AB342E"/>
    <w:rsid w:val="00AB4D48"/>
    <w:rsid w:val="00AB5BFF"/>
    <w:rsid w:val="00AD2F47"/>
    <w:rsid w:val="00AD58A5"/>
    <w:rsid w:val="00AF2548"/>
    <w:rsid w:val="00B071B2"/>
    <w:rsid w:val="00B12380"/>
    <w:rsid w:val="00B15A32"/>
    <w:rsid w:val="00B31029"/>
    <w:rsid w:val="00B37D4C"/>
    <w:rsid w:val="00B45979"/>
    <w:rsid w:val="00B46F35"/>
    <w:rsid w:val="00B53BC9"/>
    <w:rsid w:val="00B5696A"/>
    <w:rsid w:val="00B616F6"/>
    <w:rsid w:val="00B63D8F"/>
    <w:rsid w:val="00B6488A"/>
    <w:rsid w:val="00B6636D"/>
    <w:rsid w:val="00B70DD4"/>
    <w:rsid w:val="00B75E54"/>
    <w:rsid w:val="00B85413"/>
    <w:rsid w:val="00B85499"/>
    <w:rsid w:val="00B87844"/>
    <w:rsid w:val="00B93893"/>
    <w:rsid w:val="00B95EBC"/>
    <w:rsid w:val="00B97E76"/>
    <w:rsid w:val="00BA2E6B"/>
    <w:rsid w:val="00BB7AC4"/>
    <w:rsid w:val="00BC6259"/>
    <w:rsid w:val="00BE25D7"/>
    <w:rsid w:val="00BF1DC8"/>
    <w:rsid w:val="00C10C5C"/>
    <w:rsid w:val="00C14B88"/>
    <w:rsid w:val="00C3589A"/>
    <w:rsid w:val="00C3766B"/>
    <w:rsid w:val="00C43E84"/>
    <w:rsid w:val="00C44D08"/>
    <w:rsid w:val="00C5021F"/>
    <w:rsid w:val="00C6423F"/>
    <w:rsid w:val="00C65E2E"/>
    <w:rsid w:val="00C66414"/>
    <w:rsid w:val="00C822EB"/>
    <w:rsid w:val="00C844C3"/>
    <w:rsid w:val="00C94BA8"/>
    <w:rsid w:val="00C97AEA"/>
    <w:rsid w:val="00CB5F4B"/>
    <w:rsid w:val="00CC1B83"/>
    <w:rsid w:val="00CC315F"/>
    <w:rsid w:val="00CC6877"/>
    <w:rsid w:val="00CD6102"/>
    <w:rsid w:val="00CE5888"/>
    <w:rsid w:val="00CF2536"/>
    <w:rsid w:val="00D01DF5"/>
    <w:rsid w:val="00D17A8B"/>
    <w:rsid w:val="00D200BE"/>
    <w:rsid w:val="00D20919"/>
    <w:rsid w:val="00D21AFA"/>
    <w:rsid w:val="00D25B0A"/>
    <w:rsid w:val="00D277F6"/>
    <w:rsid w:val="00D403A5"/>
    <w:rsid w:val="00D46C9D"/>
    <w:rsid w:val="00D47689"/>
    <w:rsid w:val="00D87A72"/>
    <w:rsid w:val="00D94E11"/>
    <w:rsid w:val="00DA1441"/>
    <w:rsid w:val="00DB17F1"/>
    <w:rsid w:val="00DB51A0"/>
    <w:rsid w:val="00DC2FD4"/>
    <w:rsid w:val="00DE1A9F"/>
    <w:rsid w:val="00DF72A0"/>
    <w:rsid w:val="00E05765"/>
    <w:rsid w:val="00E06E23"/>
    <w:rsid w:val="00E07E33"/>
    <w:rsid w:val="00E1567A"/>
    <w:rsid w:val="00E20857"/>
    <w:rsid w:val="00E23DF6"/>
    <w:rsid w:val="00E56633"/>
    <w:rsid w:val="00E6212B"/>
    <w:rsid w:val="00E65A7E"/>
    <w:rsid w:val="00E71A9B"/>
    <w:rsid w:val="00E80E8B"/>
    <w:rsid w:val="00E827CE"/>
    <w:rsid w:val="00EA2087"/>
    <w:rsid w:val="00EA6556"/>
    <w:rsid w:val="00EC24A1"/>
    <w:rsid w:val="00EC3939"/>
    <w:rsid w:val="00ED582D"/>
    <w:rsid w:val="00ED6D75"/>
    <w:rsid w:val="00EE2771"/>
    <w:rsid w:val="00EE363B"/>
    <w:rsid w:val="00EF1B94"/>
    <w:rsid w:val="00F04B78"/>
    <w:rsid w:val="00F217B1"/>
    <w:rsid w:val="00F72DD7"/>
    <w:rsid w:val="00F7508B"/>
    <w:rsid w:val="00F77242"/>
    <w:rsid w:val="00F80311"/>
    <w:rsid w:val="00F8117F"/>
    <w:rsid w:val="00F813C7"/>
    <w:rsid w:val="00F8260B"/>
    <w:rsid w:val="00F931DC"/>
    <w:rsid w:val="00F96137"/>
    <w:rsid w:val="00FA35F6"/>
    <w:rsid w:val="00FA47F4"/>
    <w:rsid w:val="00FA79B8"/>
    <w:rsid w:val="00FA7C73"/>
    <w:rsid w:val="00FB3F4C"/>
    <w:rsid w:val="00FB53C7"/>
    <w:rsid w:val="00FC4B0E"/>
    <w:rsid w:val="00FE0A69"/>
    <w:rsid w:val="00FF0D53"/>
    <w:rsid w:val="00FF4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1263"/>
  <w15:chartTrackingRefBased/>
  <w15:docId w15:val="{19086C5A-CEB7-4DD6-B2B2-91722F7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2E"/>
    <w:pPr>
      <w:spacing w:line="278" w:lineRule="auto"/>
    </w:pPr>
    <w:rPr>
      <w:kern w:val="2"/>
      <w:sz w:val="24"/>
      <w:szCs w:val="24"/>
      <w14:ligatures w14:val="standardContextual"/>
    </w:rPr>
  </w:style>
  <w:style w:type="paragraph" w:styleId="Heading1">
    <w:name w:val="heading 1"/>
    <w:basedOn w:val="Normal"/>
    <w:next w:val="Normal"/>
    <w:link w:val="Heading1Char"/>
    <w:qFormat/>
    <w:rsid w:val="00323CC7"/>
    <w:pPr>
      <w:keepNext/>
      <w:tabs>
        <w:tab w:val="left" w:pos="720"/>
      </w:tabs>
      <w:spacing w:before="240" w:line="240" w:lineRule="auto"/>
      <w:outlineLvl w:val="0"/>
    </w:pPr>
    <w:rPr>
      <w:rFonts w:ascii="Arial" w:hAnsi="Arial" w:cs="Arial"/>
      <w:b/>
      <w:bCs/>
      <w:sz w:val="34"/>
      <w:szCs w:val="34"/>
    </w:rPr>
  </w:style>
  <w:style w:type="paragraph" w:styleId="Heading2">
    <w:name w:val="heading 2"/>
    <w:basedOn w:val="Heading1"/>
    <w:next w:val="Normal"/>
    <w:link w:val="Heading2Char"/>
    <w:qFormat/>
    <w:rsid w:val="00323CC7"/>
    <w:pPr>
      <w:spacing w:before="180" w:after="80"/>
      <w:outlineLvl w:val="1"/>
    </w:pPr>
    <w:rPr>
      <w:sz w:val="28"/>
      <w:szCs w:val="28"/>
    </w:rPr>
  </w:style>
  <w:style w:type="paragraph" w:styleId="Heading3">
    <w:name w:val="heading 3"/>
    <w:basedOn w:val="Heading2"/>
    <w:next w:val="Normal"/>
    <w:link w:val="Heading3Char"/>
    <w:qFormat/>
    <w:rsid w:val="00323CC7"/>
    <w:pPr>
      <w:spacing w:after="60"/>
      <w:outlineLvl w:val="2"/>
    </w:pPr>
    <w:rPr>
      <w:sz w:val="22"/>
      <w:szCs w:val="22"/>
    </w:rPr>
  </w:style>
  <w:style w:type="paragraph" w:styleId="Heading4">
    <w:name w:val="heading 4"/>
    <w:basedOn w:val="Heading3"/>
    <w:next w:val="Normal"/>
    <w:link w:val="Heading4Char"/>
    <w:qFormat/>
    <w:rsid w:val="00323CC7"/>
    <w:pPr>
      <w:spacing w:before="60"/>
      <w:outlineLvl w:val="3"/>
    </w:pPr>
    <w:rPr>
      <w:i/>
      <w:iCs/>
    </w:rPr>
  </w:style>
  <w:style w:type="paragraph" w:styleId="Heading5">
    <w:name w:val="heading 5"/>
    <w:basedOn w:val="Heading4"/>
    <w:next w:val="Normal"/>
    <w:link w:val="Heading5Char"/>
    <w:qFormat/>
    <w:rsid w:val="00323CC7"/>
    <w:pPr>
      <w:spacing w:before="240"/>
      <w:outlineLvl w:val="4"/>
    </w:pPr>
    <w:rPr>
      <w:b w:val="0"/>
      <w:bCs w:val="0"/>
      <w:i w:val="0"/>
      <w:iCs w:val="0"/>
    </w:rPr>
  </w:style>
  <w:style w:type="character" w:default="1" w:styleId="DefaultParagraphFont">
    <w:name w:val="Default Paragraph Font"/>
    <w:uiPriority w:val="1"/>
    <w:semiHidden/>
    <w:unhideWhenUsed/>
    <w:rsid w:val="00C65E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5E2E"/>
  </w:style>
  <w:style w:type="paragraph" w:styleId="BalloonText">
    <w:name w:val="Balloon Text"/>
    <w:basedOn w:val="Normal"/>
    <w:link w:val="BalloonTextChar"/>
    <w:uiPriority w:val="99"/>
    <w:semiHidden/>
    <w:unhideWhenUsed/>
    <w:rsid w:val="00143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B2F"/>
    <w:rPr>
      <w:rFonts w:ascii="Segoe UI" w:hAnsi="Segoe UI" w:cs="Segoe UI"/>
      <w:sz w:val="18"/>
      <w:szCs w:val="18"/>
    </w:rPr>
  </w:style>
  <w:style w:type="table" w:styleId="TableGrid">
    <w:name w:val="Table Grid"/>
    <w:basedOn w:val="TableNormal"/>
    <w:uiPriority w:val="39"/>
    <w:rsid w:val="00D2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23CC7"/>
    <w:pPr>
      <w:tabs>
        <w:tab w:val="right" w:pos="7229"/>
      </w:tabs>
      <w:spacing w:before="360" w:after="0" w:line="240" w:lineRule="auto"/>
    </w:pPr>
    <w:rPr>
      <w:rFonts w:ascii="Arial" w:hAnsi="Arial" w:cs="Arial"/>
      <w:sz w:val="20"/>
      <w:szCs w:val="20"/>
    </w:rPr>
  </w:style>
  <w:style w:type="character" w:customStyle="1" w:styleId="HeaderChar">
    <w:name w:val="Header Char"/>
    <w:basedOn w:val="DefaultParagraphFont"/>
    <w:link w:val="Header"/>
    <w:rsid w:val="00977790"/>
    <w:rPr>
      <w:rFonts w:ascii="Arial" w:eastAsia="Times New Roman" w:hAnsi="Arial" w:cs="Arial"/>
      <w:color w:val="000000"/>
      <w:sz w:val="20"/>
      <w:szCs w:val="20"/>
    </w:rPr>
  </w:style>
  <w:style w:type="paragraph" w:styleId="Footer">
    <w:name w:val="footer"/>
    <w:basedOn w:val="Header"/>
    <w:link w:val="FooterChar"/>
    <w:rsid w:val="00323CC7"/>
    <w:pPr>
      <w:tabs>
        <w:tab w:val="clear" w:pos="7229"/>
        <w:tab w:val="right" w:pos="7230"/>
      </w:tabs>
      <w:spacing w:before="0"/>
    </w:pPr>
    <w:rPr>
      <w:caps/>
      <w:sz w:val="16"/>
      <w:szCs w:val="16"/>
    </w:rPr>
  </w:style>
  <w:style w:type="character" w:customStyle="1" w:styleId="FooterChar">
    <w:name w:val="Footer Char"/>
    <w:basedOn w:val="DefaultParagraphFont"/>
    <w:link w:val="Footer"/>
    <w:rsid w:val="00977790"/>
    <w:rPr>
      <w:rFonts w:ascii="Arial" w:eastAsia="Times New Roman" w:hAnsi="Arial" w:cs="Arial"/>
      <w:caps/>
      <w:color w:val="000000"/>
      <w:sz w:val="16"/>
      <w:szCs w:val="16"/>
    </w:rPr>
  </w:style>
  <w:style w:type="paragraph" w:styleId="ListParagraph">
    <w:name w:val="List Paragraph"/>
    <w:basedOn w:val="Normal"/>
    <w:uiPriority w:val="34"/>
    <w:qFormat/>
    <w:rsid w:val="00E23DF6"/>
    <w:pPr>
      <w:ind w:left="720"/>
      <w:contextualSpacing/>
    </w:pPr>
  </w:style>
  <w:style w:type="paragraph" w:styleId="NormalWeb">
    <w:name w:val="Normal (Web)"/>
    <w:basedOn w:val="Normal"/>
    <w:uiPriority w:val="99"/>
    <w:semiHidden/>
    <w:unhideWhenUsed/>
    <w:rsid w:val="0035292D"/>
    <w:pPr>
      <w:spacing w:before="100" w:beforeAutospacing="1" w:after="100" w:afterAutospacing="1" w:line="240" w:lineRule="auto"/>
    </w:pPr>
    <w:rPr>
      <w:rFonts w:eastAsiaTheme="minorEastAsia"/>
      <w:lang w:eastAsia="en-GB"/>
    </w:rPr>
  </w:style>
  <w:style w:type="character" w:customStyle="1" w:styleId="Heading1Char">
    <w:name w:val="Heading 1 Char"/>
    <w:basedOn w:val="DefaultParagraphFont"/>
    <w:link w:val="Heading1"/>
    <w:rsid w:val="00491FDB"/>
    <w:rPr>
      <w:rFonts w:ascii="Arial" w:eastAsia="Times New Roman" w:hAnsi="Arial" w:cs="Arial"/>
      <w:b/>
      <w:bCs/>
      <w:color w:val="000000"/>
      <w:sz w:val="34"/>
      <w:szCs w:val="34"/>
    </w:rPr>
  </w:style>
  <w:style w:type="character" w:customStyle="1" w:styleId="Heading2Char">
    <w:name w:val="Heading 2 Char"/>
    <w:basedOn w:val="DefaultParagraphFont"/>
    <w:link w:val="Heading2"/>
    <w:rsid w:val="00491FDB"/>
    <w:rPr>
      <w:rFonts w:ascii="Arial" w:eastAsia="Times New Roman" w:hAnsi="Arial" w:cs="Arial"/>
      <w:b/>
      <w:bCs/>
      <w:color w:val="000000"/>
      <w:sz w:val="28"/>
      <w:szCs w:val="28"/>
    </w:rPr>
  </w:style>
  <w:style w:type="character" w:customStyle="1" w:styleId="PAcProgramInText">
    <w:name w:val="PAcProgramInText"/>
    <w:basedOn w:val="DefaultParagraphFont"/>
    <w:rsid w:val="004736E8"/>
    <w:rPr>
      <w:rFonts w:ascii="Courier New" w:hAnsi="Courier New"/>
    </w:rPr>
  </w:style>
  <w:style w:type="character" w:customStyle="1" w:styleId="Heading3Char">
    <w:name w:val="Heading 3 Char"/>
    <w:basedOn w:val="DefaultParagraphFont"/>
    <w:link w:val="Heading3"/>
    <w:rsid w:val="00C5021F"/>
    <w:rPr>
      <w:rFonts w:ascii="Arial" w:eastAsia="Times New Roman" w:hAnsi="Arial" w:cs="Arial"/>
      <w:b/>
      <w:bCs/>
      <w:color w:val="000000"/>
    </w:rPr>
  </w:style>
  <w:style w:type="paragraph" w:styleId="Title">
    <w:name w:val="Title"/>
    <w:basedOn w:val="Normal"/>
    <w:next w:val="Normal"/>
    <w:link w:val="TitleChar"/>
    <w:uiPriority w:val="10"/>
    <w:qFormat/>
    <w:rsid w:val="00491F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FD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62F1B"/>
    <w:rPr>
      <w:sz w:val="16"/>
      <w:szCs w:val="16"/>
    </w:rPr>
  </w:style>
  <w:style w:type="paragraph" w:styleId="CommentText">
    <w:name w:val="annotation text"/>
    <w:basedOn w:val="Normal"/>
    <w:link w:val="CommentTextChar"/>
    <w:uiPriority w:val="99"/>
    <w:semiHidden/>
    <w:unhideWhenUsed/>
    <w:rsid w:val="00362F1B"/>
    <w:pPr>
      <w:spacing w:line="240" w:lineRule="auto"/>
    </w:pPr>
    <w:rPr>
      <w:sz w:val="20"/>
      <w:szCs w:val="20"/>
    </w:rPr>
  </w:style>
  <w:style w:type="character" w:customStyle="1" w:styleId="CommentTextChar">
    <w:name w:val="Comment Text Char"/>
    <w:basedOn w:val="DefaultParagraphFont"/>
    <w:link w:val="CommentText"/>
    <w:uiPriority w:val="99"/>
    <w:semiHidden/>
    <w:rsid w:val="00362F1B"/>
    <w:rPr>
      <w:sz w:val="20"/>
      <w:szCs w:val="20"/>
    </w:rPr>
  </w:style>
  <w:style w:type="paragraph" w:styleId="CommentSubject">
    <w:name w:val="annotation subject"/>
    <w:basedOn w:val="CommentText"/>
    <w:next w:val="CommentText"/>
    <w:link w:val="CommentSubjectChar"/>
    <w:uiPriority w:val="99"/>
    <w:semiHidden/>
    <w:unhideWhenUsed/>
    <w:rsid w:val="00362F1B"/>
    <w:rPr>
      <w:b/>
      <w:bCs/>
    </w:rPr>
  </w:style>
  <w:style w:type="character" w:customStyle="1" w:styleId="CommentSubjectChar">
    <w:name w:val="Comment Subject Char"/>
    <w:basedOn w:val="CommentTextChar"/>
    <w:link w:val="CommentSubject"/>
    <w:uiPriority w:val="99"/>
    <w:semiHidden/>
    <w:rsid w:val="00362F1B"/>
    <w:rPr>
      <w:b/>
      <w:bCs/>
      <w:sz w:val="20"/>
      <w:szCs w:val="20"/>
    </w:rPr>
  </w:style>
  <w:style w:type="paragraph" w:customStyle="1" w:styleId="FDpFigureDescription">
    <w:name w:val="FDpFigureDescription"/>
    <w:basedOn w:val="FCpFigureCaption"/>
    <w:next w:val="Normal"/>
    <w:rsid w:val="00323CC7"/>
    <w:pPr>
      <w:keepLines/>
      <w:tabs>
        <w:tab w:val="clear" w:pos="960"/>
        <w:tab w:val="left" w:pos="720"/>
      </w:tabs>
      <w:spacing w:before="240" w:after="120"/>
    </w:pPr>
    <w:rPr>
      <w:b w:val="0"/>
      <w:bCs w:val="0"/>
      <w:i/>
      <w:iCs/>
      <w:sz w:val="24"/>
      <w:szCs w:val="24"/>
    </w:rPr>
  </w:style>
  <w:style w:type="paragraph" w:customStyle="1" w:styleId="FCpFigureCaption">
    <w:name w:val="FCpFigureCaption"/>
    <w:basedOn w:val="Normal"/>
    <w:next w:val="Normal"/>
    <w:rsid w:val="00323CC7"/>
    <w:pPr>
      <w:tabs>
        <w:tab w:val="left" w:pos="960"/>
      </w:tabs>
      <w:spacing w:after="240" w:line="240" w:lineRule="atLeast"/>
    </w:pPr>
    <w:rPr>
      <w:b/>
      <w:bCs/>
      <w:sz w:val="20"/>
      <w:szCs w:val="20"/>
    </w:rPr>
  </w:style>
  <w:style w:type="character" w:styleId="Hyperlink">
    <w:name w:val="Hyperlink"/>
    <w:basedOn w:val="DefaultParagraphFont"/>
    <w:uiPriority w:val="99"/>
    <w:unhideWhenUsed/>
    <w:rsid w:val="00157298"/>
    <w:rPr>
      <w:color w:val="0563C1" w:themeColor="hyperlink"/>
      <w:u w:val="single"/>
    </w:rPr>
  </w:style>
  <w:style w:type="character" w:customStyle="1" w:styleId="Heading4Char">
    <w:name w:val="Heading 4 Char"/>
    <w:basedOn w:val="DefaultParagraphFont"/>
    <w:link w:val="Heading4"/>
    <w:rsid w:val="006237A6"/>
    <w:rPr>
      <w:rFonts w:ascii="Arial" w:eastAsia="Times New Roman" w:hAnsi="Arial" w:cs="Arial"/>
      <w:b/>
      <w:bCs/>
      <w:i/>
      <w:iCs/>
      <w:color w:val="000000"/>
    </w:rPr>
  </w:style>
  <w:style w:type="character" w:customStyle="1" w:styleId="Heading5Char">
    <w:name w:val="Heading 5 Char"/>
    <w:basedOn w:val="DefaultParagraphFont"/>
    <w:link w:val="Heading5"/>
    <w:rsid w:val="006237A6"/>
    <w:rPr>
      <w:rFonts w:ascii="Arial" w:eastAsia="Times New Roman" w:hAnsi="Arial" w:cs="Arial"/>
      <w:color w:val="000000"/>
    </w:rPr>
  </w:style>
  <w:style w:type="paragraph" w:customStyle="1" w:styleId="JEpJournalExtract">
    <w:name w:val="JEpJournalExtract"/>
    <w:basedOn w:val="Normal"/>
    <w:rsid w:val="00323CC7"/>
    <w:pPr>
      <w:spacing w:after="60" w:line="220" w:lineRule="atLeast"/>
    </w:pPr>
    <w:rPr>
      <w:sz w:val="20"/>
      <w:szCs w:val="20"/>
    </w:rPr>
  </w:style>
  <w:style w:type="paragraph" w:customStyle="1" w:styleId="J2pJournalHead2">
    <w:name w:val="J2pJournalHead2"/>
    <w:basedOn w:val="JEpJournalExtract"/>
    <w:next w:val="JEpJournalExtract"/>
    <w:rsid w:val="00323CC7"/>
    <w:pPr>
      <w:tabs>
        <w:tab w:val="left" w:pos="720"/>
      </w:tabs>
      <w:spacing w:before="120"/>
    </w:pPr>
    <w:rPr>
      <w:b/>
      <w:bCs/>
      <w:sz w:val="28"/>
      <w:szCs w:val="28"/>
    </w:rPr>
  </w:style>
  <w:style w:type="paragraph" w:customStyle="1" w:styleId="J3pJournalHead3">
    <w:name w:val="J3pJournalHead3"/>
    <w:basedOn w:val="JEpJournalExtract"/>
    <w:next w:val="JEpJournalExtract"/>
    <w:rsid w:val="00323CC7"/>
    <w:pPr>
      <w:tabs>
        <w:tab w:val="left" w:pos="720"/>
      </w:tabs>
      <w:spacing w:before="120" w:after="0"/>
    </w:pPr>
    <w:rPr>
      <w:b/>
      <w:bCs/>
      <w:i/>
      <w:iCs/>
      <w:sz w:val="24"/>
      <w:szCs w:val="24"/>
    </w:rPr>
  </w:style>
  <w:style w:type="paragraph" w:customStyle="1" w:styleId="JHpJournalHead">
    <w:name w:val="JHpJournalHead"/>
    <w:basedOn w:val="JEpJournalExtract"/>
    <w:next w:val="JEpJournalExtract"/>
    <w:rsid w:val="00323CC7"/>
    <w:pPr>
      <w:keepNext/>
      <w:tabs>
        <w:tab w:val="left" w:pos="720"/>
      </w:tabs>
      <w:spacing w:before="240" w:line="320" w:lineRule="atLeast"/>
    </w:pPr>
    <w:rPr>
      <w:b/>
      <w:bCs/>
      <w:sz w:val="36"/>
      <w:szCs w:val="36"/>
    </w:rPr>
  </w:style>
  <w:style w:type="character" w:customStyle="1" w:styleId="SBcSubscript">
    <w:name w:val="SBcSubscript"/>
    <w:basedOn w:val="DefaultParagraphFont"/>
    <w:rsid w:val="00323CC7"/>
    <w:rPr>
      <w:position w:val="-4"/>
      <w:sz w:val="16"/>
      <w:szCs w:val="16"/>
    </w:rPr>
  </w:style>
  <w:style w:type="character" w:customStyle="1" w:styleId="SPcSuperscript">
    <w:name w:val="SPcSuperscript"/>
    <w:basedOn w:val="DefaultParagraphFont"/>
    <w:rsid w:val="00323CC7"/>
    <w:rPr>
      <w:position w:val="6"/>
      <w:sz w:val="16"/>
      <w:szCs w:val="16"/>
    </w:rPr>
  </w:style>
  <w:style w:type="paragraph" w:customStyle="1" w:styleId="TLpTableLeft">
    <w:name w:val="TLpTableLeft"/>
    <w:basedOn w:val="Normal"/>
    <w:rsid w:val="00323CC7"/>
    <w:pPr>
      <w:spacing w:before="40" w:after="40" w:line="240" w:lineRule="auto"/>
    </w:pPr>
    <w:rPr>
      <w:sz w:val="20"/>
      <w:szCs w:val="20"/>
    </w:rPr>
  </w:style>
  <w:style w:type="paragraph" w:customStyle="1" w:styleId="TCpTableCentred">
    <w:name w:val="TCpTableCentred"/>
    <w:basedOn w:val="TLpTableLeft"/>
    <w:rsid w:val="00323CC7"/>
    <w:pPr>
      <w:jc w:val="center"/>
    </w:pPr>
  </w:style>
  <w:style w:type="paragraph" w:customStyle="1" w:styleId="TDpTableDecimal">
    <w:name w:val="TDpTableDecimal"/>
    <w:basedOn w:val="TLpTableLeft"/>
    <w:rsid w:val="00323CC7"/>
    <w:pPr>
      <w:tabs>
        <w:tab w:val="decimal" w:pos="720"/>
      </w:tabs>
    </w:pPr>
    <w:rPr>
      <w:szCs w:val="22"/>
    </w:rPr>
  </w:style>
  <w:style w:type="paragraph" w:customStyle="1" w:styleId="TFpTableFootnote">
    <w:name w:val="TFpTableFootnote"/>
    <w:basedOn w:val="Normal"/>
    <w:next w:val="Normal"/>
    <w:rsid w:val="00323CC7"/>
    <w:pPr>
      <w:spacing w:before="60" w:line="240" w:lineRule="auto"/>
    </w:pPr>
    <w:rPr>
      <w:sz w:val="18"/>
      <w:szCs w:val="18"/>
    </w:rPr>
  </w:style>
  <w:style w:type="paragraph" w:customStyle="1" w:styleId="THpTableHead">
    <w:name w:val="THpTableHead"/>
    <w:basedOn w:val="Normal"/>
    <w:next w:val="TLpTableLeft"/>
    <w:rsid w:val="00323CC7"/>
    <w:pPr>
      <w:keepNext/>
      <w:tabs>
        <w:tab w:val="left" w:pos="960"/>
      </w:tabs>
      <w:spacing w:before="240"/>
    </w:pPr>
    <w:rPr>
      <w:b/>
      <w:bCs/>
      <w:sz w:val="20"/>
      <w:szCs w:val="20"/>
    </w:rPr>
  </w:style>
  <w:style w:type="paragraph" w:customStyle="1" w:styleId="A2pActivityHead2">
    <w:name w:val="A2pActivityHead2"/>
    <w:basedOn w:val="AHpActivityHead"/>
    <w:rsid w:val="00323CC7"/>
  </w:style>
  <w:style w:type="paragraph" w:customStyle="1" w:styleId="ACpActivity">
    <w:name w:val="ACpActivity"/>
    <w:basedOn w:val="Normal"/>
    <w:rsid w:val="00323CC7"/>
    <w:pPr>
      <w:spacing w:before="60"/>
      <w:ind w:left="240"/>
    </w:pPr>
  </w:style>
  <w:style w:type="paragraph" w:customStyle="1" w:styleId="AHpActivityHead">
    <w:name w:val="AHpActivityHead"/>
    <w:basedOn w:val="ACpActivity"/>
    <w:next w:val="ACpActivity"/>
    <w:rsid w:val="00323CC7"/>
    <w:pPr>
      <w:keepNext/>
      <w:tabs>
        <w:tab w:val="left" w:pos="1701"/>
      </w:tabs>
      <w:spacing w:before="120" w:after="60"/>
    </w:pPr>
    <w:rPr>
      <w:rFonts w:ascii="Arial" w:hAnsi="Arial" w:cs="Arial"/>
      <w:b/>
      <w:bCs/>
    </w:rPr>
  </w:style>
  <w:style w:type="paragraph" w:customStyle="1" w:styleId="BXpBox">
    <w:name w:val="BXpBox"/>
    <w:basedOn w:val="Normal"/>
    <w:rsid w:val="00323CC7"/>
    <w:pPr>
      <w:ind w:left="180" w:right="200"/>
    </w:pPr>
  </w:style>
  <w:style w:type="paragraph" w:customStyle="1" w:styleId="BHpBoxHead">
    <w:name w:val="BHpBoxHead"/>
    <w:basedOn w:val="BXpBox"/>
    <w:next w:val="BXpBox"/>
    <w:rsid w:val="00323CC7"/>
    <w:pPr>
      <w:keepNext/>
      <w:pBdr>
        <w:top w:val="single" w:sz="6" w:space="1" w:color="auto"/>
      </w:pBdr>
      <w:spacing w:before="120" w:after="60" w:line="240" w:lineRule="auto"/>
    </w:pPr>
    <w:rPr>
      <w:rFonts w:ascii="Arial" w:hAnsi="Arial" w:cs="Arial"/>
      <w:b/>
      <w:bCs/>
    </w:rPr>
  </w:style>
  <w:style w:type="paragraph" w:customStyle="1" w:styleId="B2pBoxHead2">
    <w:name w:val="B2pBoxHead2"/>
    <w:basedOn w:val="BXpBox"/>
    <w:next w:val="BXpBox"/>
    <w:rsid w:val="00323CC7"/>
    <w:rPr>
      <w:rFonts w:ascii="Arial" w:hAnsi="Arial" w:cs="Arial"/>
      <w:b/>
      <w:bCs/>
      <w:i/>
      <w:iCs/>
    </w:rPr>
  </w:style>
  <w:style w:type="paragraph" w:customStyle="1" w:styleId="AGpActivityAnsHead">
    <w:name w:val="AGpActivityAnsHead"/>
    <w:basedOn w:val="ACpActivity"/>
    <w:next w:val="ACpActivity"/>
    <w:rsid w:val="00323CC7"/>
    <w:pPr>
      <w:keepNext/>
      <w:spacing w:before="120" w:after="60"/>
    </w:pPr>
    <w:rPr>
      <w:rFonts w:ascii="Arial" w:hAnsi="Arial"/>
      <w:b/>
      <w:i/>
    </w:rPr>
  </w:style>
  <w:style w:type="paragraph" w:customStyle="1" w:styleId="BTpBlockTitle">
    <w:name w:val="BTpBlockTitle"/>
    <w:basedOn w:val="Normal"/>
    <w:next w:val="Normal"/>
    <w:rsid w:val="00323CC7"/>
    <w:pPr>
      <w:keepLines/>
      <w:spacing w:before="720" w:line="240" w:lineRule="auto"/>
    </w:pPr>
    <w:rPr>
      <w:b/>
      <w:bCs/>
      <w:sz w:val="48"/>
      <w:szCs w:val="48"/>
    </w:rPr>
  </w:style>
  <w:style w:type="paragraph" w:customStyle="1" w:styleId="BYpByline">
    <w:name w:val="BYpByline"/>
    <w:basedOn w:val="Normal"/>
    <w:next w:val="Normal"/>
    <w:rsid w:val="00323CC7"/>
    <w:pPr>
      <w:widowControl w:val="0"/>
      <w:pBdr>
        <w:bottom w:val="single" w:sz="6" w:space="6" w:color="auto"/>
      </w:pBdr>
      <w:spacing w:before="60"/>
    </w:pPr>
    <w:rPr>
      <w:i/>
      <w:iCs/>
    </w:rPr>
  </w:style>
  <w:style w:type="paragraph" w:customStyle="1" w:styleId="CSpCaseStudy">
    <w:name w:val="CSpCaseStudy"/>
    <w:basedOn w:val="Normal"/>
    <w:rsid w:val="00323CC7"/>
    <w:pPr>
      <w:keepLines/>
      <w:spacing w:before="60"/>
    </w:pPr>
    <w:rPr>
      <w:i/>
      <w:iCs/>
    </w:rPr>
  </w:style>
  <w:style w:type="paragraph" w:customStyle="1" w:styleId="CGpCaseStudyHead">
    <w:name w:val="CGpCaseStudyHead"/>
    <w:basedOn w:val="CSpCaseStudy"/>
    <w:next w:val="CSpCaseStudy"/>
    <w:rsid w:val="00323CC7"/>
    <w:pPr>
      <w:spacing w:after="0" w:line="240" w:lineRule="auto"/>
    </w:pPr>
    <w:rPr>
      <w:b/>
      <w:bCs/>
      <w:i w:val="0"/>
      <w:iCs w:val="0"/>
      <w:sz w:val="28"/>
      <w:szCs w:val="28"/>
    </w:rPr>
  </w:style>
  <w:style w:type="paragraph" w:customStyle="1" w:styleId="C2pCaseStudyHead2">
    <w:name w:val="C2pCaseStudyHead2"/>
    <w:basedOn w:val="CGpCaseStudyHead"/>
    <w:next w:val="CSpCaseStudy"/>
    <w:rsid w:val="00323CC7"/>
    <w:pPr>
      <w:keepNext/>
      <w:keepLines w:val="0"/>
      <w:widowControl w:val="0"/>
      <w:spacing w:before="180"/>
    </w:pPr>
    <w:rPr>
      <w:iCs/>
      <w:sz w:val="24"/>
      <w:szCs w:val="24"/>
    </w:rPr>
  </w:style>
  <w:style w:type="paragraph" w:customStyle="1" w:styleId="CLpColumnHeadLeft">
    <w:name w:val="CLpColumnHeadLeft"/>
    <w:basedOn w:val="Normal"/>
    <w:rsid w:val="00323CC7"/>
    <w:pPr>
      <w:keepNext/>
      <w:spacing w:before="60" w:after="60" w:line="240" w:lineRule="auto"/>
    </w:pPr>
    <w:rPr>
      <w:sz w:val="20"/>
      <w:szCs w:val="20"/>
    </w:rPr>
  </w:style>
  <w:style w:type="paragraph" w:customStyle="1" w:styleId="CCpColHeadCentred">
    <w:name w:val="CCpColHeadCentred"/>
    <w:basedOn w:val="CLpColumnHeadLeft"/>
    <w:rsid w:val="00323CC7"/>
    <w:pPr>
      <w:jc w:val="center"/>
    </w:pPr>
  </w:style>
  <w:style w:type="paragraph" w:customStyle="1" w:styleId="CDpComputerDisplay">
    <w:name w:val="CDpComputerDisplay"/>
    <w:basedOn w:val="Normal"/>
    <w:rsid w:val="00323CC7"/>
    <w:pPr>
      <w:tabs>
        <w:tab w:val="left" w:pos="960"/>
      </w:tabs>
      <w:spacing w:after="20" w:line="200" w:lineRule="exact"/>
      <w:ind w:left="420"/>
    </w:pPr>
    <w:rPr>
      <w:rFonts w:ascii="Courier" w:hAnsi="Courier" w:cs="Courier"/>
      <w:b/>
      <w:bCs/>
      <w:sz w:val="20"/>
      <w:szCs w:val="20"/>
    </w:rPr>
  </w:style>
  <w:style w:type="paragraph" w:customStyle="1" w:styleId="CTpCourseTitle">
    <w:name w:val="CTpCourseTitle"/>
    <w:basedOn w:val="Normal"/>
    <w:next w:val="Normal"/>
    <w:rsid w:val="00323CC7"/>
    <w:pPr>
      <w:widowControl w:val="0"/>
      <w:spacing w:before="280" w:after="280" w:line="240" w:lineRule="auto"/>
    </w:pPr>
    <w:rPr>
      <w:rFonts w:ascii="Arial" w:hAnsi="Arial" w:cs="Arial"/>
      <w:b/>
      <w:bCs/>
      <w:sz w:val="44"/>
      <w:szCs w:val="44"/>
    </w:rPr>
  </w:style>
  <w:style w:type="paragraph" w:customStyle="1" w:styleId="EQpEquation">
    <w:name w:val="EQpEquation"/>
    <w:basedOn w:val="Normal"/>
    <w:next w:val="Normal"/>
    <w:rsid w:val="00323CC7"/>
    <w:pPr>
      <w:keepLines/>
      <w:tabs>
        <w:tab w:val="left" w:pos="960"/>
        <w:tab w:val="right" w:pos="7200"/>
      </w:tabs>
      <w:spacing w:before="120" w:line="240" w:lineRule="auto"/>
      <w:ind w:left="480"/>
    </w:pPr>
  </w:style>
  <w:style w:type="paragraph" w:customStyle="1" w:styleId="HApHeadingA">
    <w:name w:val="HApHeadingA"/>
    <w:basedOn w:val="Heading1"/>
    <w:next w:val="Normal"/>
    <w:rsid w:val="00323CC7"/>
    <w:pPr>
      <w:spacing w:before="120"/>
    </w:pPr>
  </w:style>
  <w:style w:type="paragraph" w:customStyle="1" w:styleId="HBpHeadingB">
    <w:name w:val="HBpHeadingB"/>
    <w:basedOn w:val="HApHeadingA"/>
    <w:next w:val="Normal"/>
    <w:rsid w:val="00323CC7"/>
    <w:pPr>
      <w:outlineLvl w:val="1"/>
    </w:pPr>
    <w:rPr>
      <w:sz w:val="28"/>
      <w:szCs w:val="28"/>
    </w:rPr>
  </w:style>
  <w:style w:type="paragraph" w:customStyle="1" w:styleId="HCpContentsHead">
    <w:name w:val="HCpContentsHead"/>
    <w:basedOn w:val="Normal"/>
    <w:next w:val="Normal"/>
    <w:rsid w:val="00323CC7"/>
    <w:pPr>
      <w:spacing w:before="120" w:line="240" w:lineRule="auto"/>
    </w:pPr>
    <w:rPr>
      <w:rFonts w:ascii="Arial" w:hAnsi="Arial" w:cs="Arial"/>
      <w:b/>
      <w:bCs/>
      <w:sz w:val="32"/>
      <w:szCs w:val="32"/>
    </w:rPr>
  </w:style>
  <w:style w:type="paragraph" w:customStyle="1" w:styleId="LNpListNumbered">
    <w:name w:val="LNpListNumbered"/>
    <w:basedOn w:val="Normal"/>
    <w:rsid w:val="00323CC7"/>
    <w:pPr>
      <w:keepLines/>
      <w:tabs>
        <w:tab w:val="left" w:pos="360"/>
      </w:tabs>
      <w:ind w:left="360" w:hanging="360"/>
    </w:pPr>
  </w:style>
  <w:style w:type="paragraph" w:customStyle="1" w:styleId="LBpListBulleted">
    <w:name w:val="LBpListBulleted"/>
    <w:rsid w:val="00323CC7"/>
    <w:pPr>
      <w:numPr>
        <w:numId w:val="6"/>
      </w:numPr>
      <w:spacing w:after="120" w:line="260" w:lineRule="atLeast"/>
    </w:pPr>
    <w:rPr>
      <w:rFonts w:ascii="Times New Roman" w:eastAsia="Times New Roman" w:hAnsi="Times New Roman" w:cs="Times New Roman"/>
      <w:color w:val="000000"/>
    </w:rPr>
  </w:style>
  <w:style w:type="paragraph" w:customStyle="1" w:styleId="LSpListSubsidiary">
    <w:name w:val="LSpListSubsidiary"/>
    <w:basedOn w:val="LNpListNumbered"/>
    <w:rsid w:val="00323CC7"/>
    <w:pPr>
      <w:tabs>
        <w:tab w:val="clear" w:pos="360"/>
        <w:tab w:val="left" w:pos="780"/>
      </w:tabs>
      <w:spacing w:after="60"/>
      <w:ind w:left="780" w:hanging="420"/>
    </w:pPr>
  </w:style>
  <w:style w:type="paragraph" w:customStyle="1" w:styleId="LUpListUnnumbered">
    <w:name w:val="LUpListUnnumbered"/>
    <w:basedOn w:val="LNpListNumbered"/>
    <w:rsid w:val="00323CC7"/>
    <w:pPr>
      <w:tabs>
        <w:tab w:val="clear" w:pos="360"/>
      </w:tabs>
      <w:ind w:firstLine="0"/>
    </w:pPr>
  </w:style>
  <w:style w:type="paragraph" w:customStyle="1" w:styleId="LXpListSubUnnum">
    <w:name w:val="LXpListSubUnnum"/>
    <w:basedOn w:val="LUpListUnnumbered"/>
    <w:rsid w:val="00323CC7"/>
    <w:pPr>
      <w:tabs>
        <w:tab w:val="left" w:pos="360"/>
      </w:tabs>
      <w:ind w:left="780" w:hanging="780"/>
    </w:pPr>
  </w:style>
  <w:style w:type="paragraph" w:customStyle="1" w:styleId="MFpMarginalFlag">
    <w:name w:val="MFpMarginalFlag"/>
    <w:basedOn w:val="Normal"/>
    <w:next w:val="Normal"/>
    <w:rsid w:val="00323CC7"/>
    <w:pPr>
      <w:framePr w:w="2160" w:hSpace="238" w:wrap="around" w:vAnchor="text" w:hAnchor="page" w:y="1"/>
      <w:spacing w:line="240" w:lineRule="auto"/>
    </w:pPr>
    <w:rPr>
      <w:b/>
      <w:bCs/>
      <w:sz w:val="20"/>
      <w:szCs w:val="20"/>
    </w:rPr>
  </w:style>
  <w:style w:type="paragraph" w:customStyle="1" w:styleId="QDpQuote">
    <w:name w:val="QDpQuote"/>
    <w:basedOn w:val="Normal"/>
    <w:rsid w:val="00323CC7"/>
    <w:pPr>
      <w:ind w:left="480" w:right="480"/>
    </w:pPr>
  </w:style>
  <w:style w:type="paragraph" w:customStyle="1" w:styleId="QRpQuoteReference">
    <w:name w:val="QRpQuoteReference"/>
    <w:basedOn w:val="QDpQuote"/>
    <w:next w:val="Normal"/>
    <w:rsid w:val="00323CC7"/>
    <w:pPr>
      <w:spacing w:line="240" w:lineRule="auto"/>
      <w:jc w:val="right"/>
    </w:pPr>
    <w:rPr>
      <w:sz w:val="18"/>
      <w:szCs w:val="18"/>
    </w:rPr>
  </w:style>
  <w:style w:type="paragraph" w:customStyle="1" w:styleId="RFpReference">
    <w:name w:val="RFpReference"/>
    <w:basedOn w:val="Normal"/>
    <w:rsid w:val="00323CC7"/>
    <w:pPr>
      <w:tabs>
        <w:tab w:val="left" w:pos="240"/>
      </w:tabs>
      <w:spacing w:line="240" w:lineRule="atLeast"/>
      <w:ind w:left="238" w:hanging="238"/>
    </w:pPr>
    <w:rPr>
      <w:sz w:val="20"/>
      <w:szCs w:val="20"/>
    </w:rPr>
  </w:style>
  <w:style w:type="paragraph" w:customStyle="1" w:styleId="SNpStudyNote">
    <w:name w:val="SNpStudyNote"/>
    <w:basedOn w:val="Normal"/>
    <w:next w:val="Normal"/>
    <w:rsid w:val="00323CC7"/>
    <w:pPr>
      <w:keepLines/>
      <w:spacing w:before="60"/>
    </w:pPr>
    <w:rPr>
      <w:i/>
      <w:iCs/>
    </w:rPr>
  </w:style>
  <w:style w:type="paragraph" w:styleId="TOC1">
    <w:name w:val="toc 1"/>
    <w:basedOn w:val="Normal"/>
    <w:rsid w:val="00323CC7"/>
    <w:pPr>
      <w:tabs>
        <w:tab w:val="left" w:pos="426"/>
        <w:tab w:val="right" w:pos="7229"/>
      </w:tabs>
      <w:spacing w:before="40" w:after="40"/>
    </w:pPr>
  </w:style>
  <w:style w:type="paragraph" w:styleId="TOC2">
    <w:name w:val="toc 2"/>
    <w:basedOn w:val="TOC1"/>
    <w:rsid w:val="00323CC7"/>
    <w:pPr>
      <w:tabs>
        <w:tab w:val="clear" w:pos="426"/>
        <w:tab w:val="left" w:pos="851"/>
      </w:tabs>
      <w:spacing w:before="0" w:after="20"/>
      <w:ind w:left="426"/>
    </w:pPr>
  </w:style>
  <w:style w:type="paragraph" w:styleId="TOC3">
    <w:name w:val="toc 3"/>
    <w:basedOn w:val="TOC1"/>
    <w:rsid w:val="00323CC7"/>
    <w:pPr>
      <w:tabs>
        <w:tab w:val="clear" w:pos="426"/>
        <w:tab w:val="left" w:pos="1418"/>
      </w:tabs>
      <w:spacing w:before="0"/>
      <w:ind w:left="851"/>
    </w:pPr>
  </w:style>
  <w:style w:type="paragraph" w:customStyle="1" w:styleId="TVpTitleVerso">
    <w:name w:val="TVpTitleVerso"/>
    <w:basedOn w:val="Normal"/>
    <w:rsid w:val="00323CC7"/>
    <w:pPr>
      <w:spacing w:before="120" w:after="0" w:line="240" w:lineRule="atLeast"/>
    </w:pPr>
    <w:rPr>
      <w:sz w:val="20"/>
      <w:szCs w:val="20"/>
    </w:rPr>
  </w:style>
  <w:style w:type="character" w:customStyle="1" w:styleId="URcURL">
    <w:name w:val="URcURL"/>
    <w:basedOn w:val="DefaultParagraphFont"/>
    <w:rsid w:val="00323CC7"/>
    <w:rPr>
      <w:rFonts w:ascii="Arial" w:hAnsi="Arial" w:cs="Arial"/>
      <w:b/>
      <w:bCs/>
      <w:spacing w:val="4"/>
      <w:sz w:val="18"/>
      <w:szCs w:val="18"/>
    </w:rPr>
  </w:style>
  <w:style w:type="paragraph" w:customStyle="1" w:styleId="IMpImprint">
    <w:name w:val="IMpImprint"/>
    <w:basedOn w:val="TVpTitleVerso"/>
    <w:rsid w:val="00323CC7"/>
    <w:pPr>
      <w:framePr w:hSpace="180" w:vSpace="180" w:wrap="auto" w:hAnchor="text" w:yAlign="bottom"/>
    </w:pPr>
  </w:style>
  <w:style w:type="paragraph" w:customStyle="1" w:styleId="MNpMarginalNote">
    <w:name w:val="MNpMarginalNote"/>
    <w:basedOn w:val="Normal"/>
    <w:next w:val="Normal"/>
    <w:rsid w:val="00323CC7"/>
    <w:pPr>
      <w:keepLines/>
      <w:framePr w:w="2160" w:hSpace="181" w:vSpace="181" w:wrap="around" w:vAnchor="text" w:hAnchor="page" w:y="1"/>
      <w:tabs>
        <w:tab w:val="left" w:pos="720"/>
      </w:tabs>
      <w:spacing w:after="0" w:line="240" w:lineRule="atLeast"/>
      <w:ind w:right="238"/>
    </w:pPr>
    <w:rPr>
      <w:sz w:val="20"/>
      <w:szCs w:val="20"/>
    </w:rPr>
  </w:style>
  <w:style w:type="paragraph" w:customStyle="1" w:styleId="DDpDialogue">
    <w:name w:val="DDpDialogue"/>
    <w:basedOn w:val="Normal"/>
    <w:rsid w:val="00323CC7"/>
    <w:pPr>
      <w:keepLines/>
      <w:tabs>
        <w:tab w:val="left" w:pos="1701"/>
      </w:tabs>
      <w:spacing w:line="240" w:lineRule="atLeast"/>
      <w:ind w:left="1701" w:hanging="1701"/>
    </w:pPr>
  </w:style>
  <w:style w:type="paragraph" w:customStyle="1" w:styleId="MKpMark">
    <w:name w:val="MKpMark"/>
    <w:basedOn w:val="Normal"/>
    <w:next w:val="Normal"/>
    <w:rsid w:val="00323CC7"/>
    <w:pPr>
      <w:spacing w:line="260" w:lineRule="exact"/>
      <w:jc w:val="right"/>
    </w:pPr>
    <w:rPr>
      <w:i/>
    </w:rPr>
  </w:style>
  <w:style w:type="paragraph" w:customStyle="1" w:styleId="SMpStudyNoteHead">
    <w:name w:val="SMpStudyNoteHead"/>
    <w:basedOn w:val="SNpStudyNote"/>
    <w:next w:val="SNpStudyNote"/>
    <w:rsid w:val="00323CC7"/>
    <w:pPr>
      <w:keepNext/>
      <w:keepLines w:val="0"/>
      <w:spacing w:after="0" w:line="240" w:lineRule="auto"/>
    </w:pPr>
    <w:rPr>
      <w:b/>
      <w:bCs/>
      <w:i w:val="0"/>
      <w:iCs w:val="0"/>
    </w:rPr>
  </w:style>
  <w:style w:type="paragraph" w:customStyle="1" w:styleId="QHpQuoteHead">
    <w:name w:val="QHpQuoteHead"/>
    <w:basedOn w:val="QDpQuote"/>
    <w:next w:val="QDpQuote"/>
    <w:rsid w:val="00323CC7"/>
    <w:pPr>
      <w:keepNext/>
      <w:spacing w:before="120" w:after="60"/>
    </w:pPr>
    <w:rPr>
      <w:b/>
      <w:bCs/>
    </w:rPr>
  </w:style>
  <w:style w:type="paragraph" w:customStyle="1" w:styleId="PTpPartTitle">
    <w:name w:val="PTpPartTitle"/>
    <w:basedOn w:val="BTpBlockTitle"/>
    <w:next w:val="Normal"/>
    <w:rsid w:val="00323CC7"/>
    <w:pPr>
      <w:keepLines w:val="0"/>
      <w:spacing w:before="0" w:after="240" w:line="520" w:lineRule="atLeast"/>
    </w:pPr>
    <w:rPr>
      <w:rFonts w:ascii="Arial" w:hAnsi="Arial"/>
      <w:bCs w:val="0"/>
      <w:sz w:val="40"/>
      <w:szCs w:val="22"/>
    </w:rPr>
  </w:style>
  <w:style w:type="paragraph" w:styleId="Index1">
    <w:name w:val="index 1"/>
    <w:basedOn w:val="Normal"/>
    <w:rsid w:val="00323CC7"/>
    <w:pPr>
      <w:spacing w:after="60" w:line="240" w:lineRule="exact"/>
      <w:ind w:left="240" w:hanging="240"/>
    </w:pPr>
    <w:rPr>
      <w:sz w:val="20"/>
    </w:rPr>
  </w:style>
  <w:style w:type="paragraph" w:styleId="Index2">
    <w:name w:val="index 2"/>
    <w:basedOn w:val="Index1"/>
    <w:rsid w:val="00323CC7"/>
    <w:pPr>
      <w:ind w:left="640"/>
    </w:pPr>
  </w:style>
  <w:style w:type="paragraph" w:customStyle="1" w:styleId="MHpMarginalHead">
    <w:name w:val="MHpMarginalHead"/>
    <w:basedOn w:val="MNpMarginalNote"/>
    <w:next w:val="MNpMarginalNote"/>
    <w:rsid w:val="00323CC7"/>
    <w:pPr>
      <w:framePr w:wrap="around"/>
    </w:pPr>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240873">
      <w:bodyDiv w:val="1"/>
      <w:marLeft w:val="0"/>
      <w:marRight w:val="0"/>
      <w:marTop w:val="0"/>
      <w:marBottom w:val="0"/>
      <w:divBdr>
        <w:top w:val="none" w:sz="0" w:space="0" w:color="auto"/>
        <w:left w:val="none" w:sz="0" w:space="0" w:color="auto"/>
        <w:bottom w:val="none" w:sz="0" w:space="0" w:color="auto"/>
        <w:right w:val="none" w:sz="0" w:space="0" w:color="auto"/>
      </w:divBdr>
      <w:divsChild>
        <w:div w:id="1033920576">
          <w:marLeft w:val="0"/>
          <w:marRight w:val="0"/>
          <w:marTop w:val="0"/>
          <w:marBottom w:val="0"/>
          <w:divBdr>
            <w:top w:val="none" w:sz="0" w:space="0" w:color="auto"/>
            <w:left w:val="none" w:sz="0" w:space="0" w:color="auto"/>
            <w:bottom w:val="none" w:sz="0" w:space="0" w:color="auto"/>
            <w:right w:val="none" w:sz="0" w:space="0" w:color="auto"/>
          </w:divBdr>
          <w:divsChild>
            <w:div w:id="1623413955">
              <w:marLeft w:val="4125"/>
              <w:marRight w:val="4950"/>
              <w:marTop w:val="0"/>
              <w:marBottom w:val="960"/>
              <w:divBdr>
                <w:top w:val="none" w:sz="0" w:space="0" w:color="auto"/>
                <w:left w:val="none" w:sz="0" w:space="0" w:color="auto"/>
                <w:bottom w:val="none" w:sz="0" w:space="0" w:color="auto"/>
                <w:right w:val="none" w:sz="0" w:space="0" w:color="auto"/>
              </w:divBdr>
              <w:divsChild>
                <w:div w:id="798644359">
                  <w:marLeft w:val="0"/>
                  <w:marRight w:val="0"/>
                  <w:marTop w:val="0"/>
                  <w:marBottom w:val="0"/>
                  <w:divBdr>
                    <w:top w:val="none" w:sz="0" w:space="0" w:color="auto"/>
                    <w:left w:val="none" w:sz="0" w:space="0" w:color="auto"/>
                    <w:bottom w:val="none" w:sz="0" w:space="0" w:color="auto"/>
                    <w:right w:val="none" w:sz="0" w:space="0" w:color="auto"/>
                  </w:divBdr>
                  <w:divsChild>
                    <w:div w:id="2045591771">
                      <w:marLeft w:val="137"/>
                      <w:marRight w:val="137"/>
                      <w:marTop w:val="60"/>
                      <w:marBottom w:val="960"/>
                      <w:divBdr>
                        <w:top w:val="single" w:sz="12" w:space="0" w:color="E9E9E9"/>
                        <w:left w:val="none" w:sz="0" w:space="0" w:color="auto"/>
                        <w:bottom w:val="none" w:sz="0" w:space="0" w:color="auto"/>
                        <w:right w:val="none" w:sz="0" w:space="0" w:color="auto"/>
                      </w:divBdr>
                      <w:divsChild>
                        <w:div w:id="200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2262">
              <w:marLeft w:val="0"/>
              <w:marRight w:val="0"/>
              <w:marTop w:val="0"/>
              <w:marBottom w:val="0"/>
              <w:divBdr>
                <w:top w:val="none" w:sz="0" w:space="0" w:color="auto"/>
                <w:left w:val="none" w:sz="0" w:space="0" w:color="auto"/>
                <w:bottom w:val="none" w:sz="0" w:space="0" w:color="auto"/>
                <w:right w:val="none" w:sz="0" w:space="0" w:color="auto"/>
              </w:divBdr>
              <w:divsChild>
                <w:div w:id="444272681">
                  <w:marLeft w:val="0"/>
                  <w:marRight w:val="0"/>
                  <w:marTop w:val="0"/>
                  <w:marBottom w:val="0"/>
                  <w:divBdr>
                    <w:top w:val="none" w:sz="0" w:space="0" w:color="auto"/>
                    <w:left w:val="none" w:sz="0" w:space="0" w:color="auto"/>
                    <w:bottom w:val="none" w:sz="0" w:space="0" w:color="auto"/>
                    <w:right w:val="none" w:sz="0" w:space="0" w:color="auto"/>
                  </w:divBdr>
                  <w:divsChild>
                    <w:div w:id="1106510482">
                      <w:marLeft w:val="0"/>
                      <w:marRight w:val="0"/>
                      <w:marTop w:val="0"/>
                      <w:marBottom w:val="0"/>
                      <w:divBdr>
                        <w:top w:val="none" w:sz="0" w:space="0" w:color="auto"/>
                        <w:left w:val="none" w:sz="0" w:space="0" w:color="auto"/>
                        <w:bottom w:val="none" w:sz="0" w:space="0" w:color="auto"/>
                        <w:right w:val="none" w:sz="0" w:space="0" w:color="auto"/>
                      </w:divBdr>
                      <w:divsChild>
                        <w:div w:id="409816764">
                          <w:marLeft w:val="0"/>
                          <w:marRight w:val="0"/>
                          <w:marTop w:val="0"/>
                          <w:marBottom w:val="0"/>
                          <w:divBdr>
                            <w:top w:val="none" w:sz="0" w:space="0" w:color="auto"/>
                            <w:left w:val="none" w:sz="0" w:space="0" w:color="auto"/>
                            <w:bottom w:val="single" w:sz="12" w:space="2" w:color="C8E856"/>
                            <w:right w:val="none" w:sz="0" w:space="0" w:color="auto"/>
                          </w:divBdr>
                        </w:div>
                        <w:div w:id="120419559">
                          <w:marLeft w:val="0"/>
                          <w:marRight w:val="0"/>
                          <w:marTop w:val="0"/>
                          <w:marBottom w:val="0"/>
                          <w:divBdr>
                            <w:top w:val="none" w:sz="0" w:space="0" w:color="auto"/>
                            <w:left w:val="none" w:sz="0" w:space="0" w:color="auto"/>
                            <w:bottom w:val="single" w:sz="12" w:space="2" w:color="C8E856"/>
                            <w:right w:val="none" w:sz="0" w:space="0" w:color="auto"/>
                          </w:divBdr>
                        </w:div>
                        <w:div w:id="1463815314">
                          <w:marLeft w:val="0"/>
                          <w:marRight w:val="0"/>
                          <w:marTop w:val="0"/>
                          <w:marBottom w:val="0"/>
                          <w:divBdr>
                            <w:top w:val="none" w:sz="0" w:space="0" w:color="auto"/>
                            <w:left w:val="none" w:sz="0" w:space="0" w:color="auto"/>
                            <w:bottom w:val="single" w:sz="12" w:space="2" w:color="C8E856"/>
                            <w:right w:val="none" w:sz="0" w:space="0" w:color="auto"/>
                          </w:divBdr>
                        </w:div>
                        <w:div w:id="1016807245">
                          <w:marLeft w:val="0"/>
                          <w:marRight w:val="0"/>
                          <w:marTop w:val="0"/>
                          <w:marBottom w:val="0"/>
                          <w:divBdr>
                            <w:top w:val="none" w:sz="0" w:space="0" w:color="auto"/>
                            <w:left w:val="none" w:sz="0" w:space="0" w:color="auto"/>
                            <w:bottom w:val="single" w:sz="12" w:space="2" w:color="C8E856"/>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AB6BB2B-41D1-4F2C-B612-2936ED98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1</Pages>
  <Words>5568</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37232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Kevin.Waugh</dc:creator>
  <cp:keywords/>
  <dc:description/>
  <cp:lastModifiedBy>Stefanos Bozos</cp:lastModifiedBy>
  <cp:revision>57</cp:revision>
  <cp:lastPrinted>2018-04-09T07:05:00Z</cp:lastPrinted>
  <dcterms:created xsi:type="dcterms:W3CDTF">2018-04-09T11:11:00Z</dcterms:created>
  <dcterms:modified xsi:type="dcterms:W3CDTF">2025-02-06T17:18:00Z</dcterms:modified>
</cp:coreProperties>
</file>